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43E" w:rsidRPr="001B5423" w:rsidRDefault="001B5423">
      <w:pPr>
        <w:pStyle w:val="Heading1"/>
        <w:rPr>
          <w:b/>
          <w:i/>
        </w:rPr>
      </w:pPr>
      <w:r>
        <w:rPr>
          <w:b/>
        </w:rPr>
        <w:t>Agenda</w:t>
      </w:r>
      <w:r w:rsidR="0086243E" w:rsidRPr="00D02AEA">
        <w:rPr>
          <w:b/>
        </w:rPr>
        <w:t xml:space="preserve"> - </w:t>
      </w:r>
      <w:r w:rsidRPr="001B5423">
        <w:rPr>
          <w:b/>
          <w:i/>
        </w:rPr>
        <w:t>Design Project B Team 12</w:t>
      </w:r>
    </w:p>
    <w:p w:rsidR="0086243E" w:rsidRDefault="0086243E">
      <w:pPr>
        <w:pStyle w:val="Heading5"/>
      </w:pPr>
    </w:p>
    <w:p w:rsidR="0066213A" w:rsidRPr="0066213A" w:rsidRDefault="0066213A" w:rsidP="0066213A"/>
    <w:tbl>
      <w:tblPr>
        <w:tblW w:w="10080" w:type="dxa"/>
        <w:tblInd w:w="18" w:type="dxa"/>
        <w:tblBorders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7020"/>
      </w:tblGrid>
      <w:tr w:rsidR="0086243E" w:rsidTr="0066213A">
        <w:trPr>
          <w:cantSplit/>
          <w:tblHeader/>
        </w:trPr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6243E" w:rsidRDefault="0086243E" w:rsidP="00C77575">
            <w:pPr>
              <w:pStyle w:val="Heading4"/>
              <w:spacing w:line="360" w:lineRule="auto"/>
              <w:rPr>
                <w:i w:val="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 w:rsidR="00C77575">
              <w:rPr>
                <w:i w:val="0"/>
                <w:sz w:val="16"/>
              </w:rPr>
              <w:t>11/04</w:t>
            </w:r>
            <w:r w:rsidR="00C1243F">
              <w:rPr>
                <w:i w:val="0"/>
                <w:sz w:val="16"/>
              </w:rPr>
              <w:t>/2017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02AEA" w:rsidRPr="00F67B84" w:rsidRDefault="00F67B84" w:rsidP="00C77575">
            <w:pPr>
              <w:pStyle w:val="Heading4"/>
              <w:spacing w:line="360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 xml:space="preserve">  </w:t>
            </w:r>
            <w:r w:rsidR="00D02AEA">
              <w:rPr>
                <w:i w:val="0"/>
                <w:sz w:val="20"/>
              </w:rPr>
              <w:t xml:space="preserve"> </w:t>
            </w:r>
            <w:r w:rsidRPr="00F67B84">
              <w:rPr>
                <w:b/>
                <w:i w:val="0"/>
                <w:sz w:val="20"/>
              </w:rPr>
              <w:t>Location:</w:t>
            </w:r>
            <w:r w:rsidR="00C77575">
              <w:rPr>
                <w:b/>
                <w:i w:val="0"/>
                <w:sz w:val="20"/>
              </w:rPr>
              <w:t xml:space="preserve"> </w:t>
            </w:r>
            <w:r w:rsidR="00C77575">
              <w:rPr>
                <w:i w:val="0"/>
                <w:sz w:val="20"/>
              </w:rPr>
              <w:t xml:space="preserve">Barry J Marshall Library Room 2     </w:t>
            </w:r>
            <w:r>
              <w:rPr>
                <w:i w:val="0"/>
                <w:sz w:val="20"/>
              </w:rPr>
              <w:t xml:space="preserve">        </w:t>
            </w:r>
            <w:r w:rsidRPr="00F67B84">
              <w:rPr>
                <w:b/>
                <w:i w:val="0"/>
                <w:sz w:val="20"/>
              </w:rPr>
              <w:t>Chair:</w:t>
            </w:r>
            <w:r w:rsidR="00C77575">
              <w:rPr>
                <w:b/>
                <w:i w:val="0"/>
                <w:sz w:val="20"/>
              </w:rPr>
              <w:t xml:space="preserve"> Xiaobin LIN</w:t>
            </w:r>
          </w:p>
        </w:tc>
      </w:tr>
      <w:tr w:rsidR="0086243E" w:rsidTr="0066213A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0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86243E" w:rsidRPr="00F67B84" w:rsidRDefault="0086243E">
            <w:pPr>
              <w:pStyle w:val="Heading3"/>
              <w:rPr>
                <w:color w:val="auto"/>
              </w:rPr>
            </w:pPr>
            <w:r w:rsidRPr="00F67B84">
              <w:rPr>
                <w:color w:val="auto"/>
              </w:rPr>
              <w:t>1. Purpose of Meeting</w:t>
            </w:r>
            <w:r w:rsidR="00D02AEA" w:rsidRPr="00F67B84">
              <w:rPr>
                <w:color w:val="auto"/>
              </w:rPr>
              <w:t xml:space="preserve"> </w:t>
            </w:r>
          </w:p>
        </w:tc>
      </w:tr>
      <w:tr w:rsidR="0086243E" w:rsidTr="0066213A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100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6243E" w:rsidRDefault="00C1243F" w:rsidP="00C77575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Check on team progress of design approach</w:t>
            </w:r>
          </w:p>
        </w:tc>
      </w:tr>
      <w:tr w:rsidR="009070F5" w:rsidTr="0066213A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100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070F5" w:rsidRDefault="009070F5">
            <w:pPr>
              <w:pStyle w:val="CovFormText"/>
              <w:rPr>
                <w:sz w:val="20"/>
              </w:rPr>
            </w:pPr>
          </w:p>
        </w:tc>
      </w:tr>
      <w:tr w:rsidR="00C1243F" w:rsidTr="00AA7963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0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C1243F" w:rsidRPr="00F67B84" w:rsidRDefault="00C1243F" w:rsidP="00AA7963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Pr="00F67B84">
              <w:rPr>
                <w:color w:val="auto"/>
              </w:rPr>
              <w:t xml:space="preserve">. </w:t>
            </w:r>
            <w:r>
              <w:rPr>
                <w:color w:val="auto"/>
              </w:rPr>
              <w:t>Attendees</w:t>
            </w:r>
            <w:r w:rsidRPr="00F67B84">
              <w:rPr>
                <w:color w:val="auto"/>
              </w:rPr>
              <w:t xml:space="preserve"> </w:t>
            </w:r>
          </w:p>
        </w:tc>
      </w:tr>
      <w:tr w:rsidR="00C1243F" w:rsidTr="0066213A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100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1243F" w:rsidRDefault="00C1243F" w:rsidP="00C77575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Jessica Armstrong</w:t>
            </w:r>
            <w:r w:rsidR="00C77575">
              <w:rPr>
                <w:sz w:val="20"/>
              </w:rPr>
              <w:t xml:space="preserve">                                                                                          </w:t>
            </w:r>
            <w:r w:rsidR="00C77575" w:rsidRPr="00C77575">
              <w:rPr>
                <w:sz w:val="20"/>
              </w:rPr>
              <w:t xml:space="preserve">21149475@student.uwa.edu.au </w:t>
            </w:r>
          </w:p>
        </w:tc>
      </w:tr>
      <w:tr w:rsidR="00C1243F" w:rsidTr="0066213A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100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1243F" w:rsidRDefault="00C1243F" w:rsidP="00C1243F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Steven Bardzovski</w:t>
            </w:r>
            <w:r w:rsidR="00C77575">
              <w:rPr>
                <w:sz w:val="20"/>
              </w:rPr>
              <w:t xml:space="preserve">                                                                                          </w:t>
            </w:r>
            <w:r w:rsidR="00C77575" w:rsidRPr="00C77575">
              <w:rPr>
                <w:sz w:val="20"/>
              </w:rPr>
              <w:t>21121998@student.uwa.edu.au</w:t>
            </w:r>
          </w:p>
        </w:tc>
      </w:tr>
      <w:tr w:rsidR="00C1243F" w:rsidTr="0066213A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100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1243F" w:rsidRDefault="00C1243F" w:rsidP="00C1243F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Xiaobin Lin</w:t>
            </w:r>
            <w:r w:rsidR="00C77575">
              <w:rPr>
                <w:sz w:val="20"/>
              </w:rPr>
              <w:t xml:space="preserve">                                                                                                      </w:t>
            </w:r>
            <w:r w:rsidR="00C77575" w:rsidRPr="00C77575">
              <w:rPr>
                <w:sz w:val="20"/>
              </w:rPr>
              <w:t>21566849@student.uwa.edu.au</w:t>
            </w:r>
          </w:p>
        </w:tc>
      </w:tr>
      <w:tr w:rsidR="00C1243F" w:rsidTr="0066213A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100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1243F" w:rsidRDefault="00C1243F" w:rsidP="00C1243F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Mark Mazzoni</w:t>
            </w:r>
            <w:r w:rsidR="00C77575">
              <w:rPr>
                <w:sz w:val="20"/>
              </w:rPr>
              <w:t xml:space="preserve">                                                                                               </w:t>
            </w:r>
            <w:bookmarkStart w:id="0" w:name="_GoBack"/>
            <w:bookmarkEnd w:id="0"/>
            <w:r w:rsidR="00C77575">
              <w:rPr>
                <w:sz w:val="20"/>
              </w:rPr>
              <w:t xml:space="preserve"> </w:t>
            </w:r>
            <w:r w:rsidR="00C77575" w:rsidRPr="00C77575">
              <w:rPr>
                <w:sz w:val="20"/>
              </w:rPr>
              <w:t>105511491@student.uwa.edu.au</w:t>
            </w:r>
          </w:p>
        </w:tc>
      </w:tr>
      <w:tr w:rsidR="00C1243F" w:rsidTr="0066213A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100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1243F" w:rsidRDefault="00C1243F" w:rsidP="00C1243F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Shaochen Wang</w:t>
            </w:r>
            <w:r w:rsidR="00C77575">
              <w:rPr>
                <w:sz w:val="20"/>
              </w:rPr>
              <w:t xml:space="preserve">                                                                                             </w:t>
            </w:r>
            <w:r w:rsidR="00C77575" w:rsidRPr="00C77575">
              <w:rPr>
                <w:sz w:val="20"/>
              </w:rPr>
              <w:t>21663809@student.uwa.edu.au</w:t>
            </w:r>
          </w:p>
        </w:tc>
      </w:tr>
      <w:tr w:rsidR="00C1243F" w:rsidTr="0066213A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100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1243F" w:rsidRDefault="00C1243F" w:rsidP="00C1243F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Jie Zhang</w:t>
            </w:r>
            <w:r w:rsidR="00C77575">
              <w:rPr>
                <w:sz w:val="20"/>
              </w:rPr>
              <w:t xml:space="preserve">                                                                                                        </w:t>
            </w:r>
            <w:r w:rsidR="00C77575" w:rsidRPr="00C77575">
              <w:rPr>
                <w:sz w:val="20"/>
              </w:rPr>
              <w:t>21231118@student.uwa.edu.au</w:t>
            </w:r>
          </w:p>
        </w:tc>
      </w:tr>
    </w:tbl>
    <w:p w:rsidR="0086243E" w:rsidRDefault="0086243E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86243E" w:rsidTr="00C77575">
        <w:trPr>
          <w:cantSplit/>
        </w:trPr>
        <w:tc>
          <w:tcPr>
            <w:tcW w:w="10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86243E" w:rsidRPr="00F67B84" w:rsidRDefault="00C1243F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3</w:t>
            </w:r>
            <w:r w:rsidR="0086243E" w:rsidRPr="00F67B84">
              <w:rPr>
                <w:color w:val="auto"/>
              </w:rPr>
              <w:t xml:space="preserve">. </w:t>
            </w:r>
            <w:r w:rsidR="001B5423">
              <w:rPr>
                <w:color w:val="auto"/>
              </w:rPr>
              <w:t>Agenda</w:t>
            </w:r>
            <w:r w:rsidR="0086243E" w:rsidRPr="00F67B84">
              <w:rPr>
                <w:color w:val="auto"/>
                <w:sz w:val="22"/>
              </w:rPr>
              <w:t xml:space="preserve"> </w:t>
            </w:r>
          </w:p>
        </w:tc>
      </w:tr>
      <w:tr w:rsidR="0086243E" w:rsidTr="00C77575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6243E" w:rsidRDefault="00C77575" w:rsidP="00C1243F">
            <w:pPr>
              <w:pStyle w:val="CovFormText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Progress on group design approach since last meeting</w:t>
            </w:r>
          </w:p>
        </w:tc>
      </w:tr>
      <w:tr w:rsidR="009070F5" w:rsidTr="00C77575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070F5" w:rsidRDefault="00C77575" w:rsidP="00C1243F">
            <w:pPr>
              <w:pStyle w:val="CovFormText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Questions about group Design approach</w:t>
            </w:r>
          </w:p>
        </w:tc>
      </w:tr>
      <w:tr w:rsidR="009070F5" w:rsidTr="00C77575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070F5" w:rsidRDefault="00C77575" w:rsidP="00C77575">
            <w:pPr>
              <w:pStyle w:val="CovFormText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May discuss the feedbacks if we get before the meeting</w:t>
            </w:r>
          </w:p>
        </w:tc>
      </w:tr>
      <w:tr w:rsidR="009070F5" w:rsidTr="00C77575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070F5" w:rsidRDefault="009070F5" w:rsidP="00C77575">
            <w:pPr>
              <w:pStyle w:val="CovFormText"/>
              <w:rPr>
                <w:sz w:val="20"/>
              </w:rPr>
            </w:pPr>
          </w:p>
        </w:tc>
      </w:tr>
      <w:tr w:rsidR="009070F5" w:rsidTr="00C77575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070F5" w:rsidRDefault="009070F5">
            <w:pPr>
              <w:pStyle w:val="CovFormText"/>
              <w:rPr>
                <w:sz w:val="20"/>
              </w:rPr>
            </w:pPr>
          </w:p>
        </w:tc>
      </w:tr>
      <w:tr w:rsidR="009070F5" w:rsidTr="00C77575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070F5" w:rsidRDefault="009070F5">
            <w:pPr>
              <w:pStyle w:val="CovFormText"/>
              <w:rPr>
                <w:sz w:val="20"/>
              </w:rPr>
            </w:pPr>
          </w:p>
        </w:tc>
      </w:tr>
    </w:tbl>
    <w:p w:rsidR="0086243E" w:rsidRDefault="0086243E"/>
    <w:tbl>
      <w:tblPr>
        <w:tblW w:w="10206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8"/>
        <w:gridCol w:w="2178"/>
      </w:tblGrid>
      <w:tr w:rsidR="001B5423" w:rsidTr="001B5423">
        <w:trPr>
          <w:cantSplit/>
          <w:tblHeader/>
        </w:trPr>
        <w:tc>
          <w:tcPr>
            <w:tcW w:w="8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B5423" w:rsidRPr="00F67B84" w:rsidRDefault="00C1243F" w:rsidP="00D02AEA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="001B5423" w:rsidRPr="00F67B84">
              <w:rPr>
                <w:color w:val="auto"/>
              </w:rPr>
              <w:t xml:space="preserve">. </w:t>
            </w:r>
            <w:r w:rsidR="001B5423">
              <w:rPr>
                <w:color w:val="auto"/>
              </w:rPr>
              <w:t xml:space="preserve">Items that need a decision </w:t>
            </w:r>
            <w:r w:rsidR="001B5423" w:rsidRPr="001B5423">
              <w:rPr>
                <w:i/>
                <w:color w:val="auto"/>
                <w:sz w:val="20"/>
              </w:rPr>
              <w:t xml:space="preserve">(check indicates handled) </w:t>
            </w:r>
          </w:p>
        </w:tc>
        <w:tc>
          <w:tcPr>
            <w:tcW w:w="2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B5423" w:rsidRPr="00F67B84" w:rsidRDefault="001B5423" w:rsidP="00D02AEA">
            <w:pPr>
              <w:pStyle w:val="Heading3"/>
              <w:rPr>
                <w:color w:val="auto"/>
              </w:rPr>
            </w:pPr>
          </w:p>
        </w:tc>
      </w:tr>
      <w:tr w:rsidR="001B5423" w:rsidTr="001B5423">
        <w:trPr>
          <w:cantSplit/>
        </w:trPr>
        <w:tc>
          <w:tcPr>
            <w:tcW w:w="802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B5423" w:rsidRDefault="00C77575" w:rsidP="00C77575">
            <w:pPr>
              <w:pStyle w:val="CovFormText"/>
              <w:keepNext/>
              <w:rPr>
                <w:sz w:val="20"/>
              </w:rPr>
            </w:pPr>
            <w:r>
              <w:rPr>
                <w:sz w:val="20"/>
              </w:rPr>
              <w:t>Editing about d</w:t>
            </w:r>
            <w:r w:rsidR="00C1243F">
              <w:rPr>
                <w:sz w:val="20"/>
              </w:rPr>
              <w:t xml:space="preserve">esign approach sections </w:t>
            </w:r>
          </w:p>
        </w:tc>
        <w:sdt>
          <w:sdtPr>
            <w:rPr>
              <w:sz w:val="20"/>
            </w:rPr>
            <w:id w:val="11339885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78" w:type="dxa"/>
                <w:tcBorders>
                  <w:top w:val="single" w:sz="6" w:space="0" w:color="auto"/>
                  <w:left w:val="nil"/>
                  <w:bottom w:val="single" w:sz="6" w:space="0" w:color="auto"/>
                  <w:right w:val="nil"/>
                </w:tcBorders>
              </w:tcPr>
              <w:p w:rsidR="001B5423" w:rsidRDefault="001B5423" w:rsidP="00627FA1">
                <w:pPr>
                  <w:pStyle w:val="CovFormText"/>
                  <w:keepNext/>
                  <w:jc w:val="center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  <w:tr w:rsidR="001B5423" w:rsidTr="001B5423">
        <w:trPr>
          <w:cantSplit/>
        </w:trPr>
        <w:tc>
          <w:tcPr>
            <w:tcW w:w="802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B5423" w:rsidRDefault="00C77575">
            <w:pPr>
              <w:pStyle w:val="CovFormText"/>
              <w:keepNext/>
              <w:rPr>
                <w:sz w:val="20"/>
              </w:rPr>
            </w:pPr>
            <w:r>
              <w:rPr>
                <w:sz w:val="20"/>
              </w:rPr>
              <w:t>Next</w:t>
            </w:r>
            <w:r w:rsidR="00C1243F">
              <w:rPr>
                <w:sz w:val="20"/>
              </w:rPr>
              <w:t xml:space="preserve"> Meeting time</w:t>
            </w:r>
            <w:r>
              <w:rPr>
                <w:sz w:val="20"/>
              </w:rPr>
              <w:t xml:space="preserve"> in this week?</w:t>
            </w:r>
          </w:p>
        </w:tc>
        <w:sdt>
          <w:sdtPr>
            <w:rPr>
              <w:sz w:val="20"/>
            </w:rPr>
            <w:id w:val="20534925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78" w:type="dxa"/>
                <w:tcBorders>
                  <w:top w:val="single" w:sz="6" w:space="0" w:color="auto"/>
                  <w:left w:val="nil"/>
                  <w:bottom w:val="single" w:sz="6" w:space="0" w:color="auto"/>
                  <w:right w:val="nil"/>
                </w:tcBorders>
              </w:tcPr>
              <w:p w:rsidR="001B5423" w:rsidRDefault="001B5423" w:rsidP="00627FA1">
                <w:pPr>
                  <w:pStyle w:val="CovFormText"/>
                  <w:keepNext/>
                  <w:jc w:val="center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  <w:tr w:rsidR="001B5423" w:rsidTr="001B5423">
        <w:trPr>
          <w:cantSplit/>
        </w:trPr>
        <w:tc>
          <w:tcPr>
            <w:tcW w:w="802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B5423" w:rsidRDefault="001B5423">
            <w:pPr>
              <w:pStyle w:val="CovFormText"/>
              <w:keepNext/>
              <w:rPr>
                <w:sz w:val="20"/>
              </w:rPr>
            </w:pPr>
          </w:p>
        </w:tc>
        <w:sdt>
          <w:sdtPr>
            <w:rPr>
              <w:sz w:val="20"/>
            </w:rPr>
            <w:id w:val="-13897986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78" w:type="dxa"/>
                <w:tcBorders>
                  <w:top w:val="single" w:sz="6" w:space="0" w:color="auto"/>
                  <w:left w:val="nil"/>
                  <w:bottom w:val="single" w:sz="6" w:space="0" w:color="auto"/>
                  <w:right w:val="nil"/>
                </w:tcBorders>
              </w:tcPr>
              <w:p w:rsidR="001B5423" w:rsidRDefault="001B5423" w:rsidP="00627FA1">
                <w:pPr>
                  <w:pStyle w:val="CovFormText"/>
                  <w:keepNext/>
                  <w:jc w:val="center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  <w:tr w:rsidR="001B5423" w:rsidTr="001B5423">
        <w:trPr>
          <w:cantSplit/>
        </w:trPr>
        <w:tc>
          <w:tcPr>
            <w:tcW w:w="802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B5423" w:rsidRDefault="001B5423">
            <w:pPr>
              <w:pStyle w:val="CovFormText"/>
              <w:keepNext/>
              <w:rPr>
                <w:sz w:val="20"/>
              </w:rPr>
            </w:pPr>
          </w:p>
        </w:tc>
        <w:sdt>
          <w:sdtPr>
            <w:rPr>
              <w:sz w:val="20"/>
            </w:rPr>
            <w:id w:val="-8172659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78" w:type="dxa"/>
                <w:tcBorders>
                  <w:top w:val="single" w:sz="6" w:space="0" w:color="auto"/>
                  <w:left w:val="nil"/>
                  <w:bottom w:val="single" w:sz="6" w:space="0" w:color="auto"/>
                  <w:right w:val="nil"/>
                </w:tcBorders>
              </w:tcPr>
              <w:p w:rsidR="001B5423" w:rsidRDefault="001B5423" w:rsidP="00627FA1">
                <w:pPr>
                  <w:pStyle w:val="CovFormText"/>
                  <w:keepNext/>
                  <w:jc w:val="center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  <w:tr w:rsidR="001B5423" w:rsidTr="001B5423">
        <w:trPr>
          <w:cantSplit/>
        </w:trPr>
        <w:tc>
          <w:tcPr>
            <w:tcW w:w="802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B5423" w:rsidRDefault="001B5423">
            <w:pPr>
              <w:pStyle w:val="CovFormText"/>
              <w:keepNext/>
              <w:rPr>
                <w:sz w:val="20"/>
              </w:rPr>
            </w:pPr>
          </w:p>
        </w:tc>
        <w:sdt>
          <w:sdtPr>
            <w:rPr>
              <w:sz w:val="20"/>
            </w:rPr>
            <w:id w:val="-7132647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78" w:type="dxa"/>
                <w:tcBorders>
                  <w:top w:val="single" w:sz="6" w:space="0" w:color="auto"/>
                  <w:left w:val="nil"/>
                  <w:bottom w:val="single" w:sz="6" w:space="0" w:color="auto"/>
                  <w:right w:val="nil"/>
                </w:tcBorders>
              </w:tcPr>
              <w:p w:rsidR="001B5423" w:rsidRDefault="001B5423" w:rsidP="00627FA1">
                <w:pPr>
                  <w:pStyle w:val="CovFormText"/>
                  <w:keepNext/>
                  <w:jc w:val="center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  <w:tr w:rsidR="001B5423" w:rsidTr="001B5423">
        <w:trPr>
          <w:cantSplit/>
        </w:trPr>
        <w:tc>
          <w:tcPr>
            <w:tcW w:w="802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B5423" w:rsidRDefault="001B5423">
            <w:pPr>
              <w:pStyle w:val="CovFormText"/>
              <w:keepNext/>
              <w:rPr>
                <w:sz w:val="20"/>
              </w:rPr>
            </w:pPr>
          </w:p>
        </w:tc>
        <w:sdt>
          <w:sdtPr>
            <w:rPr>
              <w:sz w:val="20"/>
            </w:rPr>
            <w:id w:val="20722294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78" w:type="dxa"/>
                <w:tcBorders>
                  <w:top w:val="single" w:sz="6" w:space="0" w:color="auto"/>
                  <w:left w:val="nil"/>
                  <w:bottom w:val="single" w:sz="6" w:space="0" w:color="auto"/>
                  <w:right w:val="nil"/>
                </w:tcBorders>
              </w:tcPr>
              <w:p w:rsidR="001B5423" w:rsidRDefault="001B5423" w:rsidP="00627FA1">
                <w:pPr>
                  <w:pStyle w:val="CovFormText"/>
                  <w:keepNext/>
                  <w:jc w:val="center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</w:tbl>
    <w:p w:rsidR="0086243E" w:rsidRDefault="0086243E"/>
    <w:sectPr w:rsidR="0086243E">
      <w:headerReference w:type="default" r:id="rId8"/>
      <w:footerReference w:type="default" r:id="rId9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5D2" w:rsidRDefault="00D365D2">
      <w:r>
        <w:separator/>
      </w:r>
    </w:p>
  </w:endnote>
  <w:endnote w:type="continuationSeparator" w:id="0">
    <w:p w:rsidR="00D365D2" w:rsidRDefault="00D36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86243E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86243E" w:rsidRDefault="00355023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 xml:space="preserve">Adapted from </w:t>
          </w:r>
          <w:r w:rsidR="00F4712E">
            <w:rPr>
              <w:color w:val="808080"/>
              <w:sz w:val="18"/>
            </w:rPr>
            <w:t>BMS source: COR 005 TPL</w:t>
          </w:r>
          <w:r>
            <w:rPr>
              <w:color w:val="808080"/>
              <w:sz w:val="18"/>
            </w:rPr>
            <w:t xml:space="preserve"> by L Wood</w:t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86243E" w:rsidRDefault="0086243E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413504">
            <w:rPr>
              <w:i/>
              <w:noProof/>
              <w:sz w:val="18"/>
            </w:rPr>
            <w:t>1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413504">
            <w:rPr>
              <w:i/>
              <w:noProof/>
              <w:sz w:val="18"/>
            </w:rPr>
            <w:t>1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:rsidR="0086243E" w:rsidRDefault="008624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5D2" w:rsidRDefault="00D365D2">
      <w:r>
        <w:separator/>
      </w:r>
    </w:p>
  </w:footnote>
  <w:footnote w:type="continuationSeparator" w:id="0">
    <w:p w:rsidR="00D365D2" w:rsidRDefault="00D365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43E" w:rsidRPr="00D02AEA" w:rsidRDefault="00355023" w:rsidP="00D02AEA">
    <w:pPr>
      <w:pStyle w:val="Header"/>
      <w:jc w:val="right"/>
      <w:rPr>
        <w:sz w:val="40"/>
        <w:szCs w:val="40"/>
      </w:rPr>
    </w:pPr>
    <w:r>
      <w:rPr>
        <w:sz w:val="40"/>
        <w:szCs w:val="40"/>
      </w:rPr>
      <w:t>U</w:t>
    </w:r>
    <w:r w:rsidR="00C77575">
      <w:rPr>
        <w:sz w:val="40"/>
        <w:szCs w:val="40"/>
      </w:rPr>
      <w:t>WA ELEC5551</w:t>
    </w:r>
    <w:r w:rsidR="00D02AEA" w:rsidRPr="00D02AEA">
      <w:rPr>
        <w:sz w:val="40"/>
        <w:szCs w:val="40"/>
      </w:rPr>
      <w:t xml:space="preserve"> </w:t>
    </w:r>
  </w:p>
  <w:p w:rsidR="00D02AEA" w:rsidRDefault="00D02AEA" w:rsidP="00D02AE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F705D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B040392"/>
    <w:multiLevelType w:val="hybridMultilevel"/>
    <w:tmpl w:val="D9C4D9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499"/>
    <w:rsid w:val="00070003"/>
    <w:rsid w:val="00090559"/>
    <w:rsid w:val="000E6431"/>
    <w:rsid w:val="000F480B"/>
    <w:rsid w:val="001B5423"/>
    <w:rsid w:val="001F48CA"/>
    <w:rsid w:val="00355023"/>
    <w:rsid w:val="00377BC3"/>
    <w:rsid w:val="00406370"/>
    <w:rsid w:val="00413504"/>
    <w:rsid w:val="00546C5F"/>
    <w:rsid w:val="00551427"/>
    <w:rsid w:val="005A65C5"/>
    <w:rsid w:val="00627FA1"/>
    <w:rsid w:val="0066213A"/>
    <w:rsid w:val="007029F2"/>
    <w:rsid w:val="00730D96"/>
    <w:rsid w:val="00806495"/>
    <w:rsid w:val="0086243E"/>
    <w:rsid w:val="009070F5"/>
    <w:rsid w:val="00912254"/>
    <w:rsid w:val="00A835D7"/>
    <w:rsid w:val="00A95F0E"/>
    <w:rsid w:val="00AE154D"/>
    <w:rsid w:val="00C11499"/>
    <w:rsid w:val="00C1243F"/>
    <w:rsid w:val="00C54050"/>
    <w:rsid w:val="00C77575"/>
    <w:rsid w:val="00C83151"/>
    <w:rsid w:val="00D02AEA"/>
    <w:rsid w:val="00D34EE4"/>
    <w:rsid w:val="00D365D2"/>
    <w:rsid w:val="00DD1ED4"/>
    <w:rsid w:val="00E4717F"/>
    <w:rsid w:val="00E743CE"/>
    <w:rsid w:val="00EC47BC"/>
    <w:rsid w:val="00F4712E"/>
    <w:rsid w:val="00F67B84"/>
    <w:rsid w:val="00FA3649"/>
    <w:rsid w:val="00FD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n-US"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BalloonText">
    <w:name w:val="Balloon Text"/>
    <w:basedOn w:val="Normal"/>
    <w:semiHidden/>
    <w:rsid w:val="00A835D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1243F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n-US"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BalloonText">
    <w:name w:val="Balloon Text"/>
    <w:basedOn w:val="Normal"/>
    <w:semiHidden/>
    <w:rsid w:val="00A835D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1243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0</TotalTime>
  <Pages>1</Pages>
  <Words>106</Words>
  <Characters>1290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creator>Gary J. Evans, PMP</dc:creator>
  <cp:keywords>Meeting Minutes</cp:keywords>
  <dc:description>Document history: origin - Written by Covansys for the City of Raleigh, NC, Enterprise PMO.  Generic format by CVR-IT (www.cvr-it.com).  May be used freely but please retain this reference.</dc:description>
  <cp:lastModifiedBy>image_test</cp:lastModifiedBy>
  <cp:revision>2</cp:revision>
  <cp:lastPrinted>2004-09-01T06:13:00Z</cp:lastPrinted>
  <dcterms:created xsi:type="dcterms:W3CDTF">2017-04-08T04:12:00Z</dcterms:created>
  <dcterms:modified xsi:type="dcterms:W3CDTF">2017-04-08T04:12:00Z</dcterms:modified>
  <cp:category>Rev 1.0;last template edit 12--7-03 gje</cp:category>
</cp:coreProperties>
</file>