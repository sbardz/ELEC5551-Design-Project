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6D6B00">
      <w:pPr>
        <w:pStyle w:val="Title"/>
        <w:jc w:val="right"/>
      </w:pPr>
      <w:r>
        <w:t>Solar Generation for Remote Boreholes</w:t>
      </w:r>
    </w:p>
    <w:p w:rsidR="00CB0362" w:rsidRDefault="00E410C5" w:rsidP="00CB0362">
      <w:pPr>
        <w:pStyle w:val="Title"/>
        <w:jc w:val="right"/>
      </w:pPr>
      <w:r>
        <w:t>Group</w:t>
      </w:r>
      <w:r w:rsidR="006D6B00">
        <w:t xml:space="preserve">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r w:rsidR="00135DA5">
        <w:rPr>
          <w:sz w:val="24"/>
          <w:szCs w:val="24"/>
        </w:rPr>
        <w:t>:</w:t>
      </w:r>
    </w:p>
    <w:p w:rsidR="006D6B00" w:rsidRPr="00CB0362" w:rsidRDefault="006D6B00" w:rsidP="006D6B00">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CB0362" w:rsidRDefault="00CB0362" w:rsidP="00CB0362"/>
    <w:p w:rsidR="00CB0362" w:rsidRDefault="00CB0362" w:rsidP="00CB0362"/>
    <w:p w:rsidR="00024784" w:rsidRDefault="000D4C89" w:rsidP="00024784">
      <w:pPr>
        <w:pStyle w:val="Title"/>
        <w:jc w:val="right"/>
      </w:pPr>
      <w:r>
        <w:t>Final Submission</w:t>
      </w:r>
      <w:r w:rsidR="006D6B00">
        <w:t>: Individual</w:t>
      </w:r>
    </w:p>
    <w:p w:rsidR="00024784" w:rsidRDefault="00024784" w:rsidP="00024784">
      <w:pPr>
        <w:pStyle w:val="Title"/>
        <w:jc w:val="right"/>
      </w:pPr>
    </w:p>
    <w:p w:rsidR="006D6B00" w:rsidRDefault="006D6B00" w:rsidP="006D6B00">
      <w:pPr>
        <w:pStyle w:val="Title"/>
        <w:jc w:val="right"/>
        <w:rPr>
          <w:sz w:val="24"/>
          <w:szCs w:val="24"/>
        </w:rPr>
      </w:pPr>
      <w:r>
        <w:rPr>
          <w:sz w:val="24"/>
          <w:szCs w:val="24"/>
        </w:rPr>
        <w:t>Project Partners: Mr</w:t>
      </w:r>
      <w:r w:rsidR="00135DA5">
        <w:rPr>
          <w:sz w:val="24"/>
          <w:szCs w:val="24"/>
        </w:rPr>
        <w:t>.</w:t>
      </w:r>
      <w:r>
        <w:rPr>
          <w:sz w:val="24"/>
          <w:szCs w:val="24"/>
        </w:rPr>
        <w:t xml:space="preserve"> John-Ross Torre, Jacobs Engineering Group Inc.</w:t>
      </w:r>
    </w:p>
    <w:p w:rsidR="00024784" w:rsidRPr="006D6B00" w:rsidRDefault="006D6B00" w:rsidP="006D6B00">
      <w:pPr>
        <w:pStyle w:val="Title"/>
        <w:ind w:right="120"/>
        <w:jc w:val="right"/>
        <w:rPr>
          <w:sz w:val="24"/>
          <w:szCs w:val="24"/>
        </w:rPr>
      </w:pPr>
      <w:r>
        <w:rPr>
          <w:sz w:val="24"/>
          <w:szCs w:val="24"/>
        </w:rPr>
        <w:t xml:space="preserve">  </w:t>
      </w:r>
    </w:p>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Pr>
          <w:sz w:val="24"/>
          <w:szCs w:val="24"/>
        </w:rPr>
        <w:t xml:space="preserve">: </w:t>
      </w:r>
      <w:r w:rsidR="006D6B00">
        <w:rPr>
          <w:sz w:val="24"/>
          <w:szCs w:val="24"/>
        </w:rPr>
        <w:t>Catherine Hatch</w:t>
      </w:r>
    </w:p>
    <w:p w:rsidR="00CB0362" w:rsidRPr="00CB0362" w:rsidRDefault="00CB0362" w:rsidP="00CB0362"/>
    <w:p w:rsidR="00CB0362" w:rsidRPr="00CB0362" w:rsidRDefault="00CB0362" w:rsidP="00CB0362"/>
    <w:p w:rsidR="00CB0362" w:rsidRDefault="00024784" w:rsidP="00CB0362">
      <w:pPr>
        <w:pStyle w:val="Title"/>
        <w:jc w:val="right"/>
        <w:rPr>
          <w:sz w:val="24"/>
          <w:szCs w:val="24"/>
        </w:rPr>
      </w:pPr>
      <w:r>
        <w:rPr>
          <w:sz w:val="24"/>
          <w:szCs w:val="24"/>
        </w:rPr>
        <w:t>Academic Supervisor</w:t>
      </w:r>
      <w:r w:rsidR="00CB0362">
        <w:rPr>
          <w:sz w:val="24"/>
          <w:szCs w:val="24"/>
        </w:rPr>
        <w:t>:</w:t>
      </w:r>
    </w:p>
    <w:p w:rsidR="00CB0362" w:rsidRDefault="00CB0362" w:rsidP="00CB0362">
      <w:pPr>
        <w:pStyle w:val="Title"/>
        <w:jc w:val="right"/>
        <w:rPr>
          <w:sz w:val="24"/>
          <w:szCs w:val="24"/>
        </w:rPr>
      </w:pPr>
      <w:r>
        <w:rPr>
          <w:sz w:val="24"/>
          <w:szCs w:val="24"/>
        </w:rPr>
        <w:t xml:space="preserve"> </w:t>
      </w:r>
      <w:r w:rsidR="00EA707F">
        <w:rPr>
          <w:sz w:val="24"/>
          <w:szCs w:val="24"/>
        </w:rPr>
        <w:t>Dr</w:t>
      </w:r>
      <w:r w:rsidR="00135DA5">
        <w:rPr>
          <w:sz w:val="24"/>
          <w:szCs w:val="24"/>
        </w:rPr>
        <w:t>.</w:t>
      </w:r>
      <w:r w:rsidR="00EA707F">
        <w:rPr>
          <w:sz w:val="24"/>
          <w:szCs w:val="24"/>
        </w:rPr>
        <w:t xml:space="preserve"> </w:t>
      </w:r>
      <w:r w:rsidR="006D6B00">
        <w:rPr>
          <w:sz w:val="24"/>
          <w:szCs w:val="24"/>
        </w:rPr>
        <w:t>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6D6B00">
        <w:rPr>
          <w:sz w:val="24"/>
          <w:szCs w:val="24"/>
        </w:rPr>
        <w:t xml:space="preserve"> Friday 12 Midday</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A953FB">
        <w:rPr>
          <w:sz w:val="24"/>
          <w:szCs w:val="24"/>
        </w:rPr>
        <w:t xml:space="preserve"> (excluding </w:t>
      </w:r>
      <w:r w:rsidR="002E7783">
        <w:rPr>
          <w:sz w:val="24"/>
          <w:szCs w:val="24"/>
        </w:rPr>
        <w:t xml:space="preserve">updated </w:t>
      </w:r>
      <w:r w:rsidR="00A953FB">
        <w:rPr>
          <w:sz w:val="24"/>
          <w:szCs w:val="24"/>
        </w:rPr>
        <w:t>re</w:t>
      </w:r>
      <w:r w:rsidR="002E7783">
        <w:rPr>
          <w:sz w:val="24"/>
          <w:szCs w:val="24"/>
        </w:rPr>
        <w:t>quirements</w:t>
      </w:r>
      <w:r w:rsidR="00A953FB">
        <w:rPr>
          <w:sz w:val="24"/>
          <w:szCs w:val="24"/>
        </w:rPr>
        <w:t>)</w:t>
      </w:r>
      <w:r>
        <w:rPr>
          <w:sz w:val="24"/>
          <w:szCs w:val="24"/>
        </w:rPr>
        <w:t>:</w:t>
      </w:r>
      <w:r w:rsidR="006D6B00">
        <w:rPr>
          <w:sz w:val="24"/>
          <w:szCs w:val="24"/>
        </w:rPr>
        <w:t xml:space="preserve"> </w:t>
      </w:r>
      <w:r w:rsidR="00F2321D">
        <w:rPr>
          <w:sz w:val="24"/>
          <w:szCs w:val="24"/>
        </w:rPr>
        <w:t>3311</w:t>
      </w:r>
    </w:p>
    <w:p w:rsidR="002C39A5" w:rsidRDefault="002C39A5" w:rsidP="002C39A5">
      <w:pPr>
        <w:pStyle w:val="Title"/>
        <w:jc w:val="right"/>
        <w:rPr>
          <w:sz w:val="24"/>
          <w:szCs w:val="24"/>
        </w:rPr>
      </w:pPr>
      <w:r>
        <w:rPr>
          <w:sz w:val="24"/>
          <w:szCs w:val="24"/>
        </w:rPr>
        <w:t>Word Count (in</w:t>
      </w:r>
      <w:r w:rsidR="00686F1F">
        <w:rPr>
          <w:sz w:val="24"/>
          <w:szCs w:val="24"/>
        </w:rPr>
        <w:t>cluding updated requirements): 35</w:t>
      </w:r>
      <w:r w:rsidR="00F2321D">
        <w:rPr>
          <w:sz w:val="24"/>
          <w:szCs w:val="24"/>
        </w:rPr>
        <w:t>69</w:t>
      </w:r>
      <w:bookmarkStart w:id="0" w:name="_GoBack"/>
      <w:bookmarkEnd w:id="0"/>
    </w:p>
    <w:p w:rsidR="002C39A5" w:rsidRPr="002C39A5" w:rsidRDefault="002C39A5" w:rsidP="002C39A5"/>
    <w:p w:rsidR="00A953FB" w:rsidRPr="00A953FB" w:rsidRDefault="00A953FB" w:rsidP="00A953FB"/>
    <w:p w:rsidR="006D6B00" w:rsidRPr="006D6B00" w:rsidRDefault="006D6B00" w:rsidP="006D6B00"/>
    <w:p w:rsidR="00024784" w:rsidRDefault="00024784" w:rsidP="00024784"/>
    <w:p w:rsidR="00024784" w:rsidRDefault="00024784" w:rsidP="00024784">
      <w:pPr>
        <w:pStyle w:val="Title"/>
        <w:jc w:val="right"/>
        <w:rPr>
          <w:sz w:val="24"/>
          <w:szCs w:val="24"/>
        </w:rPr>
      </w:pPr>
      <w:r>
        <w:rPr>
          <w:sz w:val="24"/>
          <w:szCs w:val="24"/>
        </w:rPr>
        <w:t>Word Limit:</w:t>
      </w:r>
      <w:r w:rsidR="000D4C89">
        <w:rPr>
          <w:sz w:val="24"/>
          <w:szCs w:val="24"/>
        </w:rPr>
        <w:t xml:space="preserve"> 3</w:t>
      </w:r>
      <w:r w:rsidR="006D6B00">
        <w:rPr>
          <w:sz w:val="24"/>
          <w:szCs w:val="24"/>
        </w:rPr>
        <w:t>500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0D4C89">
      <w:pPr>
        <w:pStyle w:val="Title"/>
        <w:jc w:val="right"/>
        <w:rPr>
          <w:sz w:val="28"/>
        </w:rPr>
      </w:pPr>
      <w:r w:rsidRPr="00E0791C">
        <w:rPr>
          <w:sz w:val="28"/>
        </w:rPr>
        <w:t>Version &lt;</w:t>
      </w:r>
      <w:r w:rsidR="003727F7" w:rsidRPr="00E0791C">
        <w:rPr>
          <w:sz w:val="28"/>
        </w:rPr>
        <w:t>1</w:t>
      </w:r>
      <w:r w:rsidRPr="00E0791C">
        <w:rPr>
          <w:sz w:val="28"/>
        </w:rPr>
        <w:t>.</w:t>
      </w:r>
      <w:r w:rsidR="003727F7" w:rsidRPr="00E0791C">
        <w:rPr>
          <w:sz w:val="28"/>
        </w:rPr>
        <w:t>2</w:t>
      </w:r>
      <w:r w:rsidR="003F2468" w:rsidRPr="00E0791C">
        <w:rPr>
          <w:sz w:val="28"/>
        </w:rPr>
        <w:t>&gt;</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0D4C89" w:rsidP="00502488">
            <w:pPr>
              <w:pStyle w:val="Tabletext"/>
              <w:jc w:val="center"/>
            </w:pPr>
            <w:r>
              <w:t>06</w:t>
            </w:r>
            <w:r w:rsidR="003F2468">
              <w:t>/</w:t>
            </w:r>
            <w:r>
              <w:t>05</w:t>
            </w:r>
            <w:r w:rsidR="00EA707F">
              <w:t>/17</w:t>
            </w:r>
          </w:p>
        </w:tc>
        <w:tc>
          <w:tcPr>
            <w:tcW w:w="1152" w:type="dxa"/>
          </w:tcPr>
          <w:p w:rsidR="003F2468" w:rsidRDefault="000D4C89" w:rsidP="00502488">
            <w:pPr>
              <w:pStyle w:val="Tabletext"/>
              <w:jc w:val="center"/>
            </w:pPr>
            <w:r>
              <w:t>0.1</w:t>
            </w:r>
          </w:p>
        </w:tc>
        <w:tc>
          <w:tcPr>
            <w:tcW w:w="3744" w:type="dxa"/>
          </w:tcPr>
          <w:p w:rsidR="003F2468" w:rsidRDefault="000D4C89">
            <w:pPr>
              <w:pStyle w:val="Tabletext"/>
            </w:pPr>
            <w:r>
              <w:t>Draft</w:t>
            </w:r>
            <w:r w:rsidR="00EA707F">
              <w:t xml:space="preserve"> formatting</w:t>
            </w:r>
          </w:p>
        </w:tc>
        <w:tc>
          <w:tcPr>
            <w:tcW w:w="2304" w:type="dxa"/>
          </w:tcPr>
          <w:p w:rsidR="003F2468" w:rsidRDefault="00EA707F">
            <w:pPr>
              <w:pStyle w:val="Tabletext"/>
            </w:pPr>
            <w:r>
              <w:t>Mark Mazzoni</w:t>
            </w:r>
          </w:p>
        </w:tc>
      </w:tr>
      <w:tr w:rsidR="003F2468">
        <w:tc>
          <w:tcPr>
            <w:tcW w:w="2304" w:type="dxa"/>
          </w:tcPr>
          <w:p w:rsidR="003F2468" w:rsidRDefault="000D4C89" w:rsidP="00502488">
            <w:pPr>
              <w:pStyle w:val="Tabletext"/>
              <w:jc w:val="center"/>
            </w:pPr>
            <w:r>
              <w:t>07/05</w:t>
            </w:r>
            <w:r w:rsidR="00EA707F">
              <w:t>/17</w:t>
            </w:r>
          </w:p>
        </w:tc>
        <w:tc>
          <w:tcPr>
            <w:tcW w:w="1152" w:type="dxa"/>
          </w:tcPr>
          <w:p w:rsidR="003F2468" w:rsidRDefault="000D4C89" w:rsidP="00502488">
            <w:pPr>
              <w:pStyle w:val="Tabletext"/>
              <w:jc w:val="center"/>
            </w:pPr>
            <w:r>
              <w:t>0.2</w:t>
            </w:r>
          </w:p>
        </w:tc>
        <w:tc>
          <w:tcPr>
            <w:tcW w:w="3744" w:type="dxa"/>
          </w:tcPr>
          <w:p w:rsidR="003F2468" w:rsidRDefault="00EA707F">
            <w:pPr>
              <w:pStyle w:val="Tabletext"/>
            </w:pPr>
            <w:r>
              <w:t xml:space="preserve">First </w:t>
            </w:r>
            <w:r w:rsidR="000D4C89">
              <w:t xml:space="preserve">text </w:t>
            </w:r>
            <w:r>
              <w:t>draft</w:t>
            </w:r>
            <w:r w:rsidR="000D4C89">
              <w:t xml:space="preserve"> begins</w:t>
            </w:r>
          </w:p>
        </w:tc>
        <w:tc>
          <w:tcPr>
            <w:tcW w:w="2304" w:type="dxa"/>
          </w:tcPr>
          <w:p w:rsidR="003F2468" w:rsidRDefault="00EA707F">
            <w:pPr>
              <w:pStyle w:val="Tabletext"/>
            </w:pPr>
            <w:r>
              <w:t>Mark Mazzoni</w:t>
            </w:r>
          </w:p>
        </w:tc>
      </w:tr>
      <w:tr w:rsidR="003F2468">
        <w:tc>
          <w:tcPr>
            <w:tcW w:w="2304" w:type="dxa"/>
          </w:tcPr>
          <w:p w:rsidR="003F2468" w:rsidRDefault="000D4C89" w:rsidP="00502488">
            <w:pPr>
              <w:pStyle w:val="Tabletext"/>
              <w:jc w:val="center"/>
            </w:pPr>
            <w:r>
              <w:t>12/05</w:t>
            </w:r>
            <w:r w:rsidR="00EA707F">
              <w:t>/17</w:t>
            </w:r>
          </w:p>
        </w:tc>
        <w:tc>
          <w:tcPr>
            <w:tcW w:w="1152" w:type="dxa"/>
          </w:tcPr>
          <w:p w:rsidR="003F2468" w:rsidRDefault="000D4C89" w:rsidP="00502488">
            <w:pPr>
              <w:pStyle w:val="Tabletext"/>
              <w:jc w:val="center"/>
            </w:pPr>
            <w:r>
              <w:t>0.3</w:t>
            </w:r>
          </w:p>
        </w:tc>
        <w:tc>
          <w:tcPr>
            <w:tcW w:w="3744" w:type="dxa"/>
          </w:tcPr>
          <w:p w:rsidR="003F2468" w:rsidRDefault="00E410C5">
            <w:pPr>
              <w:pStyle w:val="Tabletext"/>
            </w:pPr>
            <w:r>
              <w:t>Expansion on first</w:t>
            </w:r>
            <w:r w:rsidR="000D4C89">
              <w:t xml:space="preserve"> text</w:t>
            </w:r>
            <w:r w:rsidR="00EA707F">
              <w:t xml:space="preserve"> draft</w:t>
            </w:r>
          </w:p>
        </w:tc>
        <w:tc>
          <w:tcPr>
            <w:tcW w:w="2304" w:type="dxa"/>
          </w:tcPr>
          <w:p w:rsidR="003F2468" w:rsidRDefault="00EA707F">
            <w:pPr>
              <w:pStyle w:val="Tabletext"/>
            </w:pPr>
            <w:r>
              <w:t>Mark Mazzoni</w:t>
            </w:r>
          </w:p>
        </w:tc>
      </w:tr>
      <w:tr w:rsidR="003F2468">
        <w:tc>
          <w:tcPr>
            <w:tcW w:w="2304" w:type="dxa"/>
          </w:tcPr>
          <w:p w:rsidR="003F2468" w:rsidRDefault="003949C0" w:rsidP="00502488">
            <w:pPr>
              <w:pStyle w:val="Tabletext"/>
              <w:jc w:val="center"/>
            </w:pPr>
            <w:r>
              <w:t>13/05</w:t>
            </w:r>
            <w:r w:rsidR="00EA707F">
              <w:t>/17</w:t>
            </w:r>
          </w:p>
        </w:tc>
        <w:tc>
          <w:tcPr>
            <w:tcW w:w="1152" w:type="dxa"/>
          </w:tcPr>
          <w:p w:rsidR="003F2468" w:rsidRDefault="00E410C5" w:rsidP="00502488">
            <w:pPr>
              <w:pStyle w:val="Tabletext"/>
              <w:jc w:val="center"/>
            </w:pPr>
            <w:r>
              <w:t>0.4</w:t>
            </w:r>
          </w:p>
        </w:tc>
        <w:tc>
          <w:tcPr>
            <w:tcW w:w="3744" w:type="dxa"/>
          </w:tcPr>
          <w:p w:rsidR="003F2468" w:rsidRDefault="000D4C89">
            <w:pPr>
              <w:pStyle w:val="Tabletext"/>
            </w:pPr>
            <w:r>
              <w:t>Initial edits of early draft</w:t>
            </w:r>
          </w:p>
        </w:tc>
        <w:tc>
          <w:tcPr>
            <w:tcW w:w="2304" w:type="dxa"/>
          </w:tcPr>
          <w:p w:rsidR="003F2468" w:rsidRDefault="00EA707F">
            <w:pPr>
              <w:pStyle w:val="Tabletext"/>
            </w:pPr>
            <w:r>
              <w:t>Mark Mazzoni</w:t>
            </w:r>
          </w:p>
        </w:tc>
      </w:tr>
      <w:tr w:rsidR="00E410C5">
        <w:tc>
          <w:tcPr>
            <w:tcW w:w="2304" w:type="dxa"/>
          </w:tcPr>
          <w:p w:rsidR="00E410C5" w:rsidRDefault="00E410C5" w:rsidP="00502488">
            <w:pPr>
              <w:pStyle w:val="Tabletext"/>
              <w:jc w:val="center"/>
            </w:pPr>
            <w:r>
              <w:t>15/05/17</w:t>
            </w:r>
          </w:p>
        </w:tc>
        <w:tc>
          <w:tcPr>
            <w:tcW w:w="1152" w:type="dxa"/>
          </w:tcPr>
          <w:p w:rsidR="00E410C5" w:rsidRDefault="00E410C5" w:rsidP="00502488">
            <w:pPr>
              <w:pStyle w:val="Tabletext"/>
              <w:jc w:val="center"/>
            </w:pPr>
            <w:r>
              <w:t>0.5</w:t>
            </w:r>
          </w:p>
        </w:tc>
        <w:tc>
          <w:tcPr>
            <w:tcW w:w="3744" w:type="dxa"/>
          </w:tcPr>
          <w:p w:rsidR="00E410C5" w:rsidRDefault="00E410C5">
            <w:pPr>
              <w:pStyle w:val="Tabletext"/>
            </w:pPr>
            <w:r>
              <w:t>Additional writing and refocus of topic</w:t>
            </w:r>
          </w:p>
        </w:tc>
        <w:tc>
          <w:tcPr>
            <w:tcW w:w="2304" w:type="dxa"/>
          </w:tcPr>
          <w:p w:rsidR="00E410C5" w:rsidRDefault="00E410C5">
            <w:pPr>
              <w:pStyle w:val="Tabletext"/>
            </w:pPr>
            <w:r>
              <w:t>Mark Mazzoni</w:t>
            </w:r>
          </w:p>
        </w:tc>
      </w:tr>
      <w:tr w:rsidR="00E410C5">
        <w:tc>
          <w:tcPr>
            <w:tcW w:w="2304" w:type="dxa"/>
          </w:tcPr>
          <w:p w:rsidR="00E410C5" w:rsidRDefault="00E410C5" w:rsidP="00502488">
            <w:pPr>
              <w:pStyle w:val="Tabletext"/>
              <w:jc w:val="center"/>
            </w:pPr>
            <w:r>
              <w:t>16/05/17</w:t>
            </w:r>
          </w:p>
        </w:tc>
        <w:tc>
          <w:tcPr>
            <w:tcW w:w="1152" w:type="dxa"/>
          </w:tcPr>
          <w:p w:rsidR="00E410C5" w:rsidRDefault="00E410C5" w:rsidP="00502488">
            <w:pPr>
              <w:pStyle w:val="Tabletext"/>
              <w:jc w:val="center"/>
            </w:pPr>
            <w:r>
              <w:t>1.0</w:t>
            </w:r>
          </w:p>
        </w:tc>
        <w:tc>
          <w:tcPr>
            <w:tcW w:w="3744" w:type="dxa"/>
          </w:tcPr>
          <w:p w:rsidR="00E410C5" w:rsidRDefault="00E410C5">
            <w:pPr>
              <w:pStyle w:val="Tabletext"/>
            </w:pPr>
            <w:r>
              <w:t>Restructuring and editing</w:t>
            </w:r>
          </w:p>
        </w:tc>
        <w:tc>
          <w:tcPr>
            <w:tcW w:w="2304" w:type="dxa"/>
          </w:tcPr>
          <w:p w:rsidR="00E410C5" w:rsidRDefault="00E410C5">
            <w:pPr>
              <w:pStyle w:val="Tabletext"/>
            </w:pPr>
            <w:r>
              <w:t>Mark Mazzoni</w:t>
            </w:r>
          </w:p>
        </w:tc>
      </w:tr>
      <w:tr w:rsidR="00E410C5">
        <w:tc>
          <w:tcPr>
            <w:tcW w:w="2304" w:type="dxa"/>
          </w:tcPr>
          <w:p w:rsidR="00E410C5" w:rsidRDefault="00BA0B85" w:rsidP="00502488">
            <w:pPr>
              <w:pStyle w:val="Tabletext"/>
              <w:jc w:val="center"/>
            </w:pPr>
            <w:r>
              <w:t>17/05/17</w:t>
            </w:r>
          </w:p>
        </w:tc>
        <w:tc>
          <w:tcPr>
            <w:tcW w:w="1152" w:type="dxa"/>
          </w:tcPr>
          <w:p w:rsidR="00E410C5" w:rsidRDefault="00BA0B85" w:rsidP="00502488">
            <w:pPr>
              <w:pStyle w:val="Tabletext"/>
              <w:jc w:val="center"/>
            </w:pPr>
            <w:r>
              <w:t>1.1</w:t>
            </w:r>
          </w:p>
        </w:tc>
        <w:tc>
          <w:tcPr>
            <w:tcW w:w="3744" w:type="dxa"/>
          </w:tcPr>
          <w:p w:rsidR="00E410C5" w:rsidRDefault="00BA0B85">
            <w:pPr>
              <w:pStyle w:val="Tabletext"/>
            </w:pPr>
            <w:r>
              <w:t>Editing and expanding</w:t>
            </w:r>
          </w:p>
        </w:tc>
        <w:tc>
          <w:tcPr>
            <w:tcW w:w="2304" w:type="dxa"/>
          </w:tcPr>
          <w:p w:rsidR="00E410C5" w:rsidRDefault="00BA0B85">
            <w:pPr>
              <w:pStyle w:val="Tabletext"/>
            </w:pPr>
            <w:r>
              <w:t>Mark Mazzoni</w:t>
            </w:r>
          </w:p>
        </w:tc>
      </w:tr>
      <w:tr w:rsidR="00664E34">
        <w:tc>
          <w:tcPr>
            <w:tcW w:w="2304" w:type="dxa"/>
          </w:tcPr>
          <w:p w:rsidR="00664E34" w:rsidRDefault="00664E34" w:rsidP="00502488">
            <w:pPr>
              <w:pStyle w:val="Tabletext"/>
              <w:jc w:val="center"/>
            </w:pPr>
            <w:r>
              <w:t>18/05/17</w:t>
            </w:r>
          </w:p>
        </w:tc>
        <w:tc>
          <w:tcPr>
            <w:tcW w:w="1152" w:type="dxa"/>
          </w:tcPr>
          <w:p w:rsidR="00664E34" w:rsidRDefault="00664E34" w:rsidP="00502488">
            <w:pPr>
              <w:pStyle w:val="Tabletext"/>
              <w:jc w:val="center"/>
            </w:pPr>
            <w:r>
              <w:t>1.2</w:t>
            </w:r>
          </w:p>
        </w:tc>
        <w:tc>
          <w:tcPr>
            <w:tcW w:w="3744" w:type="dxa"/>
          </w:tcPr>
          <w:p w:rsidR="00664E34" w:rsidRDefault="00664E34">
            <w:pPr>
              <w:pStyle w:val="Tabletext"/>
            </w:pPr>
            <w:r>
              <w:t>Editing, proofing and finalising</w:t>
            </w:r>
          </w:p>
        </w:tc>
        <w:tc>
          <w:tcPr>
            <w:tcW w:w="2304" w:type="dxa"/>
          </w:tcPr>
          <w:p w:rsidR="00664E34" w:rsidRDefault="00664E34">
            <w:pPr>
              <w:pStyle w:val="Tabletext"/>
            </w:pPr>
            <w:r>
              <w:t>Mark Mazzoni</w:t>
            </w:r>
          </w:p>
        </w:tc>
      </w:tr>
    </w:tbl>
    <w:p w:rsidR="003F2468" w:rsidRDefault="003F2468"/>
    <w:p w:rsidR="003C544A" w:rsidRDefault="003C544A">
      <w:pPr>
        <w:pStyle w:val="Title"/>
      </w:pPr>
    </w:p>
    <w:p w:rsidR="003C544A" w:rsidRPr="003C544A" w:rsidRDefault="003C544A" w:rsidP="003C544A"/>
    <w:p w:rsidR="003C544A" w:rsidRDefault="003C544A" w:rsidP="003C544A"/>
    <w:p w:rsidR="00135DA5" w:rsidRPr="003C544A" w:rsidRDefault="00135DA5" w:rsidP="003C544A"/>
    <w:p w:rsidR="003C544A" w:rsidRPr="00135DA5" w:rsidRDefault="00135DA5" w:rsidP="003C544A">
      <w:pPr>
        <w:rPr>
          <w:rFonts w:ascii="Arial" w:hAnsi="Arial" w:cs="Arial"/>
          <w:b/>
          <w:sz w:val="24"/>
          <w:szCs w:val="24"/>
        </w:rPr>
      </w:pPr>
      <w:r>
        <w:rPr>
          <w:rFonts w:ascii="Arial" w:hAnsi="Arial" w:cs="Arial"/>
          <w:b/>
          <w:sz w:val="24"/>
          <w:szCs w:val="24"/>
        </w:rPr>
        <w:t>Table of Abbreviations and Acronyms</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49"/>
        <w:gridCol w:w="2324"/>
        <w:gridCol w:w="2352"/>
      </w:tblGrid>
      <w:tr w:rsidR="00C6334D" w:rsidTr="00664E34">
        <w:tc>
          <w:tcPr>
            <w:tcW w:w="2325" w:type="dxa"/>
            <w:shd w:val="clear" w:color="auto" w:fill="auto"/>
          </w:tcPr>
          <w:p w:rsidR="00C6334D" w:rsidRPr="003727F7" w:rsidRDefault="00C6334D" w:rsidP="00100FCB">
            <w:r w:rsidRPr="003727F7">
              <w:t>SGRB</w:t>
            </w:r>
          </w:p>
        </w:tc>
        <w:tc>
          <w:tcPr>
            <w:tcW w:w="2349" w:type="dxa"/>
            <w:shd w:val="clear" w:color="auto" w:fill="auto"/>
          </w:tcPr>
          <w:p w:rsidR="00C6334D" w:rsidRPr="003727F7" w:rsidRDefault="00C6334D" w:rsidP="00100FCB">
            <w:r w:rsidRPr="003727F7">
              <w:t xml:space="preserve">Solar Generation for Remote Boreholes </w:t>
            </w:r>
          </w:p>
        </w:tc>
        <w:tc>
          <w:tcPr>
            <w:tcW w:w="2324" w:type="dxa"/>
            <w:shd w:val="clear" w:color="auto" w:fill="auto"/>
          </w:tcPr>
          <w:p w:rsidR="00C6334D" w:rsidRPr="003727F7" w:rsidRDefault="00664E34" w:rsidP="00100FCB">
            <w:r w:rsidRPr="003727F7">
              <w:t>MPPT</w:t>
            </w:r>
          </w:p>
        </w:tc>
        <w:tc>
          <w:tcPr>
            <w:tcW w:w="2352" w:type="dxa"/>
            <w:shd w:val="clear" w:color="auto" w:fill="auto"/>
          </w:tcPr>
          <w:p w:rsidR="00C6334D" w:rsidRPr="003727F7" w:rsidRDefault="00664E34" w:rsidP="00100FCB">
            <w:r w:rsidRPr="003727F7">
              <w:t>Maximum power point tracking</w:t>
            </w:r>
          </w:p>
        </w:tc>
      </w:tr>
      <w:tr w:rsidR="00664E34" w:rsidTr="00664E34">
        <w:tc>
          <w:tcPr>
            <w:tcW w:w="2325" w:type="dxa"/>
            <w:shd w:val="clear" w:color="auto" w:fill="auto"/>
          </w:tcPr>
          <w:p w:rsidR="00664E34" w:rsidRPr="003727F7" w:rsidRDefault="00664E34" w:rsidP="00664E34">
            <w:r w:rsidRPr="003727F7">
              <w:t>RA</w:t>
            </w:r>
          </w:p>
        </w:tc>
        <w:tc>
          <w:tcPr>
            <w:tcW w:w="2349" w:type="dxa"/>
            <w:shd w:val="clear" w:color="auto" w:fill="auto"/>
          </w:tcPr>
          <w:p w:rsidR="00664E34" w:rsidRPr="003727F7" w:rsidRDefault="00664E34" w:rsidP="00664E34">
            <w:r w:rsidRPr="003727F7">
              <w:t>Requirements Analysis</w:t>
            </w:r>
          </w:p>
        </w:tc>
        <w:tc>
          <w:tcPr>
            <w:tcW w:w="2324" w:type="dxa"/>
            <w:shd w:val="clear" w:color="auto" w:fill="auto"/>
          </w:tcPr>
          <w:p w:rsidR="00664E34" w:rsidRPr="003727F7" w:rsidRDefault="00664E34" w:rsidP="00664E34">
            <w:r w:rsidRPr="003727F7">
              <w:t>P/O</w:t>
            </w:r>
          </w:p>
        </w:tc>
        <w:tc>
          <w:tcPr>
            <w:tcW w:w="2352" w:type="dxa"/>
            <w:shd w:val="clear" w:color="auto" w:fill="auto"/>
          </w:tcPr>
          <w:p w:rsidR="00664E34" w:rsidRPr="003727F7" w:rsidRDefault="00664E34" w:rsidP="00664E34">
            <w:r w:rsidRPr="003727F7">
              <w:t>Perturb and observe</w:t>
            </w:r>
          </w:p>
        </w:tc>
      </w:tr>
      <w:tr w:rsidR="00664E34" w:rsidTr="00664E34">
        <w:tc>
          <w:tcPr>
            <w:tcW w:w="2325" w:type="dxa"/>
            <w:shd w:val="clear" w:color="auto" w:fill="auto"/>
          </w:tcPr>
          <w:p w:rsidR="00664E34" w:rsidRPr="003727F7" w:rsidRDefault="00664E34" w:rsidP="00664E34">
            <w:r w:rsidRPr="003727F7">
              <w:t>DA</w:t>
            </w:r>
          </w:p>
        </w:tc>
        <w:tc>
          <w:tcPr>
            <w:tcW w:w="2349" w:type="dxa"/>
            <w:shd w:val="clear" w:color="auto" w:fill="auto"/>
          </w:tcPr>
          <w:p w:rsidR="00664E34" w:rsidRPr="003727F7" w:rsidRDefault="00664E34" w:rsidP="00664E34">
            <w:r w:rsidRPr="003727F7">
              <w:t>Design Approach</w:t>
            </w:r>
          </w:p>
        </w:tc>
        <w:tc>
          <w:tcPr>
            <w:tcW w:w="2324" w:type="dxa"/>
            <w:shd w:val="clear" w:color="auto" w:fill="auto"/>
          </w:tcPr>
          <w:p w:rsidR="00664E34" w:rsidRPr="003727F7" w:rsidRDefault="00D2045E" w:rsidP="00664E34">
            <w:r w:rsidRPr="003727F7">
              <w:t>TCP</w:t>
            </w:r>
          </w:p>
        </w:tc>
        <w:tc>
          <w:tcPr>
            <w:tcW w:w="2352" w:type="dxa"/>
            <w:shd w:val="clear" w:color="auto" w:fill="auto"/>
          </w:tcPr>
          <w:p w:rsidR="00664E34" w:rsidRPr="003727F7" w:rsidRDefault="00D2045E" w:rsidP="00664E34">
            <w:r w:rsidRPr="003727F7">
              <w:t>Transmission control protocol</w:t>
            </w:r>
          </w:p>
        </w:tc>
      </w:tr>
      <w:tr w:rsidR="00664E34" w:rsidTr="00664E34">
        <w:tc>
          <w:tcPr>
            <w:tcW w:w="2325" w:type="dxa"/>
            <w:shd w:val="clear" w:color="auto" w:fill="auto"/>
          </w:tcPr>
          <w:p w:rsidR="00664E34" w:rsidRPr="003727F7" w:rsidRDefault="00664E34" w:rsidP="00664E34">
            <w:r w:rsidRPr="003727F7">
              <w:t>Jacobs</w:t>
            </w:r>
          </w:p>
        </w:tc>
        <w:tc>
          <w:tcPr>
            <w:tcW w:w="2349" w:type="dxa"/>
            <w:shd w:val="clear" w:color="auto" w:fill="auto"/>
          </w:tcPr>
          <w:p w:rsidR="00664E34" w:rsidRPr="003727F7" w:rsidRDefault="00664E34" w:rsidP="00664E34">
            <w:r w:rsidRPr="003727F7">
              <w:t>Jacobs Engineering Group Inc.</w:t>
            </w:r>
          </w:p>
        </w:tc>
        <w:tc>
          <w:tcPr>
            <w:tcW w:w="2324" w:type="dxa"/>
            <w:shd w:val="clear" w:color="auto" w:fill="auto"/>
          </w:tcPr>
          <w:p w:rsidR="00664E34" w:rsidRPr="003727F7" w:rsidRDefault="003727F7" w:rsidP="00664E34">
            <w:r w:rsidRPr="003727F7">
              <w:t>PID</w:t>
            </w:r>
          </w:p>
        </w:tc>
        <w:tc>
          <w:tcPr>
            <w:tcW w:w="2352" w:type="dxa"/>
            <w:shd w:val="clear" w:color="auto" w:fill="auto"/>
          </w:tcPr>
          <w:p w:rsidR="00664E34" w:rsidRPr="003727F7" w:rsidRDefault="003727F7" w:rsidP="00664E34">
            <w:r w:rsidRPr="003727F7">
              <w:t>Proportional integral derivative</w:t>
            </w:r>
          </w:p>
        </w:tc>
      </w:tr>
      <w:tr w:rsidR="00664E34" w:rsidTr="00664E34">
        <w:tc>
          <w:tcPr>
            <w:tcW w:w="2325" w:type="dxa"/>
            <w:shd w:val="clear" w:color="auto" w:fill="auto"/>
          </w:tcPr>
          <w:p w:rsidR="00664E34" w:rsidRPr="003727F7" w:rsidRDefault="00664E34" w:rsidP="00664E34">
            <w:r w:rsidRPr="003727F7">
              <w:t>PV</w:t>
            </w:r>
          </w:p>
        </w:tc>
        <w:tc>
          <w:tcPr>
            <w:tcW w:w="2349" w:type="dxa"/>
            <w:shd w:val="clear" w:color="auto" w:fill="auto"/>
          </w:tcPr>
          <w:p w:rsidR="00664E34" w:rsidRPr="003727F7" w:rsidRDefault="00664E34" w:rsidP="00664E34">
            <w:r w:rsidRPr="003727F7">
              <w:t>Photovoltaic</w:t>
            </w:r>
          </w:p>
        </w:tc>
        <w:tc>
          <w:tcPr>
            <w:tcW w:w="2324" w:type="dxa"/>
            <w:shd w:val="clear" w:color="auto" w:fill="auto"/>
          </w:tcPr>
          <w:p w:rsidR="00664E34" w:rsidRPr="003727F7" w:rsidRDefault="00664E34" w:rsidP="00664E34"/>
        </w:tc>
        <w:tc>
          <w:tcPr>
            <w:tcW w:w="2352" w:type="dxa"/>
            <w:shd w:val="clear" w:color="auto" w:fill="auto"/>
          </w:tcPr>
          <w:p w:rsidR="00664E34" w:rsidRPr="003727F7" w:rsidRDefault="00664E34" w:rsidP="00664E34"/>
        </w:tc>
      </w:tr>
      <w:tr w:rsidR="00664E34" w:rsidTr="00664E34">
        <w:tc>
          <w:tcPr>
            <w:tcW w:w="2325" w:type="dxa"/>
            <w:shd w:val="clear" w:color="auto" w:fill="auto"/>
          </w:tcPr>
          <w:p w:rsidR="00664E34" w:rsidRPr="003727F7" w:rsidRDefault="00664E34" w:rsidP="00664E34">
            <w:r w:rsidRPr="003727F7">
              <w:t>FPGA</w:t>
            </w:r>
          </w:p>
        </w:tc>
        <w:tc>
          <w:tcPr>
            <w:tcW w:w="2349" w:type="dxa"/>
            <w:shd w:val="clear" w:color="auto" w:fill="auto"/>
          </w:tcPr>
          <w:p w:rsidR="00664E34" w:rsidRPr="003727F7" w:rsidRDefault="00664E34" w:rsidP="00664E34">
            <w:r w:rsidRPr="003727F7">
              <w:t>Field programmable gate array</w:t>
            </w:r>
          </w:p>
        </w:tc>
        <w:tc>
          <w:tcPr>
            <w:tcW w:w="2324" w:type="dxa"/>
            <w:shd w:val="clear" w:color="auto" w:fill="auto"/>
          </w:tcPr>
          <w:p w:rsidR="00664E34" w:rsidRPr="003727F7" w:rsidRDefault="00664E34" w:rsidP="00664E34"/>
        </w:tc>
        <w:tc>
          <w:tcPr>
            <w:tcW w:w="2352" w:type="dxa"/>
            <w:shd w:val="clear" w:color="auto" w:fill="auto"/>
          </w:tcPr>
          <w:p w:rsidR="00664E34" w:rsidRPr="003727F7" w:rsidRDefault="00664E34" w:rsidP="00664E34"/>
        </w:tc>
      </w:tr>
      <w:tr w:rsidR="00664E34" w:rsidTr="00664E34">
        <w:tc>
          <w:tcPr>
            <w:tcW w:w="2325" w:type="dxa"/>
            <w:shd w:val="clear" w:color="auto" w:fill="auto"/>
          </w:tcPr>
          <w:p w:rsidR="00664E34" w:rsidRPr="003727F7" w:rsidRDefault="00664E34" w:rsidP="00664E34">
            <w:r w:rsidRPr="003727F7">
              <w:t>PLC</w:t>
            </w:r>
          </w:p>
        </w:tc>
        <w:tc>
          <w:tcPr>
            <w:tcW w:w="2349" w:type="dxa"/>
            <w:shd w:val="clear" w:color="auto" w:fill="auto"/>
          </w:tcPr>
          <w:p w:rsidR="00664E34" w:rsidRPr="003727F7" w:rsidRDefault="00664E34" w:rsidP="00664E34">
            <w:r w:rsidRPr="003727F7">
              <w:t>Programmable logic controller</w:t>
            </w:r>
          </w:p>
        </w:tc>
        <w:tc>
          <w:tcPr>
            <w:tcW w:w="2324" w:type="dxa"/>
            <w:shd w:val="clear" w:color="auto" w:fill="auto"/>
          </w:tcPr>
          <w:p w:rsidR="00664E34" w:rsidRPr="003727F7" w:rsidRDefault="00664E34" w:rsidP="00664E34"/>
        </w:tc>
        <w:tc>
          <w:tcPr>
            <w:tcW w:w="2352" w:type="dxa"/>
            <w:shd w:val="clear" w:color="auto" w:fill="auto"/>
          </w:tcPr>
          <w:p w:rsidR="00664E34" w:rsidRPr="003727F7" w:rsidRDefault="00664E34" w:rsidP="00664E34"/>
        </w:tc>
      </w:tr>
    </w:tbl>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686F1F" w:rsidRDefault="003F2468">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686F1F">
        <w:rPr>
          <w:noProof/>
        </w:rPr>
        <w:t>1.</w:t>
      </w:r>
      <w:r w:rsidR="00686F1F">
        <w:rPr>
          <w:rFonts w:asciiTheme="minorHAnsi" w:eastAsiaTheme="minorEastAsia" w:hAnsiTheme="minorHAnsi" w:cstheme="minorBidi"/>
          <w:noProof/>
          <w:sz w:val="22"/>
          <w:szCs w:val="22"/>
          <w:lang w:eastAsia="ja-JP"/>
        </w:rPr>
        <w:tab/>
      </w:r>
      <w:r w:rsidR="00686F1F">
        <w:rPr>
          <w:noProof/>
        </w:rPr>
        <w:t>Introduction</w:t>
      </w:r>
      <w:r w:rsidR="00686F1F">
        <w:rPr>
          <w:noProof/>
        </w:rPr>
        <w:tab/>
      </w:r>
      <w:r w:rsidR="00686F1F">
        <w:rPr>
          <w:noProof/>
        </w:rPr>
        <w:fldChar w:fldCharType="begin"/>
      </w:r>
      <w:r w:rsidR="00686F1F">
        <w:rPr>
          <w:noProof/>
        </w:rPr>
        <w:instrText xml:space="preserve"> PAGEREF _Toc482885228 \h </w:instrText>
      </w:r>
      <w:r w:rsidR="00686F1F">
        <w:rPr>
          <w:noProof/>
        </w:rPr>
      </w:r>
      <w:r w:rsidR="00686F1F">
        <w:rPr>
          <w:noProof/>
        </w:rPr>
        <w:fldChar w:fldCharType="separate"/>
      </w:r>
      <w:r w:rsidR="00686F1F">
        <w:rPr>
          <w:noProof/>
        </w:rPr>
        <w:t>4</w:t>
      </w:r>
      <w:r w:rsidR="00686F1F">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Purpose</w:t>
      </w:r>
      <w:r>
        <w:rPr>
          <w:noProof/>
        </w:rPr>
        <w:tab/>
      </w:r>
      <w:r>
        <w:rPr>
          <w:noProof/>
        </w:rPr>
        <w:fldChar w:fldCharType="begin"/>
      </w:r>
      <w:r>
        <w:rPr>
          <w:noProof/>
        </w:rPr>
        <w:instrText xml:space="preserve"> PAGEREF _Toc482885229 \h </w:instrText>
      </w:r>
      <w:r>
        <w:rPr>
          <w:noProof/>
        </w:rPr>
      </w:r>
      <w:r>
        <w:rPr>
          <w:noProof/>
        </w:rPr>
        <w:fldChar w:fldCharType="separate"/>
      </w:r>
      <w:r>
        <w:rPr>
          <w:noProof/>
        </w:rPr>
        <w:t>4</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_Toc482885230 \h </w:instrText>
      </w:r>
      <w:r>
        <w:rPr>
          <w:noProof/>
        </w:rPr>
      </w:r>
      <w:r>
        <w:rPr>
          <w:noProof/>
        </w:rPr>
        <w:fldChar w:fldCharType="separate"/>
      </w:r>
      <w:r>
        <w:rPr>
          <w:noProof/>
        </w:rPr>
        <w:t>4</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_Toc482885231 \h </w:instrText>
      </w:r>
      <w:r>
        <w:rPr>
          <w:noProof/>
        </w:rPr>
      </w:r>
      <w:r>
        <w:rPr>
          <w:noProof/>
        </w:rPr>
        <w:fldChar w:fldCharType="separate"/>
      </w:r>
      <w:r>
        <w:rPr>
          <w:noProof/>
        </w:rPr>
        <w:t>5</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Executive Summary</w:t>
      </w:r>
      <w:r>
        <w:rPr>
          <w:noProof/>
        </w:rPr>
        <w:tab/>
      </w:r>
      <w:r>
        <w:rPr>
          <w:noProof/>
        </w:rPr>
        <w:fldChar w:fldCharType="begin"/>
      </w:r>
      <w:r>
        <w:rPr>
          <w:noProof/>
        </w:rPr>
        <w:instrText xml:space="preserve"> PAGEREF _Toc482885232 \h </w:instrText>
      </w:r>
      <w:r>
        <w:rPr>
          <w:noProof/>
        </w:rPr>
      </w:r>
      <w:r>
        <w:rPr>
          <w:noProof/>
        </w:rPr>
        <w:fldChar w:fldCharType="separate"/>
      </w:r>
      <w:r>
        <w:rPr>
          <w:noProof/>
        </w:rPr>
        <w:t>6</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Responsibility and Contribution</w:t>
      </w:r>
      <w:r>
        <w:rPr>
          <w:noProof/>
        </w:rPr>
        <w:tab/>
      </w:r>
      <w:r>
        <w:rPr>
          <w:noProof/>
        </w:rPr>
        <w:fldChar w:fldCharType="begin"/>
      </w:r>
      <w:r>
        <w:rPr>
          <w:noProof/>
        </w:rPr>
        <w:instrText xml:space="preserve"> PAGEREF _Toc482885233 \h </w:instrText>
      </w:r>
      <w:r>
        <w:rPr>
          <w:noProof/>
        </w:rPr>
      </w:r>
      <w:r>
        <w:rPr>
          <w:noProof/>
        </w:rPr>
        <w:fldChar w:fldCharType="separate"/>
      </w:r>
      <w:r>
        <w:rPr>
          <w:noProof/>
        </w:rPr>
        <w:t>6</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Project Management</w:t>
      </w:r>
      <w:r>
        <w:rPr>
          <w:noProof/>
        </w:rPr>
        <w:tab/>
      </w:r>
      <w:r>
        <w:rPr>
          <w:noProof/>
        </w:rPr>
        <w:fldChar w:fldCharType="begin"/>
      </w:r>
      <w:r>
        <w:rPr>
          <w:noProof/>
        </w:rPr>
        <w:instrText xml:space="preserve"> PAGEREF _Toc482885234 \h </w:instrText>
      </w:r>
      <w:r>
        <w:rPr>
          <w:noProof/>
        </w:rPr>
      </w:r>
      <w:r>
        <w:rPr>
          <w:noProof/>
        </w:rPr>
        <w:fldChar w:fldCharType="separate"/>
      </w:r>
      <w:r>
        <w:rPr>
          <w:noProof/>
        </w:rPr>
        <w:t>6</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Previous Research and Reports</w:t>
      </w:r>
      <w:r>
        <w:rPr>
          <w:noProof/>
        </w:rPr>
        <w:tab/>
      </w:r>
      <w:r>
        <w:rPr>
          <w:noProof/>
        </w:rPr>
        <w:fldChar w:fldCharType="begin"/>
      </w:r>
      <w:r>
        <w:rPr>
          <w:noProof/>
        </w:rPr>
        <w:instrText xml:space="preserve"> PAGEREF _Toc482885235 \h </w:instrText>
      </w:r>
      <w:r>
        <w:rPr>
          <w:noProof/>
        </w:rPr>
      </w:r>
      <w:r>
        <w:rPr>
          <w:noProof/>
        </w:rPr>
        <w:fldChar w:fldCharType="separate"/>
      </w:r>
      <w:r>
        <w:rPr>
          <w:noProof/>
        </w:rPr>
        <w:t>6</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Final Report</w:t>
      </w:r>
      <w:r>
        <w:rPr>
          <w:noProof/>
        </w:rPr>
        <w:tab/>
      </w:r>
      <w:r>
        <w:rPr>
          <w:noProof/>
        </w:rPr>
        <w:fldChar w:fldCharType="begin"/>
      </w:r>
      <w:r>
        <w:rPr>
          <w:noProof/>
        </w:rPr>
        <w:instrText xml:space="preserve"> PAGEREF _Toc482885236 \h </w:instrText>
      </w:r>
      <w:r>
        <w:rPr>
          <w:noProof/>
        </w:rPr>
      </w:r>
      <w:r>
        <w:rPr>
          <w:noProof/>
        </w:rPr>
        <w:fldChar w:fldCharType="separate"/>
      </w:r>
      <w:r>
        <w:rPr>
          <w:noProof/>
        </w:rPr>
        <w:t>6</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3.4</w:t>
      </w:r>
      <w:r>
        <w:rPr>
          <w:rFonts w:asciiTheme="minorHAnsi" w:eastAsiaTheme="minorEastAsia" w:hAnsiTheme="minorHAnsi" w:cstheme="minorBidi"/>
          <w:noProof/>
          <w:sz w:val="22"/>
          <w:szCs w:val="22"/>
          <w:lang w:eastAsia="ja-JP"/>
        </w:rPr>
        <w:tab/>
      </w:r>
      <w:r>
        <w:rPr>
          <w:noProof/>
        </w:rPr>
        <w:t>Most significant individual learning</w:t>
      </w:r>
      <w:r>
        <w:rPr>
          <w:noProof/>
        </w:rPr>
        <w:tab/>
      </w:r>
      <w:r>
        <w:rPr>
          <w:noProof/>
        </w:rPr>
        <w:fldChar w:fldCharType="begin"/>
      </w:r>
      <w:r>
        <w:rPr>
          <w:noProof/>
        </w:rPr>
        <w:instrText xml:space="preserve"> PAGEREF _Toc482885237 \h </w:instrText>
      </w:r>
      <w:r>
        <w:rPr>
          <w:noProof/>
        </w:rPr>
      </w:r>
      <w:r>
        <w:rPr>
          <w:noProof/>
        </w:rPr>
        <w:fldChar w:fldCharType="separate"/>
      </w:r>
      <w:r>
        <w:rPr>
          <w:noProof/>
        </w:rPr>
        <w:t>6</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Updated requirements</w:t>
      </w:r>
      <w:r>
        <w:rPr>
          <w:noProof/>
        </w:rPr>
        <w:tab/>
      </w:r>
      <w:r>
        <w:rPr>
          <w:noProof/>
        </w:rPr>
        <w:fldChar w:fldCharType="begin"/>
      </w:r>
      <w:r>
        <w:rPr>
          <w:noProof/>
        </w:rPr>
        <w:instrText xml:space="preserve"> PAGEREF _Toc482885238 \h </w:instrText>
      </w:r>
      <w:r>
        <w:rPr>
          <w:noProof/>
        </w:rPr>
      </w:r>
      <w:r>
        <w:rPr>
          <w:noProof/>
        </w:rPr>
        <w:fldChar w:fldCharType="separate"/>
      </w:r>
      <w:r>
        <w:rPr>
          <w:noProof/>
        </w:rPr>
        <w:t>6</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5.</w:t>
      </w:r>
      <w:r>
        <w:rPr>
          <w:rFonts w:asciiTheme="minorHAnsi" w:eastAsiaTheme="minorEastAsia" w:hAnsiTheme="minorHAnsi" w:cstheme="minorBidi"/>
          <w:noProof/>
          <w:sz w:val="22"/>
          <w:szCs w:val="22"/>
          <w:lang w:eastAsia="ja-JP"/>
        </w:rPr>
        <w:tab/>
      </w:r>
      <w:r>
        <w:rPr>
          <w:noProof/>
        </w:rPr>
        <w:t>Design Options</w:t>
      </w:r>
      <w:r>
        <w:rPr>
          <w:noProof/>
        </w:rPr>
        <w:tab/>
      </w:r>
      <w:r>
        <w:rPr>
          <w:noProof/>
        </w:rPr>
        <w:fldChar w:fldCharType="begin"/>
      </w:r>
      <w:r>
        <w:rPr>
          <w:noProof/>
        </w:rPr>
        <w:instrText xml:space="preserve"> PAGEREF _Toc482885239 \h </w:instrText>
      </w:r>
      <w:r>
        <w:rPr>
          <w:noProof/>
        </w:rPr>
      </w:r>
      <w:r>
        <w:rPr>
          <w:noProof/>
        </w:rPr>
        <w:fldChar w:fldCharType="separate"/>
      </w:r>
      <w:r>
        <w:rPr>
          <w:noProof/>
        </w:rPr>
        <w:t>7</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5.1</w:t>
      </w:r>
      <w:r>
        <w:rPr>
          <w:rFonts w:asciiTheme="minorHAnsi" w:eastAsiaTheme="minorEastAsia" w:hAnsiTheme="minorHAnsi" w:cstheme="minorBidi"/>
          <w:noProof/>
          <w:sz w:val="22"/>
          <w:szCs w:val="22"/>
          <w:lang w:eastAsia="ja-JP"/>
        </w:rPr>
        <w:tab/>
      </w:r>
      <w:r>
        <w:rPr>
          <w:noProof/>
        </w:rPr>
        <w:t>Summary of Design Options</w:t>
      </w:r>
      <w:r>
        <w:rPr>
          <w:noProof/>
        </w:rPr>
        <w:tab/>
      </w:r>
      <w:r>
        <w:rPr>
          <w:noProof/>
        </w:rPr>
        <w:fldChar w:fldCharType="begin"/>
      </w:r>
      <w:r>
        <w:rPr>
          <w:noProof/>
        </w:rPr>
        <w:instrText xml:space="preserve"> PAGEREF _Toc482885240 \h </w:instrText>
      </w:r>
      <w:r>
        <w:rPr>
          <w:noProof/>
        </w:rPr>
      </w:r>
      <w:r>
        <w:rPr>
          <w:noProof/>
        </w:rPr>
        <w:fldChar w:fldCharType="separate"/>
      </w:r>
      <w:r>
        <w:rPr>
          <w:noProof/>
        </w:rPr>
        <w:t>7</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6.</w:t>
      </w:r>
      <w:r>
        <w:rPr>
          <w:rFonts w:asciiTheme="minorHAnsi" w:eastAsiaTheme="minorEastAsia" w:hAnsiTheme="minorHAnsi" w:cstheme="minorBidi"/>
          <w:noProof/>
          <w:sz w:val="22"/>
          <w:szCs w:val="22"/>
          <w:lang w:eastAsia="ja-JP"/>
        </w:rPr>
        <w:tab/>
      </w:r>
      <w:r>
        <w:rPr>
          <w:noProof/>
        </w:rPr>
        <w:t>Sensing, Reporting, Monitoring and Telemetry</w:t>
      </w:r>
      <w:r>
        <w:rPr>
          <w:noProof/>
        </w:rPr>
        <w:tab/>
      </w:r>
      <w:r>
        <w:rPr>
          <w:noProof/>
        </w:rPr>
        <w:fldChar w:fldCharType="begin"/>
      </w:r>
      <w:r>
        <w:rPr>
          <w:noProof/>
        </w:rPr>
        <w:instrText xml:space="preserve"> PAGEREF _Toc482885241 \h </w:instrText>
      </w:r>
      <w:r>
        <w:rPr>
          <w:noProof/>
        </w:rPr>
      </w:r>
      <w:r>
        <w:rPr>
          <w:noProof/>
        </w:rPr>
        <w:fldChar w:fldCharType="separate"/>
      </w:r>
      <w:r>
        <w:rPr>
          <w:noProof/>
        </w:rPr>
        <w:t>7</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6.1</w:t>
      </w:r>
      <w:r>
        <w:rPr>
          <w:rFonts w:asciiTheme="minorHAnsi" w:eastAsiaTheme="minorEastAsia" w:hAnsiTheme="minorHAnsi" w:cstheme="minorBidi"/>
          <w:noProof/>
          <w:sz w:val="22"/>
          <w:szCs w:val="22"/>
          <w:lang w:eastAsia="ja-JP"/>
        </w:rPr>
        <w:tab/>
      </w:r>
      <w:r>
        <w:rPr>
          <w:noProof/>
        </w:rPr>
        <w:t>Variables</w:t>
      </w:r>
      <w:r>
        <w:rPr>
          <w:noProof/>
        </w:rPr>
        <w:tab/>
      </w:r>
      <w:r>
        <w:rPr>
          <w:noProof/>
        </w:rPr>
        <w:fldChar w:fldCharType="begin"/>
      </w:r>
      <w:r>
        <w:rPr>
          <w:noProof/>
        </w:rPr>
        <w:instrText xml:space="preserve"> PAGEREF _Toc482885242 \h </w:instrText>
      </w:r>
      <w:r>
        <w:rPr>
          <w:noProof/>
        </w:rPr>
      </w:r>
      <w:r>
        <w:rPr>
          <w:noProof/>
        </w:rPr>
        <w:fldChar w:fldCharType="separate"/>
      </w:r>
      <w:r>
        <w:rPr>
          <w:noProof/>
        </w:rPr>
        <w:t>7</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6.1.1</w:t>
      </w:r>
      <w:r>
        <w:rPr>
          <w:rFonts w:asciiTheme="minorHAnsi" w:eastAsiaTheme="minorEastAsia" w:hAnsiTheme="minorHAnsi" w:cstheme="minorBidi"/>
          <w:noProof/>
          <w:sz w:val="22"/>
          <w:szCs w:val="22"/>
          <w:lang w:eastAsia="ja-JP"/>
        </w:rPr>
        <w:tab/>
      </w:r>
      <w:r>
        <w:rPr>
          <w:noProof/>
        </w:rPr>
        <w:t>System Variables</w:t>
      </w:r>
      <w:r>
        <w:rPr>
          <w:noProof/>
        </w:rPr>
        <w:tab/>
      </w:r>
      <w:r>
        <w:rPr>
          <w:noProof/>
        </w:rPr>
        <w:fldChar w:fldCharType="begin"/>
      </w:r>
      <w:r>
        <w:rPr>
          <w:noProof/>
        </w:rPr>
        <w:instrText xml:space="preserve"> PAGEREF _Toc482885243 \h </w:instrText>
      </w:r>
      <w:r>
        <w:rPr>
          <w:noProof/>
        </w:rPr>
      </w:r>
      <w:r>
        <w:rPr>
          <w:noProof/>
        </w:rPr>
        <w:fldChar w:fldCharType="separate"/>
      </w:r>
      <w:r>
        <w:rPr>
          <w:noProof/>
        </w:rPr>
        <w:t>7</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6.1.2</w:t>
      </w:r>
      <w:r>
        <w:rPr>
          <w:rFonts w:asciiTheme="minorHAnsi" w:eastAsiaTheme="minorEastAsia" w:hAnsiTheme="minorHAnsi" w:cstheme="minorBidi"/>
          <w:noProof/>
          <w:sz w:val="22"/>
          <w:szCs w:val="22"/>
          <w:lang w:eastAsia="ja-JP"/>
        </w:rPr>
        <w:tab/>
      </w:r>
      <w:r>
        <w:rPr>
          <w:noProof/>
        </w:rPr>
        <w:t>Subsystem Variables</w:t>
      </w:r>
      <w:r>
        <w:rPr>
          <w:noProof/>
        </w:rPr>
        <w:tab/>
      </w:r>
      <w:r>
        <w:rPr>
          <w:noProof/>
        </w:rPr>
        <w:fldChar w:fldCharType="begin"/>
      </w:r>
      <w:r>
        <w:rPr>
          <w:noProof/>
        </w:rPr>
        <w:instrText xml:space="preserve"> PAGEREF _Toc482885244 \h </w:instrText>
      </w:r>
      <w:r>
        <w:rPr>
          <w:noProof/>
        </w:rPr>
      </w:r>
      <w:r>
        <w:rPr>
          <w:noProof/>
        </w:rPr>
        <w:fldChar w:fldCharType="separate"/>
      </w:r>
      <w:r>
        <w:rPr>
          <w:noProof/>
        </w:rPr>
        <w:t>7</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6.1.3</w:t>
      </w:r>
      <w:r>
        <w:rPr>
          <w:rFonts w:asciiTheme="minorHAnsi" w:eastAsiaTheme="minorEastAsia" w:hAnsiTheme="minorHAnsi" w:cstheme="minorBidi"/>
          <w:noProof/>
          <w:sz w:val="22"/>
          <w:szCs w:val="22"/>
          <w:lang w:eastAsia="ja-JP"/>
        </w:rPr>
        <w:tab/>
      </w:r>
      <w:r>
        <w:rPr>
          <w:noProof/>
        </w:rPr>
        <w:t>Component Variables</w:t>
      </w:r>
      <w:r>
        <w:rPr>
          <w:noProof/>
        </w:rPr>
        <w:tab/>
      </w:r>
      <w:r>
        <w:rPr>
          <w:noProof/>
        </w:rPr>
        <w:fldChar w:fldCharType="begin"/>
      </w:r>
      <w:r>
        <w:rPr>
          <w:noProof/>
        </w:rPr>
        <w:instrText xml:space="preserve"> PAGEREF _Toc482885245 \h </w:instrText>
      </w:r>
      <w:r>
        <w:rPr>
          <w:noProof/>
        </w:rPr>
      </w:r>
      <w:r>
        <w:rPr>
          <w:noProof/>
        </w:rPr>
        <w:fldChar w:fldCharType="separate"/>
      </w:r>
      <w:r>
        <w:rPr>
          <w:noProof/>
        </w:rPr>
        <w:t>8</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6.2</w:t>
      </w:r>
      <w:r>
        <w:rPr>
          <w:rFonts w:asciiTheme="minorHAnsi" w:eastAsiaTheme="minorEastAsia" w:hAnsiTheme="minorHAnsi" w:cstheme="minorBidi"/>
          <w:noProof/>
          <w:sz w:val="22"/>
          <w:szCs w:val="22"/>
          <w:lang w:eastAsia="ja-JP"/>
        </w:rPr>
        <w:tab/>
      </w:r>
      <w:r>
        <w:rPr>
          <w:noProof/>
        </w:rPr>
        <w:t>Sensing and reporting technology</w:t>
      </w:r>
      <w:r>
        <w:rPr>
          <w:noProof/>
        </w:rPr>
        <w:tab/>
      </w:r>
      <w:r>
        <w:rPr>
          <w:noProof/>
        </w:rPr>
        <w:fldChar w:fldCharType="begin"/>
      </w:r>
      <w:r>
        <w:rPr>
          <w:noProof/>
        </w:rPr>
        <w:instrText xml:space="preserve"> PAGEREF _Toc482885246 \h </w:instrText>
      </w:r>
      <w:r>
        <w:rPr>
          <w:noProof/>
        </w:rPr>
      </w:r>
      <w:r>
        <w:rPr>
          <w:noProof/>
        </w:rPr>
        <w:fldChar w:fldCharType="separate"/>
      </w:r>
      <w:r>
        <w:rPr>
          <w:noProof/>
        </w:rPr>
        <w:t>8</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6.2.1</w:t>
      </w:r>
      <w:r>
        <w:rPr>
          <w:rFonts w:asciiTheme="minorHAnsi" w:eastAsiaTheme="minorEastAsia" w:hAnsiTheme="minorHAnsi" w:cstheme="minorBidi"/>
          <w:noProof/>
          <w:sz w:val="22"/>
          <w:szCs w:val="22"/>
          <w:lang w:eastAsia="ja-JP"/>
        </w:rPr>
        <w:tab/>
      </w:r>
      <w:r>
        <w:rPr>
          <w:noProof/>
        </w:rPr>
        <w:t>System-wide Sensing and Reporting</w:t>
      </w:r>
      <w:r>
        <w:rPr>
          <w:noProof/>
        </w:rPr>
        <w:tab/>
      </w:r>
      <w:r>
        <w:rPr>
          <w:noProof/>
        </w:rPr>
        <w:fldChar w:fldCharType="begin"/>
      </w:r>
      <w:r>
        <w:rPr>
          <w:noProof/>
        </w:rPr>
        <w:instrText xml:space="preserve"> PAGEREF _Toc482885247 \h </w:instrText>
      </w:r>
      <w:r>
        <w:rPr>
          <w:noProof/>
        </w:rPr>
      </w:r>
      <w:r>
        <w:rPr>
          <w:noProof/>
        </w:rPr>
        <w:fldChar w:fldCharType="separate"/>
      </w:r>
      <w:r>
        <w:rPr>
          <w:noProof/>
        </w:rPr>
        <w:t>8</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6.2.2</w:t>
      </w:r>
      <w:r>
        <w:rPr>
          <w:rFonts w:asciiTheme="minorHAnsi" w:eastAsiaTheme="minorEastAsia" w:hAnsiTheme="minorHAnsi" w:cstheme="minorBidi"/>
          <w:noProof/>
          <w:sz w:val="22"/>
          <w:szCs w:val="22"/>
          <w:lang w:eastAsia="ja-JP"/>
        </w:rPr>
        <w:tab/>
      </w:r>
      <w:r>
        <w:rPr>
          <w:noProof/>
        </w:rPr>
        <w:t>Subsystem Sensing and Reporting</w:t>
      </w:r>
      <w:r>
        <w:rPr>
          <w:noProof/>
        </w:rPr>
        <w:tab/>
      </w:r>
      <w:r>
        <w:rPr>
          <w:noProof/>
        </w:rPr>
        <w:fldChar w:fldCharType="begin"/>
      </w:r>
      <w:r>
        <w:rPr>
          <w:noProof/>
        </w:rPr>
        <w:instrText xml:space="preserve"> PAGEREF _Toc482885248 \h </w:instrText>
      </w:r>
      <w:r>
        <w:rPr>
          <w:noProof/>
        </w:rPr>
      </w:r>
      <w:r>
        <w:rPr>
          <w:noProof/>
        </w:rPr>
        <w:fldChar w:fldCharType="separate"/>
      </w:r>
      <w:r>
        <w:rPr>
          <w:noProof/>
        </w:rPr>
        <w:t>9</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6.2.3</w:t>
      </w:r>
      <w:r>
        <w:rPr>
          <w:rFonts w:asciiTheme="minorHAnsi" w:eastAsiaTheme="minorEastAsia" w:hAnsiTheme="minorHAnsi" w:cstheme="minorBidi"/>
          <w:noProof/>
          <w:sz w:val="22"/>
          <w:szCs w:val="22"/>
          <w:lang w:eastAsia="ja-JP"/>
        </w:rPr>
        <w:tab/>
      </w:r>
      <w:r>
        <w:rPr>
          <w:noProof/>
        </w:rPr>
        <w:t>Component Sensing and Reporting</w:t>
      </w:r>
      <w:r>
        <w:rPr>
          <w:noProof/>
        </w:rPr>
        <w:tab/>
      </w:r>
      <w:r>
        <w:rPr>
          <w:noProof/>
        </w:rPr>
        <w:fldChar w:fldCharType="begin"/>
      </w:r>
      <w:r>
        <w:rPr>
          <w:noProof/>
        </w:rPr>
        <w:instrText xml:space="preserve"> PAGEREF _Toc482885249 \h </w:instrText>
      </w:r>
      <w:r>
        <w:rPr>
          <w:noProof/>
        </w:rPr>
      </w:r>
      <w:r>
        <w:rPr>
          <w:noProof/>
        </w:rPr>
        <w:fldChar w:fldCharType="separate"/>
      </w:r>
      <w:r>
        <w:rPr>
          <w:noProof/>
        </w:rPr>
        <w:t>10</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6.3</w:t>
      </w:r>
      <w:r>
        <w:rPr>
          <w:rFonts w:asciiTheme="minorHAnsi" w:eastAsiaTheme="minorEastAsia" w:hAnsiTheme="minorHAnsi" w:cstheme="minorBidi"/>
          <w:noProof/>
          <w:sz w:val="22"/>
          <w:szCs w:val="22"/>
          <w:lang w:eastAsia="ja-JP"/>
        </w:rPr>
        <w:tab/>
      </w:r>
      <w:r>
        <w:rPr>
          <w:noProof/>
        </w:rPr>
        <w:t>Focus on Safety</w:t>
      </w:r>
      <w:r>
        <w:rPr>
          <w:noProof/>
        </w:rPr>
        <w:tab/>
      </w:r>
      <w:r>
        <w:rPr>
          <w:noProof/>
        </w:rPr>
        <w:fldChar w:fldCharType="begin"/>
      </w:r>
      <w:r>
        <w:rPr>
          <w:noProof/>
        </w:rPr>
        <w:instrText xml:space="preserve"> PAGEREF _Toc482885250 \h </w:instrText>
      </w:r>
      <w:r>
        <w:rPr>
          <w:noProof/>
        </w:rPr>
      </w:r>
      <w:r>
        <w:rPr>
          <w:noProof/>
        </w:rPr>
        <w:fldChar w:fldCharType="separate"/>
      </w:r>
      <w:r>
        <w:rPr>
          <w:noProof/>
        </w:rPr>
        <w:t>10</w:t>
      </w:r>
      <w:r>
        <w:rPr>
          <w:noProof/>
        </w:rPr>
        <w:fldChar w:fldCharType="end"/>
      </w:r>
    </w:p>
    <w:p w:rsidR="00686F1F" w:rsidRDefault="00686F1F">
      <w:pPr>
        <w:pStyle w:val="TOC3"/>
        <w:rPr>
          <w:rFonts w:asciiTheme="minorHAnsi" w:eastAsiaTheme="minorEastAsia" w:hAnsiTheme="minorHAnsi" w:cstheme="minorBidi"/>
          <w:noProof/>
          <w:sz w:val="22"/>
          <w:szCs w:val="22"/>
          <w:lang w:eastAsia="ja-JP"/>
        </w:rPr>
      </w:pPr>
      <w:r>
        <w:rPr>
          <w:noProof/>
        </w:rPr>
        <w:t>6.3.1</w:t>
      </w:r>
      <w:r>
        <w:rPr>
          <w:rFonts w:asciiTheme="minorHAnsi" w:eastAsiaTheme="minorEastAsia" w:hAnsiTheme="minorHAnsi" w:cstheme="minorBidi"/>
          <w:noProof/>
          <w:sz w:val="22"/>
          <w:szCs w:val="22"/>
          <w:lang w:eastAsia="ja-JP"/>
        </w:rPr>
        <w:tab/>
      </w:r>
      <w:r>
        <w:rPr>
          <w:noProof/>
        </w:rPr>
        <w:t>Controllers</w:t>
      </w:r>
      <w:r>
        <w:rPr>
          <w:noProof/>
        </w:rPr>
        <w:tab/>
      </w:r>
      <w:r>
        <w:rPr>
          <w:noProof/>
        </w:rPr>
        <w:fldChar w:fldCharType="begin"/>
      </w:r>
      <w:r>
        <w:rPr>
          <w:noProof/>
        </w:rPr>
        <w:instrText xml:space="preserve"> PAGEREF _Toc482885251 \h </w:instrText>
      </w:r>
      <w:r>
        <w:rPr>
          <w:noProof/>
        </w:rPr>
      </w:r>
      <w:r>
        <w:rPr>
          <w:noProof/>
        </w:rPr>
        <w:fldChar w:fldCharType="separate"/>
      </w:r>
      <w:r>
        <w:rPr>
          <w:noProof/>
        </w:rPr>
        <w:t>10</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7.</w:t>
      </w:r>
      <w:r>
        <w:rPr>
          <w:rFonts w:asciiTheme="minorHAnsi" w:eastAsiaTheme="minorEastAsia" w:hAnsiTheme="minorHAnsi" w:cstheme="minorBidi"/>
          <w:noProof/>
          <w:sz w:val="22"/>
          <w:szCs w:val="22"/>
          <w:lang w:eastAsia="ja-JP"/>
        </w:rPr>
        <w:tab/>
      </w:r>
      <w:r>
        <w:rPr>
          <w:noProof/>
        </w:rPr>
        <w:t>Conclusion</w:t>
      </w:r>
      <w:r>
        <w:rPr>
          <w:noProof/>
        </w:rPr>
        <w:tab/>
      </w:r>
      <w:r>
        <w:rPr>
          <w:noProof/>
        </w:rPr>
        <w:fldChar w:fldCharType="begin"/>
      </w:r>
      <w:r>
        <w:rPr>
          <w:noProof/>
        </w:rPr>
        <w:instrText xml:space="preserve"> PAGEREF _Toc482885252 \h </w:instrText>
      </w:r>
      <w:r>
        <w:rPr>
          <w:noProof/>
        </w:rPr>
      </w:r>
      <w:r>
        <w:rPr>
          <w:noProof/>
        </w:rPr>
        <w:fldChar w:fldCharType="separate"/>
      </w:r>
      <w:r>
        <w:rPr>
          <w:noProof/>
        </w:rPr>
        <w:t>10</w:t>
      </w:r>
      <w:r>
        <w:rPr>
          <w:noProof/>
        </w:rPr>
        <w:fldChar w:fldCharType="end"/>
      </w:r>
    </w:p>
    <w:p w:rsidR="00686F1F" w:rsidRDefault="00686F1F">
      <w:pPr>
        <w:pStyle w:val="TOC1"/>
        <w:tabs>
          <w:tab w:val="left" w:pos="432"/>
        </w:tabs>
        <w:rPr>
          <w:rFonts w:asciiTheme="minorHAnsi" w:eastAsiaTheme="minorEastAsia" w:hAnsiTheme="minorHAnsi" w:cstheme="minorBidi"/>
          <w:noProof/>
          <w:sz w:val="22"/>
          <w:szCs w:val="22"/>
          <w:lang w:eastAsia="ja-JP"/>
        </w:rPr>
      </w:pPr>
      <w:r>
        <w:rPr>
          <w:noProof/>
        </w:rPr>
        <w:t>8.</w:t>
      </w:r>
      <w:r>
        <w:rPr>
          <w:rFonts w:asciiTheme="minorHAnsi" w:eastAsiaTheme="minorEastAsia" w:hAnsiTheme="minorHAnsi" w:cstheme="minorBidi"/>
          <w:noProof/>
          <w:sz w:val="22"/>
          <w:szCs w:val="22"/>
          <w:lang w:eastAsia="ja-JP"/>
        </w:rPr>
        <w:tab/>
      </w:r>
      <w:r>
        <w:rPr>
          <w:noProof/>
        </w:rPr>
        <w:t>Appendices</w:t>
      </w:r>
      <w:r>
        <w:rPr>
          <w:noProof/>
        </w:rPr>
        <w:tab/>
      </w:r>
      <w:r>
        <w:rPr>
          <w:noProof/>
        </w:rPr>
        <w:fldChar w:fldCharType="begin"/>
      </w:r>
      <w:r>
        <w:rPr>
          <w:noProof/>
        </w:rPr>
        <w:instrText xml:space="preserve"> PAGEREF _Toc482885253 \h </w:instrText>
      </w:r>
      <w:r>
        <w:rPr>
          <w:noProof/>
        </w:rPr>
      </w:r>
      <w:r>
        <w:rPr>
          <w:noProof/>
        </w:rPr>
        <w:fldChar w:fldCharType="separate"/>
      </w:r>
      <w:r>
        <w:rPr>
          <w:noProof/>
        </w:rPr>
        <w:t>11</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sidRPr="00772C59">
        <w:rPr>
          <w:rFonts w:eastAsia="Calibri"/>
          <w:noProof/>
        </w:rPr>
        <w:t>8.1</w:t>
      </w:r>
      <w:r>
        <w:rPr>
          <w:rFonts w:asciiTheme="minorHAnsi" w:eastAsiaTheme="minorEastAsia" w:hAnsiTheme="minorHAnsi" w:cstheme="minorBidi"/>
          <w:noProof/>
          <w:sz w:val="22"/>
          <w:szCs w:val="22"/>
          <w:lang w:eastAsia="ja-JP"/>
        </w:rPr>
        <w:tab/>
      </w:r>
      <w:r w:rsidRPr="00772C59">
        <w:rPr>
          <w:rFonts w:eastAsia="Calibri"/>
          <w:noProof/>
        </w:rPr>
        <w:t>Appendix A: Project Requirements</w:t>
      </w:r>
      <w:r>
        <w:rPr>
          <w:noProof/>
        </w:rPr>
        <w:tab/>
      </w:r>
      <w:r>
        <w:rPr>
          <w:noProof/>
        </w:rPr>
        <w:fldChar w:fldCharType="begin"/>
      </w:r>
      <w:r>
        <w:rPr>
          <w:noProof/>
        </w:rPr>
        <w:instrText xml:space="preserve"> PAGEREF _Toc482885254 \h </w:instrText>
      </w:r>
      <w:r>
        <w:rPr>
          <w:noProof/>
        </w:rPr>
      </w:r>
      <w:r>
        <w:rPr>
          <w:noProof/>
        </w:rPr>
        <w:fldChar w:fldCharType="separate"/>
      </w:r>
      <w:r>
        <w:rPr>
          <w:noProof/>
        </w:rPr>
        <w:t>11</w:t>
      </w:r>
      <w:r>
        <w:rPr>
          <w:noProof/>
        </w:rPr>
        <w:fldChar w:fldCharType="end"/>
      </w:r>
    </w:p>
    <w:p w:rsidR="00686F1F" w:rsidRDefault="00686F1F">
      <w:pPr>
        <w:pStyle w:val="TOC2"/>
        <w:tabs>
          <w:tab w:val="left" w:pos="1000"/>
        </w:tabs>
        <w:rPr>
          <w:rFonts w:asciiTheme="minorHAnsi" w:eastAsiaTheme="minorEastAsia" w:hAnsiTheme="minorHAnsi" w:cstheme="minorBidi"/>
          <w:noProof/>
          <w:sz w:val="22"/>
          <w:szCs w:val="22"/>
          <w:lang w:eastAsia="ja-JP"/>
        </w:rPr>
      </w:pPr>
      <w:r>
        <w:rPr>
          <w:noProof/>
        </w:rPr>
        <w:t>8.2</w:t>
      </w:r>
      <w:r>
        <w:rPr>
          <w:rFonts w:asciiTheme="minorHAnsi" w:eastAsiaTheme="minorEastAsia" w:hAnsiTheme="minorHAnsi" w:cstheme="minorBidi"/>
          <w:noProof/>
          <w:sz w:val="22"/>
          <w:szCs w:val="22"/>
          <w:lang w:eastAsia="ja-JP"/>
        </w:rPr>
        <w:tab/>
      </w:r>
      <w:r>
        <w:rPr>
          <w:noProof/>
        </w:rPr>
        <w:t>Appendix B: Newman and Surrounds - 3G Coverage</w:t>
      </w:r>
      <w:r>
        <w:rPr>
          <w:noProof/>
        </w:rPr>
        <w:tab/>
      </w:r>
      <w:r>
        <w:rPr>
          <w:noProof/>
        </w:rPr>
        <w:fldChar w:fldCharType="begin"/>
      </w:r>
      <w:r>
        <w:rPr>
          <w:noProof/>
        </w:rPr>
        <w:instrText xml:space="preserve"> PAGEREF _Toc482885255 \h </w:instrText>
      </w:r>
      <w:r>
        <w:rPr>
          <w:noProof/>
        </w:rPr>
      </w:r>
      <w:r>
        <w:rPr>
          <w:noProof/>
        </w:rPr>
        <w:fldChar w:fldCharType="separate"/>
      </w:r>
      <w:r>
        <w:rPr>
          <w:noProof/>
        </w:rPr>
        <w:t>12</w:t>
      </w:r>
      <w:r>
        <w:rPr>
          <w:noProof/>
        </w:rPr>
        <w:fldChar w:fldCharType="end"/>
      </w:r>
    </w:p>
    <w:p w:rsidR="00E06C98" w:rsidRDefault="003F2468">
      <w:pPr>
        <w:pStyle w:val="Title"/>
      </w:pPr>
      <w:r>
        <w:fldChar w:fldCharType="end"/>
      </w:r>
      <w:r>
        <w:br w:type="page"/>
      </w:r>
      <w:bookmarkStart w:id="1" w:name="_Toc388081625"/>
      <w:bookmarkStart w:id="2" w:name="_Toc389027946"/>
    </w:p>
    <w:p w:rsidR="00746E0A" w:rsidRDefault="00746E0A">
      <w:pPr>
        <w:pStyle w:val="Title"/>
      </w:pPr>
    </w:p>
    <w:bookmarkEnd w:id="1"/>
    <w:bookmarkEnd w:id="2"/>
    <w:p w:rsidR="00746E0A" w:rsidRPr="00E06C98" w:rsidRDefault="001E6AC9" w:rsidP="003949C0">
      <w:pPr>
        <w:pStyle w:val="Title"/>
      </w:pPr>
      <w:r>
        <w:t xml:space="preserve">Solar </w:t>
      </w:r>
      <w:r w:rsidR="00EA707F">
        <w:t xml:space="preserve">Generation for </w:t>
      </w:r>
      <w:r>
        <w:t xml:space="preserve">Remote </w:t>
      </w:r>
      <w:r w:rsidR="00EA707F">
        <w:t>Boreholes</w:t>
      </w:r>
      <w:r w:rsidR="003949C0">
        <w:t>: Final Submission (Individual)</w:t>
      </w:r>
    </w:p>
    <w:p w:rsidR="003F2468" w:rsidRDefault="003F2468">
      <w:pPr>
        <w:pStyle w:val="Heading1"/>
        <w:keepNext w:val="0"/>
      </w:pPr>
      <w:bookmarkStart w:id="3" w:name="_Toc456598586"/>
      <w:bookmarkStart w:id="4" w:name="_Toc456600917"/>
      <w:bookmarkStart w:id="5" w:name="_Toc482885228"/>
      <w:r>
        <w:t>Introduction</w:t>
      </w:r>
      <w:bookmarkEnd w:id="3"/>
      <w:bookmarkEnd w:id="4"/>
      <w:bookmarkEnd w:id="5"/>
    </w:p>
    <w:p w:rsidR="002B3C30" w:rsidRPr="00840A42" w:rsidRDefault="001E6AC9" w:rsidP="00840A42">
      <w:r>
        <w:t>Team Power</w:t>
      </w:r>
      <w:r w:rsidR="00E410C5">
        <w:t xml:space="preserve"> (group 12)</w:t>
      </w:r>
      <w:r>
        <w:t xml:space="preserve"> has been tasked </w:t>
      </w:r>
      <w:r w:rsidR="00276F60">
        <w:t>by Jacobs Engineering Group Inc.</w:t>
      </w:r>
      <w:r w:rsidR="00B978F8">
        <w:t xml:space="preserve"> (</w:t>
      </w:r>
      <w:r w:rsidR="00C4698C">
        <w:t xml:space="preserve">from here on: </w:t>
      </w:r>
      <w:r w:rsidR="00B978F8">
        <w:t>Jacobs)</w:t>
      </w:r>
      <w:r w:rsidR="00276F60">
        <w:t xml:space="preserve"> to design</w:t>
      </w:r>
      <w:r>
        <w:t xml:space="preserve"> </w:t>
      </w:r>
      <w:r w:rsidR="00276F60">
        <w:t>the</w:t>
      </w:r>
      <w:r>
        <w:t xml:space="preserve"> </w:t>
      </w:r>
      <w:r w:rsidR="00276F60">
        <w:t>power supply for a remote bore field attached to a mine site situated in the area around Newman, in the Pilbara region of Western Australia.</w:t>
      </w:r>
      <w:r w:rsidR="00175004">
        <w:t xml:space="preserve"> </w:t>
      </w:r>
      <w:r w:rsidR="00C6334D">
        <w:t xml:space="preserve">These </w:t>
      </w:r>
      <w:r w:rsidR="00175004">
        <w:t xml:space="preserve">bores will provide process water </w:t>
      </w:r>
      <w:r w:rsidR="00F2321D">
        <w:t>for the</w:t>
      </w:r>
      <w:r w:rsidR="00175004">
        <w:t xml:space="preserve"> mine site.</w:t>
      </w:r>
      <w:r w:rsidR="00B978F8">
        <w:t xml:space="preserve"> Team Power’s ultimate objective is to provide a design</w:t>
      </w:r>
      <w:r w:rsidR="00175004">
        <w:t xml:space="preserve"> </w:t>
      </w:r>
      <w:r w:rsidR="00B978F8">
        <w:t>solution for Jacobs which optimizes delivery (by priority) of their stated and unstated requirements</w:t>
      </w:r>
      <w:r w:rsidR="00434A08">
        <w:fldChar w:fldCharType="begin"/>
      </w:r>
      <w:r w:rsidR="00434A08">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434A08">
        <w:fldChar w:fldCharType="separate"/>
      </w:r>
      <w:r w:rsidR="00434A08">
        <w:rPr>
          <w:noProof/>
        </w:rPr>
        <w:t>[1]</w:t>
      </w:r>
      <w:r w:rsidR="00434A08">
        <w:fldChar w:fldCharType="end"/>
      </w:r>
      <w:r w:rsidR="00B978F8">
        <w:t>.</w:t>
      </w:r>
      <w:r w:rsidR="00C6334D" w:rsidRPr="00C6334D">
        <w:t xml:space="preserve"> </w:t>
      </w:r>
      <w:r w:rsidR="00C6334D">
        <w:t>Jacobs have titled this task “Solar Generatio</w:t>
      </w:r>
      <w:r w:rsidR="00F31F9E">
        <w:t>n for Remote Boreholes” (SGRB)</w:t>
      </w:r>
      <w:r w:rsidR="00C6334D">
        <w:fldChar w:fldCharType="begin"/>
      </w:r>
      <w:r w:rsidR="00C6334D">
        <w:instrText xml:space="preserve"> ADDIN EN.CITE &lt;EndNote&gt;&lt;Cite&gt;&lt;Author&gt;Jacobs Engineering Group Inc.&lt;/Author&gt;&lt;Year&gt;2017&lt;/Year&gt;&lt;RecNum&gt;68&lt;/RecNum&gt;&lt;DisplayText&gt;[2]&lt;/DisplayText&gt;&lt;record&gt;&lt;rec-number&gt;68&lt;/rec-number&gt;&lt;foreign-keys&gt;&lt;key app="EN" db-id="xeer2r5ae2rxxyepx0r5adxdspf5aasfpxw2" timestamp="1491372694"&gt;68&lt;/key&gt;&lt;/foreign-keys&gt;&lt;ref-type name="Generic"&gt;13&lt;/ref-type&gt;&lt;contributors&gt;&lt;authors&gt;&lt;author&gt;Jacobs Engineering Group Inc.,&lt;/author&gt;&lt;/authors&gt;&lt;secondary-authors&gt;&lt;author&gt;Jacobs Engineering Group Inc.,&lt;/author&gt;&lt;/secondary-authors&gt;&lt;/contributors&gt;&lt;titles&gt;&lt;title&gt;Electrical &amp;amp; Electronic Engineering Design Project Unit Design Brief Semester 1 2017: Project B. Solar Generation for Remote Borefields&lt;/title&gt;&lt;/titles&gt;&lt;edition&gt;1.0&lt;/edition&gt;&lt;dates&gt;&lt;year&gt;2017&lt;/year&gt;&lt;pub-dates&gt;&lt;date&gt;29/02/2017&lt;/date&gt;&lt;/pub-dates&gt;&lt;/dates&gt;&lt;work-type&gt;Project Brief&lt;/work-type&gt;&lt;urls&gt;&lt;/urls&gt;&lt;/record&gt;&lt;/Cite&gt;&lt;/EndNote&gt;</w:instrText>
      </w:r>
      <w:r w:rsidR="00C6334D">
        <w:fldChar w:fldCharType="separate"/>
      </w:r>
      <w:r w:rsidR="00C6334D">
        <w:rPr>
          <w:noProof/>
        </w:rPr>
        <w:t>[2]</w:t>
      </w:r>
      <w:r w:rsidR="00C6334D">
        <w:fldChar w:fldCharType="end"/>
      </w:r>
      <w:r w:rsidR="00C6334D">
        <w:t xml:space="preserve">. </w:t>
      </w:r>
    </w:p>
    <w:p w:rsidR="003F2468" w:rsidRDefault="003F2468">
      <w:pPr>
        <w:pStyle w:val="Heading2"/>
        <w:keepNext w:val="0"/>
      </w:pPr>
      <w:bookmarkStart w:id="6" w:name="_Toc456598587"/>
      <w:bookmarkStart w:id="7" w:name="_Toc456600918"/>
      <w:bookmarkStart w:id="8" w:name="_Toc482885229"/>
      <w:r>
        <w:t>Purpose</w:t>
      </w:r>
      <w:bookmarkEnd w:id="6"/>
      <w:bookmarkEnd w:id="7"/>
      <w:bookmarkEnd w:id="8"/>
      <w:r w:rsidR="00375ED8">
        <w:t xml:space="preserve"> </w:t>
      </w:r>
    </w:p>
    <w:p w:rsidR="00C4698C" w:rsidRDefault="003949C0" w:rsidP="00375ED8">
      <w:r>
        <w:t xml:space="preserve">This document </w:t>
      </w:r>
      <w:r w:rsidR="00D715E8">
        <w:t>(in collaboration with other individual submissions) presents the final</w:t>
      </w:r>
      <w:r w:rsidR="00C4698C">
        <w:t xml:space="preserve"> three</w:t>
      </w:r>
      <w:r w:rsidR="00D715E8">
        <w:t xml:space="preserve"> design options for the SGRB project.</w:t>
      </w:r>
      <w:r w:rsidR="00C4698C">
        <w:t xml:space="preserve"> These include the “base case” (grid power), a local, direct-power-generation option (diesel generator) and a hybrid solution (photovoltaic (PV) solar and diesel). These recommendations should allow Jacobs to supply the client with the best possible solution while allowing freedom for client preference and resizing of solutions. The purpose of this document specifically is to address the telemetry aspect of the final design options.</w:t>
      </w:r>
    </w:p>
    <w:p w:rsidR="003F2468" w:rsidRDefault="003F2468">
      <w:pPr>
        <w:pStyle w:val="Heading2"/>
        <w:keepNext w:val="0"/>
      </w:pPr>
      <w:bookmarkStart w:id="9" w:name="_Toc456598588"/>
      <w:bookmarkStart w:id="10" w:name="_Toc456600919"/>
      <w:bookmarkStart w:id="11" w:name="_Toc482885230"/>
      <w:r>
        <w:t>Scope</w:t>
      </w:r>
      <w:bookmarkEnd w:id="9"/>
      <w:bookmarkEnd w:id="10"/>
      <w:bookmarkEnd w:id="11"/>
      <w:r w:rsidR="009F48C4">
        <w:t xml:space="preserve"> </w:t>
      </w:r>
    </w:p>
    <w:p w:rsidR="00B978F8" w:rsidRDefault="00E55B0D" w:rsidP="00375ED8">
      <w:r>
        <w:t>Firstly, this document provides a brief summary of the author’s contributions to-date, including research, project management (PM) initiatives and the author’s understanding of project workflow.</w:t>
      </w:r>
      <w:r w:rsidR="00B3364A">
        <w:t xml:space="preserve"> The author’s key learning is discussed.</w:t>
      </w:r>
      <w:r>
        <w:t xml:space="preserve"> </w:t>
      </w:r>
      <w:r w:rsidR="00C4698C">
        <w:t>This report</w:t>
      </w:r>
      <w:r w:rsidR="00B3364A">
        <w:t xml:space="preserve"> then</w:t>
      </w:r>
      <w:r w:rsidR="00C4698C">
        <w:t xml:space="preserve"> outlines, in technical detail, the telemetry systems necessary to successfully monitor and run the plant and infrastructure required for each of the three design options. </w:t>
      </w:r>
      <w:r>
        <w:t>This includes dealing with which variables are critical to the system</w:t>
      </w:r>
      <w:r w:rsidR="00F2321D">
        <w:t xml:space="preserve"> and</w:t>
      </w:r>
      <w:r>
        <w:t xml:space="preserve"> how the</w:t>
      </w:r>
      <w:r w:rsidR="00C4698C">
        <w:t xml:space="preserve"> telemetry technologies </w:t>
      </w:r>
      <w:r>
        <w:t xml:space="preserve">required for each component </w:t>
      </w:r>
      <w:r w:rsidR="00C4698C">
        <w:t>will be integ</w:t>
      </w:r>
      <w:r w:rsidR="00F2321D">
        <w:t xml:space="preserve">rated into the </w:t>
      </w:r>
      <w:proofErr w:type="gramStart"/>
      <w:r w:rsidR="00F2321D">
        <w:t>SGRB as a whole</w:t>
      </w:r>
      <w:proofErr w:type="gramEnd"/>
      <w:r w:rsidR="00F2321D">
        <w:t>.</w:t>
      </w:r>
    </w:p>
    <w:p w:rsidR="00635F08" w:rsidRPr="00635F08" w:rsidRDefault="00635F08" w:rsidP="00635F08"/>
    <w:p w:rsidR="003F2468" w:rsidRDefault="0007271C">
      <w:pPr>
        <w:pStyle w:val="Heading2"/>
        <w:keepNext w:val="0"/>
      </w:pPr>
      <w:bookmarkStart w:id="12" w:name="_Toc456598590"/>
      <w:bookmarkStart w:id="13" w:name="_Toc456600921"/>
      <w:r>
        <w:br w:type="page"/>
      </w:r>
      <w:bookmarkStart w:id="14" w:name="_Toc482885231"/>
      <w:r w:rsidR="003F2468">
        <w:lastRenderedPageBreak/>
        <w:t>References</w:t>
      </w:r>
      <w:bookmarkEnd w:id="12"/>
      <w:bookmarkEnd w:id="13"/>
      <w:bookmarkEnd w:id="14"/>
      <w:r w:rsidR="00840A42">
        <w:t xml:space="preserve"> </w:t>
      </w:r>
    </w:p>
    <w:p w:rsidR="00F612FD" w:rsidRPr="00F612FD" w:rsidRDefault="00434A08" w:rsidP="00F612FD">
      <w:pPr>
        <w:pStyle w:val="EndNoteBibliography"/>
        <w:ind w:left="720" w:hanging="720"/>
      </w:pPr>
      <w:r>
        <w:fldChar w:fldCharType="begin"/>
      </w:r>
      <w:r>
        <w:instrText xml:space="preserve"> ADDIN EN.REFLIST </w:instrText>
      </w:r>
      <w:r>
        <w:fldChar w:fldCharType="separate"/>
      </w:r>
      <w:r w:rsidR="00F612FD" w:rsidRPr="00F612FD">
        <w:t>[1]</w:t>
      </w:r>
      <w:r w:rsidR="00F612FD" w:rsidRPr="00F612FD">
        <w:tab/>
        <w:t>J. Armstrong, S. Bardzovski, X. Lin, M. Mazzoni, S. Wang, and J. Zhang, "Solar Generation for Remote Boreholes: Requirements Analysis," University of Western Australia, Assessment Submission, 2017.</w:t>
      </w:r>
    </w:p>
    <w:p w:rsidR="00F612FD" w:rsidRPr="00F612FD" w:rsidRDefault="00F612FD" w:rsidP="00F612FD">
      <w:pPr>
        <w:pStyle w:val="EndNoteBibliography"/>
        <w:ind w:left="720" w:hanging="720"/>
      </w:pPr>
      <w:r w:rsidRPr="00F612FD">
        <w:t>[2]</w:t>
      </w:r>
      <w:r w:rsidRPr="00F612FD">
        <w:tab/>
        <w:t>Jacobs Engineering Group Inc., "Electrical &amp; Electronic Engineering Design Project Unit Design Brief Semester 1 2017: Project B. Solar Generation for Remote Borefields," Jacobs Engineering Group Inc., Ed., 1.0 ed, 2017.</w:t>
      </w:r>
    </w:p>
    <w:p w:rsidR="00F612FD" w:rsidRPr="00F612FD" w:rsidRDefault="00F612FD" w:rsidP="00F612FD">
      <w:pPr>
        <w:pStyle w:val="EndNoteBibliography"/>
        <w:ind w:left="720" w:hanging="720"/>
      </w:pPr>
      <w:r w:rsidRPr="00F612FD">
        <w:t>[3]</w:t>
      </w:r>
      <w:r w:rsidRPr="00F612FD">
        <w:tab/>
        <w:t>M. Mazzoni, "Solar Generation for Remote Boreholes: Individual Design Approach," University of Western Australia, Assessment Submission, 2017.</w:t>
      </w:r>
    </w:p>
    <w:p w:rsidR="00F612FD" w:rsidRPr="00F612FD" w:rsidRDefault="00F612FD" w:rsidP="00F612FD">
      <w:pPr>
        <w:pStyle w:val="EndNoteBibliography"/>
        <w:ind w:left="720" w:hanging="720"/>
      </w:pPr>
      <w:r w:rsidRPr="00F612FD">
        <w:t>[4]</w:t>
      </w:r>
      <w:r w:rsidRPr="00F612FD">
        <w:tab/>
        <w:t>J. Armstrong, S. Bardzovski, X. Lin, M. Mazzoni, S. Wang, and J. Zhang, "Solar Generation for Remote Boreholes: Design Approach," University of Western Australia, Assessment Submission, 2017.</w:t>
      </w:r>
    </w:p>
    <w:p w:rsidR="00F612FD" w:rsidRPr="00F612FD" w:rsidRDefault="00F612FD" w:rsidP="00F612FD">
      <w:pPr>
        <w:pStyle w:val="EndNoteBibliography"/>
        <w:ind w:left="720" w:hanging="720"/>
      </w:pPr>
      <w:r w:rsidRPr="00F612FD">
        <w:t>[5]</w:t>
      </w:r>
      <w:r w:rsidRPr="00F612FD">
        <w:tab/>
        <w:t>S. Bardzovski, "Individual Final Design Report," University of Western Australia Unpublished (as of 16/5/2017) 2017.</w:t>
      </w:r>
    </w:p>
    <w:p w:rsidR="00F612FD" w:rsidRPr="00F612FD" w:rsidRDefault="00F612FD" w:rsidP="00F612FD">
      <w:pPr>
        <w:pStyle w:val="EndNoteBibliography"/>
        <w:ind w:left="720" w:hanging="720"/>
      </w:pPr>
      <w:r w:rsidRPr="00F612FD">
        <w:t>[6]</w:t>
      </w:r>
      <w:r w:rsidRPr="00F612FD">
        <w:tab/>
        <w:t>G. Suciu, A. Vulpe, A. Martian, S. Halunga, D. Vizireanu, G. Suciu</w:t>
      </w:r>
      <w:r w:rsidRPr="00F612FD">
        <w:rPr>
          <w:i/>
        </w:rPr>
        <w:t>, et al.</w:t>
      </w:r>
      <w:r w:rsidRPr="00F612FD">
        <w:t xml:space="preserve">, "Big Data Processing for Renewable Energy Telemetry Using a Decentralized Cloud M2M System," </w:t>
      </w:r>
      <w:r w:rsidRPr="00F612FD">
        <w:rPr>
          <w:i/>
        </w:rPr>
        <w:t xml:space="preserve">Wireless Personal Communications, </w:t>
      </w:r>
      <w:r w:rsidRPr="00F612FD">
        <w:t>vol. 87, pp. 1113-1128, 2016.</w:t>
      </w:r>
    </w:p>
    <w:p w:rsidR="00F612FD" w:rsidRPr="00F612FD" w:rsidRDefault="00F612FD" w:rsidP="00F612FD">
      <w:pPr>
        <w:pStyle w:val="EndNoteBibliography"/>
        <w:ind w:left="720" w:hanging="720"/>
      </w:pPr>
      <w:r w:rsidRPr="00F612FD">
        <w:t>[7]</w:t>
      </w:r>
      <w:r w:rsidRPr="00F612FD">
        <w:tab/>
        <w:t xml:space="preserve">R. Schmitz and R. Schmitz, "Reliable dry run protection for pumps," </w:t>
      </w:r>
      <w:r w:rsidRPr="00F612FD">
        <w:rPr>
          <w:i/>
        </w:rPr>
        <w:t xml:space="preserve">Chemie Ingenieur Technik, </w:t>
      </w:r>
      <w:r w:rsidRPr="00F612FD">
        <w:t>vol. 74, pp. 1298-1301, 2002.</w:t>
      </w:r>
    </w:p>
    <w:p w:rsidR="00F612FD" w:rsidRPr="00F612FD" w:rsidRDefault="00F612FD" w:rsidP="00F612FD">
      <w:pPr>
        <w:pStyle w:val="EndNoteBibliography"/>
        <w:ind w:left="720" w:hanging="720"/>
      </w:pPr>
      <w:r w:rsidRPr="00F612FD">
        <w:t>[8]</w:t>
      </w:r>
      <w:r w:rsidRPr="00F612FD">
        <w:tab/>
        <w:t xml:space="preserve">Anonymous. (2016, 19/03/2017). </w:t>
      </w:r>
      <w:r w:rsidRPr="00F612FD">
        <w:rPr>
          <w:i/>
        </w:rPr>
        <w:t>Grundfos Product Center MS6000</w:t>
      </w:r>
      <w:r w:rsidRPr="00F612FD">
        <w:t xml:space="preserve">. Available: </w:t>
      </w:r>
      <w:hyperlink r:id="rId10" w:history="1">
        <w:r w:rsidRPr="00F612FD">
          <w:rPr>
            <w:rStyle w:val="Hyperlink"/>
          </w:rPr>
          <w:t>http://product-selection.grundfos.com/product-detail.product-detail.html?custid=GMA&amp;productnumber=78645511</w:t>
        </w:r>
      </w:hyperlink>
    </w:p>
    <w:p w:rsidR="00F612FD" w:rsidRPr="00F612FD" w:rsidRDefault="00F612FD" w:rsidP="00F612FD">
      <w:pPr>
        <w:pStyle w:val="EndNoteBibliography"/>
        <w:ind w:left="720" w:hanging="720"/>
      </w:pPr>
      <w:r w:rsidRPr="00F612FD">
        <w:t>[9]</w:t>
      </w:r>
      <w:r w:rsidRPr="00F612FD">
        <w:tab/>
        <w:t xml:space="preserve">T. Chapman and T. Q. T. Chapman, </w:t>
      </w:r>
      <w:r w:rsidRPr="00F612FD">
        <w:rPr>
          <w:i/>
        </w:rPr>
        <w:t>HSPA Evolution : The Fundamentals for Mobile Broadband</w:t>
      </w:r>
      <w:r w:rsidRPr="00F612FD">
        <w:t>. Kent: Elsevier Science, 2015.</w:t>
      </w:r>
    </w:p>
    <w:p w:rsidR="00F612FD" w:rsidRPr="00F612FD" w:rsidRDefault="00F612FD" w:rsidP="00F612FD">
      <w:pPr>
        <w:pStyle w:val="EndNoteBibliography"/>
        <w:ind w:left="720" w:hanging="720"/>
      </w:pPr>
      <w:r w:rsidRPr="00F612FD">
        <w:t>[10]</w:t>
      </w:r>
      <w:r w:rsidRPr="00F612FD">
        <w:tab/>
        <w:t xml:space="preserve">G. Prinsloo and R. Dobson, </w:t>
      </w:r>
      <w:r w:rsidRPr="00F612FD">
        <w:rPr>
          <w:i/>
        </w:rPr>
        <w:t>Sun Tracking and Solar Renewable Energy Harvesting: Solar Energy Harvesting, Trough, Pinpointing and Heliostat Solar Collecting Systems</w:t>
      </w:r>
      <w:r w:rsidRPr="00F612FD">
        <w:t xml:space="preserve"> vol. 2: Gerro Prinsloo, 2015.</w:t>
      </w:r>
    </w:p>
    <w:p w:rsidR="00F612FD" w:rsidRPr="00F612FD" w:rsidRDefault="00F612FD" w:rsidP="00F612FD">
      <w:pPr>
        <w:pStyle w:val="EndNoteBibliography"/>
        <w:ind w:left="720" w:hanging="720"/>
      </w:pPr>
      <w:r w:rsidRPr="00F612FD">
        <w:t>[11]</w:t>
      </w:r>
      <w:r w:rsidRPr="00F612FD">
        <w:tab/>
        <w:t xml:space="preserve">G. Held and G. Q. G. Held, </w:t>
      </w:r>
      <w:r w:rsidRPr="00F612FD">
        <w:rPr>
          <w:i/>
        </w:rPr>
        <w:t>Ethernet Networks Design, Implementation, Operation, Management</w:t>
      </w:r>
      <w:r w:rsidRPr="00F612FD">
        <w:t>, 4th ed. ed. Hoboken: Wiley, 2003.</w:t>
      </w:r>
    </w:p>
    <w:p w:rsidR="00F612FD" w:rsidRPr="00F612FD" w:rsidRDefault="00F612FD" w:rsidP="00F612FD">
      <w:pPr>
        <w:pStyle w:val="EndNoteBibliography"/>
        <w:ind w:left="720" w:hanging="720"/>
      </w:pPr>
      <w:r w:rsidRPr="00F612FD">
        <w:t>[12]</w:t>
      </w:r>
      <w:r w:rsidRPr="00F612FD">
        <w:tab/>
        <w:t xml:space="preserve">A. F. Zobaa and A. F. Q. A. F. Zobaa, </w:t>
      </w:r>
      <w:r w:rsidRPr="00F612FD">
        <w:rPr>
          <w:i/>
        </w:rPr>
        <w:t>Handbook of Renewable Energy Technology</w:t>
      </w:r>
      <w:r w:rsidRPr="00F612FD">
        <w:t>. Singapore: World Scientific Publishing Company, 2011.</w:t>
      </w:r>
    </w:p>
    <w:p w:rsidR="00F612FD" w:rsidRPr="00F612FD" w:rsidRDefault="00F612FD" w:rsidP="00F612FD">
      <w:pPr>
        <w:pStyle w:val="EndNoteBibliography"/>
        <w:ind w:left="720" w:hanging="720"/>
      </w:pPr>
      <w:r w:rsidRPr="00F612FD">
        <w:t>[13]</w:t>
      </w:r>
      <w:r w:rsidRPr="00F612FD">
        <w:tab/>
        <w:t xml:space="preserve">International Standards Organisation, "ISO 13849-1:2015 : Safety of machinery - Safety-related parts of control systems - Part 1: General principles for design," in </w:t>
      </w:r>
      <w:r w:rsidRPr="00F612FD">
        <w:rPr>
          <w:i/>
        </w:rPr>
        <w:t>4.2.2 Contribution to the risk reduction by the control system</w:t>
      </w:r>
      <w:r w:rsidRPr="00F612FD">
        <w:t>, ed. Switzerland: ISO, 2015, p. 97.</w:t>
      </w:r>
    </w:p>
    <w:p w:rsidR="00F612FD" w:rsidRPr="00F612FD" w:rsidRDefault="00F612FD" w:rsidP="00F612FD">
      <w:pPr>
        <w:pStyle w:val="EndNoteBibliography"/>
        <w:ind w:left="720" w:hanging="720"/>
      </w:pPr>
      <w:r w:rsidRPr="00F612FD">
        <w:t>[14]</w:t>
      </w:r>
      <w:r w:rsidRPr="00F612FD">
        <w:tab/>
        <w:t xml:space="preserve">Anonymous, Jared, and Telstra. (1/05/17). </w:t>
      </w:r>
      <w:r w:rsidRPr="00F612FD">
        <w:rPr>
          <w:i/>
        </w:rPr>
        <w:t>Our Coverage</w:t>
      </w:r>
      <w:r w:rsidRPr="00F612FD">
        <w:t xml:space="preserve">. Available: </w:t>
      </w:r>
      <w:hyperlink r:id="rId11" w:history="1">
        <w:r w:rsidRPr="00F612FD">
          <w:rPr>
            <w:rStyle w:val="Hyperlink"/>
          </w:rPr>
          <w:t>https://www.telstra.com.au/coverage-networks/our-coverage</w:t>
        </w:r>
      </w:hyperlink>
    </w:p>
    <w:p w:rsidR="00840A42" w:rsidRDefault="00434A08" w:rsidP="00434A08">
      <w:r>
        <w:fldChar w:fldCharType="end"/>
      </w:r>
    </w:p>
    <w:p w:rsidR="00723873" w:rsidRDefault="0007271C" w:rsidP="0007271C">
      <w:pPr>
        <w:pStyle w:val="Heading1"/>
      </w:pPr>
      <w:r>
        <w:br w:type="page"/>
      </w:r>
      <w:bookmarkStart w:id="15" w:name="_Toc482885232"/>
      <w:r w:rsidR="00723873">
        <w:lastRenderedPageBreak/>
        <w:t>Executive Summary</w:t>
      </w:r>
      <w:bookmarkEnd w:id="15"/>
    </w:p>
    <w:p w:rsidR="00723873" w:rsidRPr="00723873" w:rsidRDefault="00432FB0" w:rsidP="00723873">
      <w:r>
        <w:t>This document contains a summary of the telemetry design recommendations made by Team Power to Jacobs for the SGRB project. These recommendations concern the critical variables and technologies vital to implementing a telemetry system which will successfully satisfy many of the requirements set out in Team Power’s requirements analysis. This includes requirement 6, as well as requirements 1,4,5 and 7 (see appendix A).</w:t>
      </w:r>
    </w:p>
    <w:p w:rsidR="003438B6" w:rsidRDefault="00D90688" w:rsidP="0007271C">
      <w:pPr>
        <w:pStyle w:val="Heading1"/>
      </w:pPr>
      <w:bookmarkStart w:id="16" w:name="_Toc482885233"/>
      <w:r>
        <w:t>R</w:t>
      </w:r>
      <w:r w:rsidR="00723873">
        <w:t>esponsibility and C</w:t>
      </w:r>
      <w:r>
        <w:t>ontribution</w:t>
      </w:r>
      <w:bookmarkEnd w:id="16"/>
    </w:p>
    <w:p w:rsidR="00E7436F" w:rsidRDefault="00E7436F" w:rsidP="00E7436F">
      <w:pPr>
        <w:pStyle w:val="Heading2"/>
      </w:pPr>
      <w:bookmarkStart w:id="17" w:name="_Toc482885234"/>
      <w:r>
        <w:t>Project Management</w:t>
      </w:r>
      <w:bookmarkEnd w:id="17"/>
    </w:p>
    <w:p w:rsidR="00E7436F" w:rsidRPr="00E7436F" w:rsidRDefault="00E7436F" w:rsidP="00E7436F">
      <w:r>
        <w:t xml:space="preserve">The author has played a key role in managing both Team Power and their progress on the project. This has included chairing and taking minutes at triweekly team meetings, </w:t>
      </w:r>
      <w:r w:rsidR="00F6565B">
        <w:t xml:space="preserve">attending and chairing </w:t>
      </w:r>
      <w:r>
        <w:t>meeting</w:t>
      </w:r>
      <w:r w:rsidR="00F6565B">
        <w:t>s</w:t>
      </w:r>
      <w:r>
        <w:t xml:space="preserve"> with the principle partner, creating scheduling documents, creating quality assurance documents, booking meeting venues and much more. A summary of the authors research and proactive commitment to team and project management </w:t>
      </w:r>
      <w:r w:rsidR="00DB0196">
        <w:t xml:space="preserve">(pre-design approach submission) </w:t>
      </w:r>
      <w:r>
        <w:t>can be found in the individual design approach</w:t>
      </w:r>
      <w:r>
        <w:fldChar w:fldCharType="begin"/>
      </w:r>
      <w:r>
        <w:instrText xml:space="preserve"> ADDIN EN.CITE &lt;EndNote&gt;&lt;Cite&gt;&lt;Author&gt;Mazzoni&lt;/Author&gt;&lt;Year&gt;2017&lt;/Year&gt;&lt;RecNum&gt;95&lt;/RecNum&gt;&lt;DisplayText&gt;[3]&lt;/DisplayText&gt;&lt;record&gt;&lt;rec-number&gt;95&lt;/rec-number&gt;&lt;foreign-keys&gt;&lt;key app="EN" db-id="xeer2r5ae2rxxyepx0r5adxdspf5aasfpxw2" timestamp="1494576369"&gt;95&lt;/key&gt;&lt;/foreign-keys&gt;&lt;ref-type name="Report"&gt;27&lt;/ref-type&gt;&lt;contributors&gt;&lt;authors&gt;&lt;author&gt;Mark Mazzoni&lt;/author&gt;&lt;/authors&gt;&lt;/contributors&gt;&lt;titles&gt;&lt;title&gt;Solar Generation for Remote Boreholes: Individual Design Approach&lt;/title&gt;&lt;short-title&gt;Solar Generation for Remote Boreholes: Individual Design Approach&lt;/short-title&gt;&lt;translated-title&gt;Solar Generation for Remote Boreholes: Individual Design Approach&lt;/translated-title&gt;&lt;/titles&gt;&lt;pages&gt;12&lt;/pages&gt;&lt;dates&gt;&lt;year&gt;2017&lt;/year&gt;&lt;/dates&gt;&lt;publisher&gt;University of Western Australia&lt;/publisher&gt;&lt;work-type&gt;Assessment Submission, &lt;/work-type&gt;&lt;urls&gt;&lt;/urls&gt;&lt;/record&gt;&lt;/Cite&gt;&lt;/EndNote&gt;</w:instrText>
      </w:r>
      <w:r>
        <w:fldChar w:fldCharType="separate"/>
      </w:r>
      <w:r>
        <w:rPr>
          <w:noProof/>
        </w:rPr>
        <w:t>[3]</w:t>
      </w:r>
      <w:r>
        <w:fldChar w:fldCharType="end"/>
      </w:r>
      <w:r>
        <w:t>.</w:t>
      </w:r>
    </w:p>
    <w:p w:rsidR="00723873" w:rsidRDefault="00E7436F" w:rsidP="00D90688">
      <w:pPr>
        <w:pStyle w:val="Heading2"/>
      </w:pPr>
      <w:bookmarkStart w:id="18" w:name="_Toc482885235"/>
      <w:r>
        <w:t xml:space="preserve">Previous </w:t>
      </w:r>
      <w:r w:rsidR="00723873">
        <w:t>Research</w:t>
      </w:r>
      <w:r>
        <w:t xml:space="preserve"> and Reports</w:t>
      </w:r>
      <w:bookmarkEnd w:id="18"/>
    </w:p>
    <w:p w:rsidR="00723873" w:rsidRPr="00723873" w:rsidRDefault="00723873" w:rsidP="00723873">
      <w:r>
        <w:t>The author was tasked with the initial research into the existing Newman power infrastructure; furthermore, the author was subsequently tasked with researching the legislative and legal limitations likely to be placed on the project. During RA, the author was tasked with investigating the requirement for the power generation infrastructu</w:t>
      </w:r>
      <w:r w:rsidR="00E7436F">
        <w:t>re to last 10 years, for minimising</w:t>
      </w:r>
      <w:r>
        <w:t xml:space="preserve"> environmental harm </w:t>
      </w:r>
      <w:r w:rsidR="00E7436F">
        <w:t>and for minimising</w:t>
      </w:r>
      <w:r>
        <w:t xml:space="preserve"> construction time. For the design approach (DA)</w:t>
      </w:r>
      <w:r w:rsidR="00684A4D">
        <w:fldChar w:fldCharType="begin"/>
      </w:r>
      <w:r w:rsidR="00E7436F">
        <w:instrText xml:space="preserve"> ADDIN EN.CITE &lt;EndNote&gt;&lt;Cite&gt;&lt;Author&gt;Armstrong&lt;/Author&gt;&lt;Year&gt;2017&lt;/Year&gt;&lt;RecNum&gt;94&lt;/RecNum&gt;&lt;DisplayText&gt;[4]&lt;/DisplayText&gt;&lt;record&gt;&lt;rec-number&gt;94&lt;/rec-number&gt;&lt;foreign-keys&gt;&lt;key app="EN" db-id="xeer2r5ae2rxxyepx0r5adxdspf5aasfpxw2" timestamp="1494575924"&gt;94&lt;/key&gt;&lt;/foreign-keys&gt;&lt;ref-type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Design Approach&lt;/title&gt;&lt;short-title&gt;Solar Generation for Remote Boreholes: Design Approach&lt;/short-title&gt;&lt;translated-title&gt;Solar Generation for Remote Boreholes: Design Approach&lt;/translated-title&gt;&lt;/titles&gt;&lt;pages&gt;38&lt;/pages&gt;&lt;dates&gt;&lt;year&gt;2017&lt;/year&gt;&lt;/dates&gt;&lt;publisher&gt;University of Western Australia&lt;/publisher&gt;&lt;work-type&gt;Assessment Submission, &lt;/work-type&gt;&lt;urls&gt;&lt;/urls&gt;&lt;/record&gt;&lt;/Cite&gt;&lt;/EndNote&gt;</w:instrText>
      </w:r>
      <w:r w:rsidR="00684A4D">
        <w:fldChar w:fldCharType="separate"/>
      </w:r>
      <w:r w:rsidR="00E7436F">
        <w:rPr>
          <w:noProof/>
        </w:rPr>
        <w:t>[4]</w:t>
      </w:r>
      <w:r w:rsidR="00684A4D">
        <w:fldChar w:fldCharType="end"/>
      </w:r>
      <w:r>
        <w:t xml:space="preserve"> the author was additionally tasked with researching telemetry systems, as well as methods of costing and valuing design solutions proposed by other team members. The author was also tasked with researching the viability of energy generation using biofuels, landfill gas or nuclear, as well as further research into the existing </w:t>
      </w:r>
      <w:r w:rsidR="000E613B">
        <w:t xml:space="preserve">power </w:t>
      </w:r>
      <w:r>
        <w:t>grid.</w:t>
      </w:r>
    </w:p>
    <w:p w:rsidR="00D90688" w:rsidRDefault="00D90688" w:rsidP="00D90688">
      <w:pPr>
        <w:pStyle w:val="Heading2"/>
      </w:pPr>
      <w:bookmarkStart w:id="19" w:name="_Toc482885236"/>
      <w:r>
        <w:t>Final Report</w:t>
      </w:r>
      <w:bookmarkEnd w:id="19"/>
    </w:p>
    <w:p w:rsidR="00E7436F" w:rsidRDefault="00E7436F" w:rsidP="00E7436F">
      <w:r>
        <w:t>For the final group submission, the author has been tasked with describing the design and integration of telemetry systems required for the SGRB project. Additionally, the author has written on the methods and results of cost estimates, as well as the tendering contracts and processes required, for each design option.</w:t>
      </w:r>
      <w:r w:rsidR="00664E34">
        <w:t xml:space="preserve"> The author has also completed an analysis of on-site shelter (cabinetting) to contain sensitive SGRB infrastructure. </w:t>
      </w:r>
      <w:r>
        <w:t>Further research and writings by the author included those for testing</w:t>
      </w:r>
      <w:r w:rsidR="000E613B">
        <w:t xml:space="preserve"> techniques</w:t>
      </w:r>
      <w:r>
        <w:t xml:space="preserve"> during SGRB construction and implem</w:t>
      </w:r>
      <w:r w:rsidR="00F6565B">
        <w:t>entation, as well as other</w:t>
      </w:r>
      <w:r>
        <w:t xml:space="preserve"> tasks including proofing, formatting and the introduction.</w:t>
      </w:r>
      <w:r w:rsidR="00B3364A">
        <w:t xml:space="preserve"> Only a summary of telemetry and testing is included in this report, as described in the scope.</w:t>
      </w:r>
    </w:p>
    <w:p w:rsidR="00F6565B" w:rsidRDefault="00F6565B" w:rsidP="001031D8">
      <w:pPr>
        <w:pStyle w:val="Heading2"/>
      </w:pPr>
      <w:bookmarkStart w:id="20" w:name="_Toc482885237"/>
      <w:r>
        <w:t>Most significant individual learning</w:t>
      </w:r>
      <w:bookmarkEnd w:id="20"/>
    </w:p>
    <w:p w:rsidR="001031D8" w:rsidRPr="001031D8" w:rsidRDefault="00DB0196" w:rsidP="001031D8">
      <w:r>
        <w:t>T</w:t>
      </w:r>
      <w:r w:rsidR="00E410C5">
        <w:t xml:space="preserve">he most significant individual learning the author has garnered from the design project has </w:t>
      </w:r>
      <w:r>
        <w:t>been that the</w:t>
      </w:r>
      <w:r w:rsidR="00E410C5">
        <w:t xml:space="preserve"> usefulness of project management techniques </w:t>
      </w:r>
      <w:r>
        <w:t>can only be realised with full team engagement</w:t>
      </w:r>
      <w:r w:rsidR="00E410C5">
        <w:t xml:space="preserve">. In keeping with the official learning objectives for ELEC5551 this would </w:t>
      </w:r>
      <w:r w:rsidR="00E87F14">
        <w:t>tie in with</w:t>
      </w:r>
      <w:r w:rsidR="00E410C5">
        <w:t xml:space="preserve"> objective</w:t>
      </w:r>
      <w:r w:rsidR="00E87F14">
        <w:t>s 4 and</w:t>
      </w:r>
      <w:r w:rsidR="00E410C5">
        <w:t xml:space="preserve"> 5. Examples of this learning can be found both in what worked successfu</w:t>
      </w:r>
      <w:r>
        <w:t>lly for Team Power and what did no</w:t>
      </w:r>
      <w:r w:rsidR="00E410C5">
        <w:t>t; properly implemented lessons-learned documentation</w:t>
      </w:r>
      <w:r w:rsidR="008D3802">
        <w:t xml:space="preserve"> after RA submission</w:t>
      </w:r>
      <w:r w:rsidR="006C7AC3">
        <w:t xml:space="preserve"> with full team involvement</w:t>
      </w:r>
      <w:r w:rsidR="008D3802">
        <w:t xml:space="preserve"> revealed </w:t>
      </w:r>
      <w:r>
        <w:t xml:space="preserve">key issues that needed to be fixed </w:t>
      </w:r>
      <w:r w:rsidR="006C7AC3">
        <w:t xml:space="preserve">in order </w:t>
      </w:r>
      <w:r>
        <w:t>for Team Power to move forwards</w:t>
      </w:r>
      <w:r w:rsidR="00E410C5">
        <w:t>.</w:t>
      </w:r>
      <w:r w:rsidR="00E87F14">
        <w:t xml:space="preserve"> Neglect of timetabling tools</w:t>
      </w:r>
      <w:r>
        <w:t xml:space="preserve">, and </w:t>
      </w:r>
      <w:r w:rsidR="00E87F14">
        <w:t>failure</w:t>
      </w:r>
      <w:r>
        <w:t xml:space="preserve"> of certain group members to properly</w:t>
      </w:r>
      <w:r w:rsidR="00E410C5">
        <w:t xml:space="preserve"> </w:t>
      </w:r>
      <w:r>
        <w:t>log their work hours, contributed to a sizeable discrepancy between team members in work performed. In future, the author will be even more committed to employing proper project management stratagems</w:t>
      </w:r>
      <w:r w:rsidR="00E87F14">
        <w:t>, but will apply the key</w:t>
      </w:r>
      <w:r>
        <w:t xml:space="preserve"> learning that simply </w:t>
      </w:r>
      <w:r w:rsidR="00E87F14">
        <w:t>making PM tools available to group members is not enough, use must be enforced in some way</w:t>
      </w:r>
      <w:r>
        <w:t>.</w:t>
      </w:r>
    </w:p>
    <w:p w:rsidR="00D90688" w:rsidRDefault="00723873" w:rsidP="00723873">
      <w:pPr>
        <w:pStyle w:val="Heading1"/>
      </w:pPr>
      <w:bookmarkStart w:id="21" w:name="_Toc482885238"/>
      <w:r>
        <w:t>Updated requirements</w:t>
      </w:r>
      <w:bookmarkEnd w:id="21"/>
    </w:p>
    <w:p w:rsidR="003438B6" w:rsidRPr="003438B6" w:rsidRDefault="003438B6" w:rsidP="003438B6">
      <w:r>
        <w:t>For the sake of the br</w:t>
      </w:r>
      <w:r w:rsidR="004E0660">
        <w:t xml:space="preserve">evity of this document the </w:t>
      </w:r>
      <w:r>
        <w:t xml:space="preserve">requirements </w:t>
      </w:r>
      <w:r w:rsidR="004E0660">
        <w:t xml:space="preserve">summary </w:t>
      </w:r>
      <w:r>
        <w:t xml:space="preserve">list and description, </w:t>
      </w:r>
      <w:r w:rsidR="00D90688">
        <w:t>as submitted with the requirements analysis (RA)</w:t>
      </w:r>
      <w:r w:rsidR="00D90688" w:rsidRPr="00D90688">
        <w:t xml:space="preserve"> </w:t>
      </w:r>
      <w:r w:rsidR="00D90688">
        <w:fldChar w:fldCharType="begin"/>
      </w:r>
      <w:r w:rsidR="00D90688">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D90688">
        <w:fldChar w:fldCharType="separate"/>
      </w:r>
      <w:r w:rsidR="00D90688">
        <w:rPr>
          <w:noProof/>
        </w:rPr>
        <w:t>[1]</w:t>
      </w:r>
      <w:r w:rsidR="00D90688">
        <w:fldChar w:fldCharType="end"/>
      </w:r>
      <w:r w:rsidR="00D90688">
        <w:t xml:space="preserve"> on the 24/03/17</w:t>
      </w:r>
      <w:r w:rsidR="001031D8">
        <w:t xml:space="preserve"> </w:t>
      </w:r>
      <w:r w:rsidR="00E87F14">
        <w:t>(</w:t>
      </w:r>
      <w:r w:rsidR="001031D8">
        <w:t xml:space="preserve">and </w:t>
      </w:r>
      <w:r w:rsidR="001031D8" w:rsidRPr="00664E34">
        <w:t>last modified on the 9/05</w:t>
      </w:r>
      <w:r w:rsidR="00723873" w:rsidRPr="00664E34">
        <w:t>/17</w:t>
      </w:r>
      <w:r w:rsidR="00E87F14" w:rsidRPr="00664E34">
        <w:t>)</w:t>
      </w:r>
      <w:r w:rsidRPr="00664E34">
        <w:t>, is included in Appendix</w:t>
      </w:r>
      <w:r w:rsidR="00CF6695" w:rsidRPr="00664E34">
        <w:t xml:space="preserve"> A</w:t>
      </w:r>
      <w:r w:rsidRPr="00664E34">
        <w:t>.</w:t>
      </w:r>
      <w:r w:rsidR="00723873" w:rsidRPr="00664E34">
        <w:t xml:space="preserve"> </w:t>
      </w:r>
      <w:r w:rsidR="00CF6695" w:rsidRPr="00664E34">
        <w:t>Additionally, each section of this report has been linked to a requirement using the priority rankings as reference numbers</w:t>
      </w:r>
      <w:r w:rsidR="00CF6695">
        <w:t>.</w:t>
      </w:r>
      <w:r w:rsidR="004E0660">
        <w:t xml:space="preserve"> For a full description of</w:t>
      </w:r>
      <w:r w:rsidR="00F31F9E">
        <w:t xml:space="preserve"> each requirement please see RA</w:t>
      </w:r>
      <w:r w:rsidR="004E0660">
        <w:fldChar w:fldCharType="begin"/>
      </w:r>
      <w:r w:rsidR="004E0660">
        <w:instrText xml:space="preserve"> ADDIN EN.CITE &lt;EndNote&gt;&lt;Cite&gt;&lt;Author&gt;Armstrong&lt;/Author&gt;&lt;Year&gt;2017&lt;/Year&gt;&lt;RecNum&gt;66&lt;/RecNum&gt;&lt;DisplayText&gt;[1]&lt;/DisplayText&gt;&lt;record&gt;&lt;rec-number&gt;66&lt;/rec-number&gt;&lt;foreign-keys&gt;&lt;key app="EN" db-id="xeer2r5ae2rxxyepx0r5adxdspf5aasfpxw2" timestamp="1491363576"&gt;66&lt;/key&gt;&lt;/foreign-keys&gt;&lt;ref-type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Requirements Analysis&lt;/title&gt;&lt;short-title&gt;Solar Generation for Remote Boreholes: Requirements Analysis&lt;/short-title&gt;&lt;translated-title&gt;Solar Generation for Remote Boreholes: Requirements Analysis&lt;/translated-title&gt;&lt;/titles&gt;&lt;pages&gt;35&lt;/pages&gt;&lt;dates&gt;&lt;year&gt;2017&lt;/year&gt;&lt;/dates&gt;&lt;publisher&gt;University of Western Australia&lt;/publisher&gt;&lt;work-type&gt;Assessment Submission, &lt;/work-type&gt;&lt;urls&gt;&lt;/urls&gt;&lt;/record&gt;&lt;/Cite&gt;&lt;/EndNote&gt;</w:instrText>
      </w:r>
      <w:r w:rsidR="004E0660">
        <w:fldChar w:fldCharType="separate"/>
      </w:r>
      <w:r w:rsidR="004E0660">
        <w:rPr>
          <w:noProof/>
        </w:rPr>
        <w:t>[1]</w:t>
      </w:r>
      <w:r w:rsidR="004E0660">
        <w:fldChar w:fldCharType="end"/>
      </w:r>
      <w:r w:rsidR="004E0660">
        <w:t>.</w:t>
      </w:r>
    </w:p>
    <w:p w:rsidR="00DD7FBD" w:rsidRDefault="00DD7FBD" w:rsidP="0007271C">
      <w:pPr>
        <w:pStyle w:val="Heading1"/>
      </w:pPr>
      <w:bookmarkStart w:id="22" w:name="_Toc482885239"/>
      <w:r>
        <w:lastRenderedPageBreak/>
        <w:t>Design Options</w:t>
      </w:r>
      <w:bookmarkEnd w:id="22"/>
    </w:p>
    <w:p w:rsidR="00DD7FBD" w:rsidRDefault="00DD7FBD" w:rsidP="00DD7FBD">
      <w:pPr>
        <w:pStyle w:val="Heading2"/>
      </w:pPr>
      <w:bookmarkStart w:id="23" w:name="_Toc482885240"/>
      <w:r>
        <w:t>Summary of Design Options</w:t>
      </w:r>
      <w:bookmarkEnd w:id="23"/>
    </w:p>
    <w:p w:rsidR="00DD7FBD" w:rsidRDefault="00DD7FBD" w:rsidP="00DD7FBD">
      <w:r>
        <w:t>Team Power has isolated three design scenarios for the SGRB project which promise to be successful in achieving the requirements outlined in Appendix A, in accordance with Jacob’s specifications. One of these is the base case, which requires connecting the bore hole infrastructure to the existing power grid. The</w:t>
      </w:r>
      <w:r w:rsidR="001031D8">
        <w:t xml:space="preserve"> other two are ‘islanded’ solutions, operating separate from the Newman power grid:</w:t>
      </w:r>
      <w:r>
        <w:t xml:space="preserve"> a solely diesel-powered system</w:t>
      </w:r>
      <w:r w:rsidR="001031D8">
        <w:t xml:space="preserve"> and </w:t>
      </w:r>
      <w:r>
        <w:t>a diesel-PV solar hybrid.</w:t>
      </w:r>
      <w:r w:rsidR="00B3364A">
        <w:t xml:space="preserve"> </w:t>
      </w:r>
      <w:r w:rsidR="004A75F5">
        <w:t xml:space="preserve">Greater detail on </w:t>
      </w:r>
      <w:r w:rsidR="00B3364A">
        <w:t>each of these can be found in an upcoming publication by Steven Bardzovski</w:t>
      </w:r>
      <w:r w:rsidR="004A75F5">
        <w:t xml:space="preserve"> and in previous documentation </w:t>
      </w:r>
      <w:r w:rsidR="004A75F5">
        <w:fldChar w:fldCharType="begin"/>
      </w:r>
      <w:r w:rsidR="004A75F5">
        <w:instrText xml:space="preserve"> ADDIN EN.CITE &lt;EndNote&gt;&lt;Cite&gt;&lt;Author&gt;Armstrong&lt;/Author&gt;&lt;Year&gt;2017&lt;/Year&gt;&lt;RecNum&gt;94&lt;/RecNum&gt;&lt;DisplayText&gt;[4, 5]&lt;/DisplayText&gt;&lt;record&gt;&lt;rec-number&gt;94&lt;/rec-number&gt;&lt;foreign-keys&gt;&lt;key app="EN" db-id="xeer2r5ae2rxxyepx0r5adxdspf5aasfpxw2" timestamp="1494575924"&gt;94&lt;/key&gt;&lt;/foreign-keys&gt;&lt;ref-type name="Report"&gt;27&lt;/ref-type&gt;&lt;contributors&gt;&lt;authors&gt;&lt;author&gt;Jessica Armstrong&lt;/author&gt;&lt;author&gt;Steven Bardzovski&lt;/author&gt;&lt;author&gt;Xiaobin Lin&lt;/author&gt;&lt;author&gt;Mark Mazzoni&lt;/author&gt;&lt;author&gt;Shaochen Wang&lt;/author&gt;&lt;author&gt;Jie Zhang&lt;/author&gt;&lt;/authors&gt;&lt;/contributors&gt;&lt;titles&gt;&lt;title&gt;Solar Generation for Remote Boreholes: Design Approach&lt;/title&gt;&lt;short-title&gt;Solar Generation for Remote Boreholes: Design Approach&lt;/short-title&gt;&lt;translated-title&gt;Solar Generation for Remote Boreholes: Design Approach&lt;/translated-title&gt;&lt;/titles&gt;&lt;pages&gt;38&lt;/pages&gt;&lt;dates&gt;&lt;year&gt;2017&lt;/year&gt;&lt;/dates&gt;&lt;publisher&gt;University of Western Australia&lt;/publisher&gt;&lt;work-type&gt;Assessment Submission, &lt;/work-type&gt;&lt;urls&gt;&lt;/urls&gt;&lt;/record&gt;&lt;/Cite&gt;&lt;Cite&gt;&lt;Author&gt;Bardzovski&lt;/Author&gt;&lt;Year&gt;2017&lt;/Year&gt;&lt;RecNum&gt;98&lt;/RecNum&gt;&lt;record&gt;&lt;rec-number&gt;98&lt;/rec-number&gt;&lt;foreign-keys&gt;&lt;key app="EN" db-id="xeer2r5ae2rxxyepx0r5adxdspf5aasfpxw2" timestamp="1494949675"&gt;98&lt;/key&gt;&lt;/foreign-keys&gt;&lt;ref-type name="Report"&gt;27&lt;/ref-type&gt;&lt;contributors&gt;&lt;authors&gt;&lt;author&gt;Steven Bardzovski&lt;/author&gt;&lt;/authors&gt;&lt;secondary-authors&gt;&lt;author&gt;Steven Bardzovski&lt;/author&gt;&lt;/secondary-authors&gt;&lt;/contributors&gt;&lt;titles&gt;&lt;title&gt;Individual Final Design Report&lt;/title&gt;&lt;secondary-title&gt;Individual Final Design Report&lt;/secondary-title&gt;&lt;tertiary-title&gt;School of Engineering and Mathematical Sciences&lt;/tertiary-title&gt;&lt;alt-title&gt;Individual Final Design Report&lt;/alt-title&gt;&lt;short-title&gt;Individual Final Design Report&lt;/short-title&gt;&lt;translated-title&gt;Individual Final Design Report&lt;/translated-title&gt;&lt;/titles&gt;&lt;pages&gt;30&lt;/pages&gt;&lt;number&gt;1&lt;/number&gt;&lt;dates&gt;&lt;year&gt;2017&lt;/year&gt;&lt;pub-dates&gt;&lt;date&gt;Unpublished (as of 16/5/2017)&lt;/date&gt;&lt;/pub-dates&gt;&lt;/dates&gt;&lt;publisher&gt;University of Western Australia &lt;/publisher&gt;&lt;label&gt;Individual Final Design Report&lt;/label&gt;&lt;urls&gt;&lt;/urls&gt;&lt;/record&gt;&lt;/Cite&gt;&lt;/EndNote&gt;</w:instrText>
      </w:r>
      <w:r w:rsidR="004A75F5">
        <w:fldChar w:fldCharType="separate"/>
      </w:r>
      <w:r w:rsidR="004A75F5">
        <w:rPr>
          <w:noProof/>
        </w:rPr>
        <w:t>[4, 5]</w:t>
      </w:r>
      <w:r w:rsidR="004A75F5">
        <w:fldChar w:fldCharType="end"/>
      </w:r>
      <w:r w:rsidR="00B3364A">
        <w:t>.</w:t>
      </w:r>
    </w:p>
    <w:p w:rsidR="003F2468" w:rsidRDefault="0077366C" w:rsidP="0007271C">
      <w:pPr>
        <w:pStyle w:val="Heading1"/>
      </w:pPr>
      <w:bookmarkStart w:id="24" w:name="_Toc482885241"/>
      <w:r>
        <w:t xml:space="preserve">Sensing, Reporting, Monitoring and </w:t>
      </w:r>
      <w:r w:rsidR="00723873">
        <w:t>Telemetry</w:t>
      </w:r>
      <w:bookmarkEnd w:id="24"/>
    </w:p>
    <w:p w:rsidR="00AF6557" w:rsidRPr="00AF6557" w:rsidRDefault="00AF6557" w:rsidP="00AF6557">
      <w:r>
        <w:t>Timely information is crucial to the safe and efficient operation of a remote installation</w:t>
      </w:r>
      <w:r w:rsidR="000F26FE">
        <w:fldChar w:fldCharType="begin"/>
      </w:r>
      <w:r w:rsidR="000F26FE">
        <w:instrText xml:space="preserve"> ADDIN EN.CITE &lt;EndNote&gt;&lt;Cite&gt;&lt;Author&gt;Suciu&lt;/Author&gt;&lt;Year&gt;2016&lt;/Year&gt;&lt;RecNum&gt;99&lt;/RecNum&gt;&lt;DisplayText&gt;[6]&lt;/DisplayText&gt;&lt;record&gt;&lt;rec-number&gt;99&lt;/rec-number&gt;&lt;foreign-keys&gt;&lt;key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rsidR="000F26FE">
        <w:fldChar w:fldCharType="separate"/>
      </w:r>
      <w:r w:rsidR="000F26FE">
        <w:rPr>
          <w:noProof/>
        </w:rPr>
        <w:t>[6]</w:t>
      </w:r>
      <w:r w:rsidR="000F26FE">
        <w:fldChar w:fldCharType="end"/>
      </w:r>
      <w:r>
        <w:t>.</w:t>
      </w:r>
      <w:r w:rsidR="000F26FE">
        <w:t xml:space="preserve"> This is especially true (for example) in installations where pumps are employed, as allow</w:t>
      </w:r>
      <w:r w:rsidR="00124A78">
        <w:t xml:space="preserve">ing pumps to run dry can damage pump hardware </w:t>
      </w:r>
      <w:r w:rsidR="000F26FE">
        <w:t>within a matter of minutes</w:t>
      </w:r>
      <w:r w:rsidR="00342D7A">
        <w:fldChar w:fldCharType="begin"/>
      </w:r>
      <w:r w:rsidR="00342D7A">
        <w:instrText xml:space="preserve"> ADDIN EN.CITE &lt;EndNote&gt;&lt;Cite&gt;&lt;Author&gt;Schmitz&lt;/Author&gt;&lt;Year&gt;2002&lt;/Year&gt;&lt;RecNum&gt;100&lt;/RecNum&gt;&lt;DisplayText&gt;[7]&lt;/DisplayText&gt;&lt;record&gt;&lt;rec-number&gt;100&lt;/rec-number&gt;&lt;foreign-keys&gt;&lt;key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rsidR="00342D7A">
        <w:fldChar w:fldCharType="separate"/>
      </w:r>
      <w:r w:rsidR="00342D7A">
        <w:rPr>
          <w:noProof/>
        </w:rPr>
        <w:t>[7]</w:t>
      </w:r>
      <w:r w:rsidR="00342D7A">
        <w:fldChar w:fldCharType="end"/>
      </w:r>
      <w:r w:rsidR="000F26FE">
        <w:t>.</w:t>
      </w:r>
      <w:r>
        <w:t xml:space="preserve"> </w:t>
      </w:r>
      <w:r w:rsidR="000F26FE">
        <w:t>This need</w:t>
      </w:r>
      <w:r w:rsidR="00124A78">
        <w:t xml:space="preserve"> for timely information</w:t>
      </w:r>
      <w:r w:rsidR="000F26FE">
        <w:t xml:space="preserve"> competes with increased costs associated with more frequent sampling (for example power consumption, increased sampling hardware costs and more frequent transmission costs).</w:t>
      </w:r>
      <w:r>
        <w:t xml:space="preserve"> </w:t>
      </w:r>
      <w:r w:rsidR="000F26FE">
        <w:t>It is therefore important to identify the optimum sensing and reporting regimen for the SGRB installation.</w:t>
      </w:r>
      <w:r w:rsidR="00C754E0">
        <w:t xml:space="preserve"> The need for telemetry c</w:t>
      </w:r>
      <w:r w:rsidR="00432FB0">
        <w:t>omes directly from requirement 6</w:t>
      </w:r>
      <w:r w:rsidR="00C754E0">
        <w:t xml:space="preserve">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DD7FBD" w:rsidRDefault="00DD7FBD" w:rsidP="00DD7FBD">
      <w:pPr>
        <w:pStyle w:val="Heading2"/>
      </w:pPr>
      <w:bookmarkStart w:id="25" w:name="_Toc482885242"/>
      <w:r>
        <w:t>Variables</w:t>
      </w:r>
      <w:bookmarkEnd w:id="25"/>
    </w:p>
    <w:p w:rsidR="00D53270" w:rsidRPr="00D53270" w:rsidRDefault="00D53270" w:rsidP="00D53270">
      <w:r>
        <w:t xml:space="preserve">This section summarises the variables which would be automatically recorded and transmitted by the site telemetry system. </w:t>
      </w:r>
      <w:r w:rsidR="00EA77D9">
        <w:t xml:space="preserve">Additional in-person </w:t>
      </w:r>
      <w:r>
        <w:t xml:space="preserve">checks and inspections </w:t>
      </w:r>
      <w:r w:rsidR="00EA77D9">
        <w:t xml:space="preserve">are </w:t>
      </w:r>
      <w:r>
        <w:t xml:space="preserve">required for proper maintenance </w:t>
      </w:r>
      <w:r w:rsidR="00EA77D9">
        <w:t>and will</w:t>
      </w:r>
      <w:r>
        <w:t xml:space="preserve"> be in effect</w:t>
      </w:r>
      <w:r w:rsidR="00EA77D9">
        <w:t>.</w:t>
      </w:r>
      <w:r>
        <w:t xml:space="preserve"> </w:t>
      </w:r>
      <w:r w:rsidR="00EA77D9">
        <w:t xml:space="preserve">These </w:t>
      </w:r>
      <w:r>
        <w:t>are not discussed here.</w:t>
      </w:r>
    </w:p>
    <w:p w:rsidR="00DD7FBD" w:rsidRDefault="00DD7FBD" w:rsidP="00DD7FBD">
      <w:pPr>
        <w:pStyle w:val="Heading3"/>
      </w:pPr>
      <w:bookmarkStart w:id="26" w:name="_Toc482885243"/>
      <w:r>
        <w:t>System Variables</w:t>
      </w:r>
      <w:bookmarkEnd w:id="26"/>
    </w:p>
    <w:p w:rsidR="000E613B" w:rsidRPr="004A75F5" w:rsidRDefault="004A75F5" w:rsidP="000E613B">
      <w:r w:rsidRPr="004A75F5">
        <w:t>Given the small size of the site and the remote nature, security video and other site</w:t>
      </w:r>
      <w:r>
        <w:t>-</w:t>
      </w:r>
      <w:r w:rsidRPr="004A75F5">
        <w:t>wide data is not required. System run condition can be ascertained directly from the subsystem states.</w:t>
      </w:r>
      <w:r>
        <w:t xml:space="preserve"> Cumulative sequential runtime without failure would be tracked centrally at the mine site.</w:t>
      </w:r>
      <w:r w:rsidR="00D53270">
        <w:t xml:space="preserve"> For these </w:t>
      </w:r>
      <w:r w:rsidR="00EA77D9">
        <w:t>reasons,</w:t>
      </w:r>
      <w:r w:rsidR="00D53270">
        <w:t xml:space="preserve"> no site-wide parameters would be </w:t>
      </w:r>
      <w:r w:rsidR="00F93A41">
        <w:t>sampled</w:t>
      </w:r>
      <w:r w:rsidR="00D53270">
        <w:t>.</w:t>
      </w:r>
    </w:p>
    <w:p w:rsidR="00DD7FBD" w:rsidRDefault="00DD7FBD" w:rsidP="00DD7FBD">
      <w:pPr>
        <w:pStyle w:val="Heading3"/>
      </w:pPr>
      <w:bookmarkStart w:id="27" w:name="_Toc482885244"/>
      <w:r>
        <w:t>Subsystem Variables</w:t>
      </w:r>
      <w:bookmarkEnd w:id="27"/>
    </w:p>
    <w:p w:rsidR="00864CE2" w:rsidRDefault="00EA77D9" w:rsidP="00DD7FBD">
      <w:r w:rsidRPr="00EA77D9">
        <w:t xml:space="preserve">Depending on which design solution is implemented there are </w:t>
      </w:r>
      <w:r>
        <w:t>multiple different subsystems involved in the SGRB which require frequent</w:t>
      </w:r>
      <w:r w:rsidR="00BA0B85">
        <w:t xml:space="preserve"> </w:t>
      </w:r>
      <w:r>
        <w:t>monitoring.</w:t>
      </w:r>
      <w:r w:rsidR="00BA0B85">
        <w:t xml:space="preserve"> “Frequent” meaning anywhere between ‘once a minute’ to ‘once an hour’.</w:t>
      </w:r>
      <w:r w:rsidR="006E0356">
        <w:t xml:space="preserve"> For each subsystem, the range of variables to be sampled differs; some simply require reporting of ‘state’ (on/off/shutdown etc.) while others require state monitoring and more. Whenever</w:t>
      </w:r>
      <w:r w:rsidR="00C754E0">
        <w:t xml:space="preserve"> variables are sampled, assume that sub</w:t>
      </w:r>
      <w:r w:rsidR="006E0356">
        <w:t>system state is also sampled.</w:t>
      </w:r>
    </w:p>
    <w:p w:rsidR="00864CE2" w:rsidRDefault="00864CE2" w:rsidP="00DD7FBD"/>
    <w:tbl>
      <w:tblPr>
        <w:tblStyle w:val="GridTable1Light-Accent2"/>
        <w:tblW w:w="0" w:type="auto"/>
        <w:tblLook w:val="04A0" w:firstRow="1" w:lastRow="0" w:firstColumn="1" w:lastColumn="0" w:noHBand="0" w:noVBand="1"/>
      </w:tblPr>
      <w:tblGrid>
        <w:gridCol w:w="3116"/>
        <w:gridCol w:w="3967"/>
        <w:gridCol w:w="2267"/>
      </w:tblGrid>
      <w:tr w:rsidR="00BA0B85" w:rsidTr="006E0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A0B85" w:rsidRPr="00713751" w:rsidRDefault="00BA0B85" w:rsidP="00DD7FBD">
            <w:pPr>
              <w:rPr>
                <w:color w:val="ED7D31" w:themeColor="accent2"/>
              </w:rPr>
            </w:pPr>
            <w:r w:rsidRPr="00713751">
              <w:rPr>
                <w:color w:val="ED7D31" w:themeColor="accent2"/>
              </w:rPr>
              <w:t>Subsystem</w:t>
            </w:r>
          </w:p>
        </w:tc>
        <w:tc>
          <w:tcPr>
            <w:tcW w:w="3967" w:type="dxa"/>
          </w:tcPr>
          <w:p w:rsidR="00BA0B85" w:rsidRPr="00713751" w:rsidRDefault="00BA0B85" w:rsidP="00DD7FBD">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Variable</w:t>
            </w:r>
          </w:p>
        </w:tc>
        <w:tc>
          <w:tcPr>
            <w:tcW w:w="2267" w:type="dxa"/>
          </w:tcPr>
          <w:p w:rsidR="00BA0B85" w:rsidRPr="00713751" w:rsidRDefault="00BA0B85" w:rsidP="00DD7FBD">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Monitoring Frequency</w:t>
            </w:r>
          </w:p>
        </w:tc>
      </w:tr>
      <w:tr w:rsidR="003A052D" w:rsidTr="006E0356">
        <w:tc>
          <w:tcPr>
            <w:cnfStyle w:val="001000000000" w:firstRow="0" w:lastRow="0" w:firstColumn="1" w:lastColumn="0" w:oddVBand="0" w:evenVBand="0" w:oddHBand="0" w:evenHBand="0" w:firstRowFirstColumn="0" w:firstRowLastColumn="0" w:lastRowFirstColumn="0" w:lastRowLastColumn="0"/>
            <w:tcW w:w="3116" w:type="dxa"/>
          </w:tcPr>
          <w:p w:rsidR="003A052D" w:rsidRDefault="008E4F85" w:rsidP="003A052D">
            <w:r>
              <w:t>Pump System</w:t>
            </w:r>
          </w:p>
        </w:tc>
        <w:tc>
          <w:tcPr>
            <w:tcW w:w="3967" w:type="dxa"/>
          </w:tcPr>
          <w:p w:rsidR="003A052D" w:rsidRDefault="008E4F85" w:rsidP="003A052D">
            <w:pPr>
              <w:cnfStyle w:val="000000000000" w:firstRow="0" w:lastRow="0" w:firstColumn="0" w:lastColumn="0" w:oddVBand="0" w:evenVBand="0" w:oddHBand="0" w:evenHBand="0" w:firstRowFirstColumn="0" w:firstRowLastColumn="0" w:lastRowFirstColumn="0" w:lastRowLastColumn="0"/>
            </w:pPr>
            <w:r>
              <w:t>Duty cycle</w:t>
            </w:r>
          </w:p>
        </w:tc>
        <w:tc>
          <w:tcPr>
            <w:tcW w:w="2267" w:type="dxa"/>
          </w:tcPr>
          <w:p w:rsidR="003A052D" w:rsidRDefault="008E4F85" w:rsidP="003A052D">
            <w:pPr>
              <w:cnfStyle w:val="000000000000" w:firstRow="0" w:lastRow="0" w:firstColumn="0" w:lastColumn="0" w:oddVBand="0" w:evenVBand="0" w:oddHBand="0" w:evenHBand="0" w:firstRowFirstColumn="0" w:firstRowLastColumn="0" w:lastRowFirstColumn="0" w:lastRowLastColumn="0"/>
            </w:pPr>
            <w:r>
              <w:t>On change of state</w:t>
            </w:r>
          </w:p>
        </w:tc>
      </w:tr>
      <w:tr w:rsidR="003A052D" w:rsidTr="006E0356">
        <w:tc>
          <w:tcPr>
            <w:cnfStyle w:val="001000000000" w:firstRow="0" w:lastRow="0" w:firstColumn="1" w:lastColumn="0" w:oddVBand="0" w:evenVBand="0" w:oddHBand="0" w:evenHBand="0" w:firstRowFirstColumn="0" w:firstRowLastColumn="0" w:lastRowFirstColumn="0" w:lastRowLastColumn="0"/>
            <w:tcW w:w="3116" w:type="dxa"/>
          </w:tcPr>
          <w:p w:rsidR="003A052D" w:rsidRDefault="003A052D" w:rsidP="003A052D">
            <w:r>
              <w:t>Strings of solar arrays</w:t>
            </w:r>
          </w:p>
        </w:tc>
        <w:tc>
          <w:tcPr>
            <w:tcW w:w="3967" w:type="dxa"/>
          </w:tcPr>
          <w:p w:rsidR="003A052D" w:rsidRDefault="003A052D" w:rsidP="003A052D">
            <w:pPr>
              <w:cnfStyle w:val="000000000000" w:firstRow="0" w:lastRow="0" w:firstColumn="0" w:lastColumn="0" w:oddVBand="0" w:evenVBand="0" w:oddHBand="0" w:evenHBand="0" w:firstRowFirstColumn="0" w:firstRowLastColumn="0" w:lastRowFirstColumn="0" w:lastRowLastColumn="0"/>
            </w:pPr>
            <w:r>
              <w:t>Current out of the string</w:t>
            </w:r>
          </w:p>
        </w:tc>
        <w:tc>
          <w:tcPr>
            <w:tcW w:w="2267" w:type="dxa"/>
          </w:tcPr>
          <w:p w:rsidR="003A052D" w:rsidRDefault="00C2775A" w:rsidP="003A052D">
            <w:pPr>
              <w:cnfStyle w:val="000000000000" w:firstRow="0" w:lastRow="0" w:firstColumn="0" w:lastColumn="0" w:oddVBand="0" w:evenVBand="0" w:oddHBand="0" w:evenHBand="0" w:firstRowFirstColumn="0" w:firstRowLastColumn="0" w:lastRowFirstColumn="0" w:lastRowLastColumn="0"/>
            </w:pPr>
            <w:r>
              <w:t>~Every few minutes</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3A052D">
            <w:r>
              <w:t>BMS</w:t>
            </w:r>
          </w:p>
        </w:tc>
        <w:tc>
          <w:tcPr>
            <w:tcW w:w="3967" w:type="dxa"/>
          </w:tcPr>
          <w:p w:rsidR="00C2775A" w:rsidRDefault="00C2775A" w:rsidP="003A052D">
            <w:pPr>
              <w:cnfStyle w:val="000000000000" w:firstRow="0" w:lastRow="0" w:firstColumn="0" w:lastColumn="0" w:oddVBand="0" w:evenVBand="0" w:oddHBand="0" w:evenHBand="0" w:firstRowFirstColumn="0" w:firstRowLastColumn="0" w:lastRowFirstColumn="0" w:lastRowLastColumn="0"/>
            </w:pPr>
            <w:r>
              <w:t>State</w:t>
            </w:r>
          </w:p>
        </w:tc>
        <w:tc>
          <w:tcPr>
            <w:tcW w:w="2267" w:type="dxa"/>
          </w:tcPr>
          <w:p w:rsidR="00C2775A" w:rsidRDefault="00C2775A" w:rsidP="003A052D">
            <w:pPr>
              <w:cnfStyle w:val="000000000000" w:firstRow="0" w:lastRow="0" w:firstColumn="0" w:lastColumn="0" w:oddVBand="0" w:evenVBand="0" w:oddHBand="0" w:evenHBand="0" w:firstRowFirstColumn="0" w:firstRowLastColumn="0" w:lastRowFirstColumn="0" w:lastRowLastColumn="0"/>
            </w:pPr>
            <w:r>
              <w:t>On state change</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Battery banks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Temperature, charging voltage</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~Every few minutes</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Diesel generator/s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Fuel level and vibration</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Multiple times per hour</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Overhead lines (at transformers)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Voltage, current, power</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Multiple times per hour</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On-site control systems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State of on-site control (</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On state change</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Operability systems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State of lighting, state of local shutdown</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On state change</w:t>
            </w:r>
          </w:p>
        </w:tc>
      </w:tr>
      <w:tr w:rsidR="00C2775A" w:rsidTr="006E0356">
        <w:tc>
          <w:tcPr>
            <w:cnfStyle w:val="001000000000" w:firstRow="0" w:lastRow="0" w:firstColumn="1" w:lastColumn="0" w:oddVBand="0" w:evenVBand="0" w:oddHBand="0" w:evenHBand="0" w:firstRowFirstColumn="0" w:firstRowLastColumn="0" w:lastRowFirstColumn="0" w:lastRowLastColumn="0"/>
            <w:tcW w:w="3116" w:type="dxa"/>
          </w:tcPr>
          <w:p w:rsidR="00C2775A" w:rsidRDefault="00C2775A" w:rsidP="00C2775A">
            <w:r>
              <w:t>Safety systems</w:t>
            </w:r>
          </w:p>
        </w:tc>
        <w:tc>
          <w:tcPr>
            <w:tcW w:w="39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State of each system (ready/engaged/offline)</w:t>
            </w:r>
          </w:p>
        </w:tc>
        <w:tc>
          <w:tcPr>
            <w:tcW w:w="2267" w:type="dxa"/>
          </w:tcPr>
          <w:p w:rsidR="00C2775A" w:rsidRDefault="00C2775A" w:rsidP="00C2775A">
            <w:pPr>
              <w:cnfStyle w:val="000000000000" w:firstRow="0" w:lastRow="0" w:firstColumn="0" w:lastColumn="0" w:oddVBand="0" w:evenVBand="0" w:oddHBand="0" w:evenHBand="0" w:firstRowFirstColumn="0" w:firstRowLastColumn="0" w:lastRowFirstColumn="0" w:lastRowLastColumn="0"/>
            </w:pPr>
            <w:r>
              <w:t>On state change</w:t>
            </w:r>
          </w:p>
        </w:tc>
      </w:tr>
    </w:tbl>
    <w:p w:rsidR="004A75F5" w:rsidRPr="00713751" w:rsidRDefault="00C754E0" w:rsidP="000E613B">
      <w:pPr>
        <w:rPr>
          <w:i/>
        </w:rPr>
      </w:pPr>
      <w:r>
        <w:rPr>
          <w:i/>
        </w:rPr>
        <w:br/>
      </w:r>
      <w:r w:rsidR="006E0356" w:rsidRPr="006E0356">
        <w:rPr>
          <w:i/>
        </w:rPr>
        <w:t xml:space="preserve">Table 1: Subsystem </w:t>
      </w:r>
      <w:r w:rsidR="006E0356">
        <w:rPr>
          <w:i/>
        </w:rPr>
        <w:t>sampling v</w:t>
      </w:r>
      <w:r w:rsidR="006E0356" w:rsidRPr="006E0356">
        <w:rPr>
          <w:i/>
        </w:rPr>
        <w:t>ariables</w:t>
      </w:r>
      <w:r w:rsidR="006E0356">
        <w:rPr>
          <w:i/>
        </w:rPr>
        <w:t xml:space="preserve"> and the frequency of their recording</w:t>
      </w:r>
      <w:r w:rsidR="003A052D">
        <w:rPr>
          <w:i/>
        </w:rPr>
        <w:t>. Available states will vary for each system depending on client’s choice of local hardware implementation (FPGA, PLC, etc.)</w:t>
      </w:r>
      <w:r w:rsidR="00AF6557">
        <w:rPr>
          <w:i/>
        </w:rPr>
        <w:t xml:space="preserve"> but basic state library will be essential for function. For example, </w:t>
      </w:r>
      <w:r w:rsidR="00864CE2">
        <w:rPr>
          <w:i/>
        </w:rPr>
        <w:t xml:space="preserve">it is critical that the pump system reports current state so that the duty cycle required to satisfy current and projected demand for process water in the mine reservoir can be implemented. </w:t>
      </w:r>
    </w:p>
    <w:p w:rsidR="00DD7FBD" w:rsidRDefault="00DD7FBD" w:rsidP="00DD7FBD">
      <w:pPr>
        <w:pStyle w:val="Heading3"/>
      </w:pPr>
      <w:bookmarkStart w:id="28" w:name="_Toc482885245"/>
      <w:r>
        <w:lastRenderedPageBreak/>
        <w:t>Component Variables</w:t>
      </w:r>
      <w:bookmarkEnd w:id="28"/>
    </w:p>
    <w:p w:rsidR="00864CE2" w:rsidRDefault="00713751" w:rsidP="00713751">
      <w:r>
        <w:t>In the battery and PV-array string subsystems, f</w:t>
      </w:r>
      <w:r w:rsidR="00864CE2">
        <w:t>ailure of a single component can</w:t>
      </w:r>
      <w:r>
        <w:t xml:space="preserve"> cripple the whole series system, lead</w:t>
      </w:r>
      <w:r w:rsidR="00864CE2">
        <w:t>ing</w:t>
      </w:r>
      <w:r>
        <w:t xml:space="preserve"> to accelerated deterioration of the serial components. It is thus important to monitor component variables as well as the subsystem variables for these systems.</w:t>
      </w:r>
      <w:r w:rsidR="00C2775A">
        <w:t xml:space="preserve"> These variables are also already available by necessity, as the MPPT (maximum power point tracking) system, the charge controller and the other BMS (battery management system) subcomponents require these variables in order to function.</w:t>
      </w:r>
    </w:p>
    <w:p w:rsidR="00713751" w:rsidRDefault="00713751" w:rsidP="00713751">
      <w:r>
        <w:t xml:space="preserve">Team Power are not responsible for </w:t>
      </w:r>
      <w:r w:rsidR="00C2775A">
        <w:t xml:space="preserve">individual </w:t>
      </w:r>
      <w:r>
        <w:t>component monitoring in</w:t>
      </w:r>
      <w:r w:rsidR="008E4F85">
        <w:t>side</w:t>
      </w:r>
      <w:r>
        <w:t xml:space="preserve"> the Grundfos MMS6000 series pumps specified by Jacobs</w:t>
      </w:r>
      <w:r w:rsidR="00C2775A">
        <w:t>;</w:t>
      </w:r>
      <w:r>
        <w:t xml:space="preserve"> the pumps possess inbuilt sensory systems and these feed to the variables for the </w:t>
      </w:r>
      <w:r w:rsidRPr="00864CE2">
        <w:rPr>
          <w:u w:val="single"/>
        </w:rPr>
        <w:t>total</w:t>
      </w:r>
      <w:r>
        <w:t xml:space="preserve"> pump subsystem </w:t>
      </w:r>
      <w:r>
        <w:fldChar w:fldCharType="begin"/>
      </w:r>
      <w:r>
        <w:instrText xml:space="preserve"> ADDIN EN.CITE &lt;EndNote&gt;&lt;Cite&gt;&lt;Author&gt;Anonymous&lt;/Author&gt;&lt;Year&gt;2016&lt;/Year&gt;&lt;RecNum&gt;16&lt;/RecNum&gt;&lt;DisplayText&gt;[8]&lt;/DisplayText&gt;&lt;record&gt;&lt;rec-number&gt;16&lt;/rec-number&gt;&lt;foreign-keys&gt;&lt;key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Pr>
          <w:noProof/>
        </w:rPr>
        <w:t>[8]</w:t>
      </w:r>
      <w:r>
        <w:fldChar w:fldCharType="end"/>
      </w:r>
      <w:r>
        <w:t>.</w:t>
      </w:r>
    </w:p>
    <w:p w:rsidR="00686F1F" w:rsidRPr="00713751" w:rsidRDefault="00686F1F" w:rsidP="00713751"/>
    <w:tbl>
      <w:tblPr>
        <w:tblStyle w:val="GridTable1Light-Accent2"/>
        <w:tblW w:w="0" w:type="auto"/>
        <w:tblLook w:val="04A0" w:firstRow="1" w:lastRow="0" w:firstColumn="1" w:lastColumn="0" w:noHBand="0" w:noVBand="1"/>
      </w:tblPr>
      <w:tblGrid>
        <w:gridCol w:w="3116"/>
        <w:gridCol w:w="3967"/>
        <w:gridCol w:w="2267"/>
      </w:tblGrid>
      <w:tr w:rsidR="00713751" w:rsidTr="00864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13751" w:rsidRPr="00713751" w:rsidRDefault="00187EBB" w:rsidP="00864CE2">
            <w:pPr>
              <w:rPr>
                <w:color w:val="ED7D31" w:themeColor="accent2"/>
              </w:rPr>
            </w:pPr>
            <w:r>
              <w:rPr>
                <w:color w:val="ED7D31" w:themeColor="accent2"/>
              </w:rPr>
              <w:t>Component</w:t>
            </w:r>
          </w:p>
        </w:tc>
        <w:tc>
          <w:tcPr>
            <w:tcW w:w="3967" w:type="dxa"/>
          </w:tcPr>
          <w:p w:rsidR="00713751" w:rsidRPr="00713751" w:rsidRDefault="00713751" w:rsidP="00864CE2">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Variable</w:t>
            </w:r>
          </w:p>
        </w:tc>
        <w:tc>
          <w:tcPr>
            <w:tcW w:w="2267" w:type="dxa"/>
          </w:tcPr>
          <w:p w:rsidR="00713751" w:rsidRPr="00713751" w:rsidRDefault="00713751" w:rsidP="00864CE2">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Monitoring Frequency</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Individual Pumps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Pressure, level and flow</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Multiple times per minute</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Solar arrays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Current out of the array, voltage at terminals</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Multiple times per minute</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Battery string</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Temperature, charging voltage</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Multiple times per minute times per hour</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Distributed circuit breakers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State of breaker (triggered/untriggered/reset)</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On state change</w:t>
            </w:r>
          </w:p>
        </w:tc>
      </w:tr>
      <w:tr w:rsidR="002E7783" w:rsidTr="00864CE2">
        <w:tc>
          <w:tcPr>
            <w:cnfStyle w:val="001000000000" w:firstRow="0" w:lastRow="0" w:firstColumn="1" w:lastColumn="0" w:oddVBand="0" w:evenVBand="0" w:oddHBand="0" w:evenHBand="0" w:firstRowFirstColumn="0" w:firstRowLastColumn="0" w:lastRowFirstColumn="0" w:lastRowLastColumn="0"/>
            <w:tcW w:w="3116" w:type="dxa"/>
          </w:tcPr>
          <w:p w:rsidR="002E7783" w:rsidRDefault="002E7783" w:rsidP="008E4F85">
            <w:r>
              <w:t>DC/DC Boost Converters</w:t>
            </w:r>
          </w:p>
        </w:tc>
        <w:tc>
          <w:tcPr>
            <w:tcW w:w="3967" w:type="dxa"/>
          </w:tcPr>
          <w:p w:rsidR="002E7783" w:rsidRDefault="00187EBB" w:rsidP="008E4F85">
            <w:pPr>
              <w:cnfStyle w:val="000000000000" w:firstRow="0" w:lastRow="0" w:firstColumn="0" w:lastColumn="0" w:oddVBand="0" w:evenVBand="0" w:oddHBand="0" w:evenHBand="0" w:firstRowFirstColumn="0" w:firstRowLastColumn="0" w:lastRowFirstColumn="0" w:lastRowLastColumn="0"/>
            </w:pPr>
            <w:r>
              <w:t xml:space="preserve">Current in and voltage out for </w:t>
            </w:r>
            <w:r w:rsidR="002E7783">
              <w:t>MPPT</w:t>
            </w:r>
          </w:p>
        </w:tc>
        <w:tc>
          <w:tcPr>
            <w:tcW w:w="2267" w:type="dxa"/>
          </w:tcPr>
          <w:p w:rsidR="002E7783" w:rsidRDefault="00187EBB" w:rsidP="008E4F85">
            <w:pPr>
              <w:cnfStyle w:val="000000000000" w:firstRow="0" w:lastRow="0" w:firstColumn="0" w:lastColumn="0" w:oddVBand="0" w:evenVBand="0" w:oddHBand="0" w:evenHBand="0" w:firstRowFirstColumn="0" w:firstRowLastColumn="0" w:lastRowFirstColumn="0" w:lastRowLastColumn="0"/>
            </w:pPr>
            <w:r>
              <w:t>Used by BMS</w:t>
            </w:r>
          </w:p>
        </w:tc>
      </w:tr>
      <w:tr w:rsidR="002E7783" w:rsidTr="00864CE2">
        <w:tc>
          <w:tcPr>
            <w:cnfStyle w:val="001000000000" w:firstRow="0" w:lastRow="0" w:firstColumn="1" w:lastColumn="0" w:oddVBand="0" w:evenVBand="0" w:oddHBand="0" w:evenHBand="0" w:firstRowFirstColumn="0" w:firstRowLastColumn="0" w:lastRowFirstColumn="0" w:lastRowLastColumn="0"/>
            <w:tcW w:w="3116" w:type="dxa"/>
          </w:tcPr>
          <w:p w:rsidR="002E7783" w:rsidRDefault="002E7783" w:rsidP="008E4F85">
            <w:r>
              <w:t>DC/AC Inverters</w:t>
            </w:r>
          </w:p>
        </w:tc>
        <w:tc>
          <w:tcPr>
            <w:tcW w:w="3967" w:type="dxa"/>
          </w:tcPr>
          <w:p w:rsidR="002E7783" w:rsidRDefault="00187EBB" w:rsidP="008E4F85">
            <w:pPr>
              <w:cnfStyle w:val="000000000000" w:firstRow="0" w:lastRow="0" w:firstColumn="0" w:lastColumn="0" w:oddVBand="0" w:evenVBand="0" w:oddHBand="0" w:evenHBand="0" w:firstRowFirstColumn="0" w:firstRowLastColumn="0" w:lastRowFirstColumn="0" w:lastRowLastColumn="0"/>
            </w:pPr>
            <w:r>
              <w:t xml:space="preserve">Voltage in and voltage out for </w:t>
            </w:r>
            <w:r w:rsidR="002E7783">
              <w:t>MPPT</w:t>
            </w:r>
          </w:p>
        </w:tc>
        <w:tc>
          <w:tcPr>
            <w:tcW w:w="2267" w:type="dxa"/>
          </w:tcPr>
          <w:p w:rsidR="002E7783" w:rsidRDefault="00187EBB" w:rsidP="008E4F85">
            <w:pPr>
              <w:cnfStyle w:val="000000000000" w:firstRow="0" w:lastRow="0" w:firstColumn="0" w:lastColumn="0" w:oddVBand="0" w:evenVBand="0" w:oddHBand="0" w:evenHBand="0" w:firstRowFirstColumn="0" w:firstRowLastColumn="0" w:lastRowFirstColumn="0" w:lastRowLastColumn="0"/>
            </w:pPr>
            <w:r>
              <w:t>Used by BMS</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On-site control systems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State of on-site control (</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On state change</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Operability systems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State of lighting, state of local shutdown</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On state change</w:t>
            </w:r>
          </w:p>
        </w:tc>
      </w:tr>
      <w:tr w:rsidR="008E4F85" w:rsidTr="00864CE2">
        <w:tc>
          <w:tcPr>
            <w:cnfStyle w:val="001000000000" w:firstRow="0" w:lastRow="0" w:firstColumn="1" w:lastColumn="0" w:oddVBand="0" w:evenVBand="0" w:oddHBand="0" w:evenHBand="0" w:firstRowFirstColumn="0" w:firstRowLastColumn="0" w:lastRowFirstColumn="0" w:lastRowLastColumn="0"/>
            <w:tcW w:w="3116" w:type="dxa"/>
          </w:tcPr>
          <w:p w:rsidR="008E4F85" w:rsidRDefault="008E4F85" w:rsidP="008E4F85">
            <w:r>
              <w:t>Safety systems</w:t>
            </w:r>
          </w:p>
        </w:tc>
        <w:tc>
          <w:tcPr>
            <w:tcW w:w="39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State of each system (ready/engaged/offline)</w:t>
            </w:r>
          </w:p>
        </w:tc>
        <w:tc>
          <w:tcPr>
            <w:tcW w:w="2267" w:type="dxa"/>
          </w:tcPr>
          <w:p w:rsidR="008E4F85" w:rsidRDefault="008E4F85" w:rsidP="008E4F85">
            <w:pPr>
              <w:cnfStyle w:val="000000000000" w:firstRow="0" w:lastRow="0" w:firstColumn="0" w:lastColumn="0" w:oddVBand="0" w:evenVBand="0" w:oddHBand="0" w:evenHBand="0" w:firstRowFirstColumn="0" w:firstRowLastColumn="0" w:lastRowFirstColumn="0" w:lastRowLastColumn="0"/>
            </w:pPr>
            <w:r>
              <w:t>On state change</w:t>
            </w:r>
          </w:p>
        </w:tc>
      </w:tr>
    </w:tbl>
    <w:p w:rsidR="00C56D24" w:rsidRDefault="00864CE2" w:rsidP="000E613B">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686F1F" w:rsidRDefault="00686F1F" w:rsidP="000E613B"/>
    <w:p w:rsidR="00DD7FBD" w:rsidRDefault="00DD7FBD" w:rsidP="00DD7FBD">
      <w:pPr>
        <w:pStyle w:val="Heading2"/>
      </w:pPr>
      <w:bookmarkStart w:id="29" w:name="_Toc482885246"/>
      <w:r>
        <w:t>Sensing and reporting technology</w:t>
      </w:r>
      <w:bookmarkEnd w:id="29"/>
    </w:p>
    <w:p w:rsidR="00212162" w:rsidRPr="00212162" w:rsidRDefault="00212162" w:rsidP="00212162">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DD7FBD" w:rsidRDefault="00DD7FBD" w:rsidP="00DD7FBD">
      <w:pPr>
        <w:pStyle w:val="Heading3"/>
      </w:pPr>
      <w:bookmarkStart w:id="30" w:name="_Toc482885247"/>
      <w:r>
        <w:t>System-wide Sensing and Reporting</w:t>
      </w:r>
      <w:bookmarkEnd w:id="30"/>
    </w:p>
    <w:p w:rsidR="00DD7FBD" w:rsidRDefault="00BE4798" w:rsidP="00DD7FBD">
      <w:r>
        <w:t xml:space="preserve">Data from all sub-systems </w:t>
      </w:r>
      <w:r w:rsidR="00664E34">
        <w:t>i</w:t>
      </w:r>
      <w:r w:rsidR="00D2045E">
        <w:t>s</w:t>
      </w:r>
      <w:r>
        <w:t xml:space="preserve"> collected</w:t>
      </w:r>
      <w:r w:rsidR="00D2045E">
        <w:t xml:space="preserve"> at a central PLC (data-hub) with solid-state data storage</w:t>
      </w:r>
      <w:r w:rsidR="00F93A41">
        <w:t>.</w:t>
      </w:r>
      <w:r w:rsidR="00664E34">
        <w:t xml:space="preserve"> </w:t>
      </w:r>
      <w:r w:rsidR="00F93A41">
        <w:t>Data is r</w:t>
      </w:r>
      <w:r w:rsidR="00664E34">
        <w:t xml:space="preserve">elayed </w:t>
      </w:r>
      <w:r>
        <w:t>via</w:t>
      </w:r>
      <w:r w:rsidR="00F93A41">
        <w:t xml:space="preserve"> a</w:t>
      </w:r>
      <w:r w:rsidR="00664E34">
        <w:t xml:space="preserve"> 3G</w:t>
      </w:r>
      <w:r w:rsidR="00F93A41">
        <w:t>/4G</w:t>
      </w:r>
      <w:r w:rsidR="00664E34">
        <w:t xml:space="preserve"> </w:t>
      </w:r>
      <w:r w:rsidR="00F93A41">
        <w:t xml:space="preserve">broadband </w:t>
      </w:r>
      <w:r w:rsidR="00664E34">
        <w:t>modem</w:t>
      </w:r>
      <w:r w:rsidR="00F93A41">
        <w:t xml:space="preserve"> (HSPA/LTE compatible)</w:t>
      </w:r>
      <w:r w:rsidR="00664E34">
        <w:t xml:space="preserve"> to </w:t>
      </w:r>
      <w:r w:rsidR="00D2045E">
        <w:t xml:space="preserve">a </w:t>
      </w:r>
      <w:r w:rsidR="00F93A41">
        <w:t>receiver situated in the</w:t>
      </w:r>
      <w:r w:rsidR="00664E34">
        <w:t xml:space="preserve"> mine site control centre</w:t>
      </w:r>
      <w:r w:rsidR="002E7783">
        <w:t xml:space="preserve"> (</w:t>
      </w:r>
      <w:r w:rsidR="00187EBB">
        <w:t xml:space="preserve">10km, </w:t>
      </w:r>
      <w:r w:rsidR="002E7783">
        <w:t>see appendix B)</w:t>
      </w:r>
      <w:r w:rsidR="00664E34">
        <w:t>.</w:t>
      </w:r>
      <w:r w:rsidR="00F93A41">
        <w:t xml:space="preserve"> A </w:t>
      </w:r>
      <w:r w:rsidR="00187EBB">
        <w:t>cyclone-rated</w:t>
      </w:r>
      <w:r w:rsidR="002E7783">
        <w:t xml:space="preserve"> </w:t>
      </w:r>
      <w:r w:rsidR="00F93A41">
        <w:t>directional 16dBi Yagi-Uda antenna (vantage point depends on design scenario) will amplify</w:t>
      </w:r>
      <w:r w:rsidR="00187EBB">
        <w:t xml:space="preserve"> and focus</w:t>
      </w:r>
      <w:r w:rsidR="00F93A41">
        <w:t xml:space="preserve"> the 850MHz signal to improve transmission</w:t>
      </w:r>
      <w:r w:rsidR="00187EBB">
        <w:t>.</w:t>
      </w:r>
      <w:r w:rsidR="00F93A41">
        <w:t xml:space="preserve"> </w:t>
      </w:r>
      <w:r w:rsidR="00187EBB">
        <w:t>R</w:t>
      </w:r>
      <w:r w:rsidR="00F93A41">
        <w:t>elatively flat terrain, lack of urban signal interference and generally signal-conducive local weather should contribute to near ideal signal transmission</w:t>
      </w:r>
      <w:r w:rsidR="00F93A41">
        <w:fldChar w:fldCharType="begin"/>
      </w:r>
      <w:r w:rsidR="00F93A41">
        <w:instrText xml:space="preserve"> ADDIN EN.CITE &lt;EndNote&gt;&lt;Cite&gt;&lt;Author&gt;Chapman&lt;/Author&gt;&lt;Year&gt;2015&lt;/Year&gt;&lt;RecNum&gt;104&lt;/RecNum&gt;&lt;DisplayText&gt;[9]&lt;/DisplayText&gt;&lt;record&gt;&lt;rec-number&gt;104&lt;/rec-number&gt;&lt;foreign-keys&gt;&lt;key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rsidR="00F93A41">
        <w:fldChar w:fldCharType="separate"/>
      </w:r>
      <w:r w:rsidR="00F93A41">
        <w:rPr>
          <w:noProof/>
        </w:rPr>
        <w:t>[9]</w:t>
      </w:r>
      <w:r w:rsidR="00F93A41">
        <w:fldChar w:fldCharType="end"/>
      </w:r>
      <w:r w:rsidR="00F93A41">
        <w:t>. F</w:t>
      </w:r>
      <w:r w:rsidR="00D2045E">
        <w:t xml:space="preserve">urthermore, transmission control protocol (TCP) using scheduled transmission of fixed-size data packets </w:t>
      </w:r>
      <w:r w:rsidR="003727F7">
        <w:t>(</w:t>
      </w:r>
      <w:r w:rsidR="00D2045E">
        <w:t xml:space="preserve">rather than </w:t>
      </w:r>
      <w:r w:rsidR="003727F7">
        <w:t>variable</w:t>
      </w:r>
      <w:r w:rsidR="00D2045E">
        <w:t xml:space="preserve"> transmission</w:t>
      </w:r>
      <w:r w:rsidR="003727F7">
        <w:t xml:space="preserve"> timing and </w:t>
      </w:r>
      <w:r w:rsidR="00D2045E">
        <w:t>size</w:t>
      </w:r>
      <w:r w:rsidR="003727F7">
        <w:t>)</w:t>
      </w:r>
      <w:r w:rsidR="00D2045E">
        <w:t xml:space="preserve"> will result in </w:t>
      </w:r>
      <w:r w:rsidR="003727F7">
        <w:t>increased reception quality</w:t>
      </w:r>
      <w:r w:rsidR="00D2045E">
        <w:t>.</w:t>
      </w:r>
    </w:p>
    <w:p w:rsidR="00187EBB" w:rsidRDefault="00187EBB">
      <w:pPr>
        <w:widowControl/>
        <w:spacing w:line="240" w:lineRule="auto"/>
        <w:rPr>
          <w:rFonts w:ascii="Arial" w:hAnsi="Arial"/>
          <w:i/>
          <w:color w:val="2F5496"/>
        </w:rPr>
      </w:pPr>
      <w:r>
        <w:br w:type="page"/>
      </w:r>
    </w:p>
    <w:p w:rsidR="00DD7FBD" w:rsidRDefault="00DD7FBD" w:rsidP="00DD7FBD">
      <w:pPr>
        <w:pStyle w:val="Heading3"/>
      </w:pPr>
      <w:bookmarkStart w:id="31" w:name="_Toc482885248"/>
      <w:r>
        <w:lastRenderedPageBreak/>
        <w:t xml:space="preserve">Subsystem </w:t>
      </w:r>
      <w:r w:rsidR="0077366C">
        <w:t>Sensing and Reporting</w:t>
      </w:r>
      <w:bookmarkEnd w:id="31"/>
    </w:p>
    <w:p w:rsidR="00DD7FBD" w:rsidRDefault="003727F7" w:rsidP="00DD7FBD">
      <w:r>
        <w:t>The proposed design solutions are comprised of different combinations of subsystems</w:t>
      </w:r>
      <w:r w:rsidR="00266986">
        <w:t>. Each subsystem reports to a local controller ideally implemented using FPGA including PID (proportional integral derivative) control</w:t>
      </w:r>
      <w:r w:rsidR="00266986">
        <w:fldChar w:fldCharType="begin"/>
      </w:r>
      <w:r w:rsidR="00266986">
        <w:instrText xml:space="preserve"> ADDIN EN.CITE &lt;EndNote&gt;&lt;Cite&gt;&lt;Author&gt;Prinsloo&lt;/Author&gt;&lt;Year&gt;2015&lt;/Year&gt;&lt;RecNum&gt;106&lt;/RecNum&gt;&lt;DisplayText&gt;[10]&lt;/DisplayText&gt;&lt;record&gt;&lt;rec-number&gt;106&lt;/rec-number&gt;&lt;foreign-keys&gt;&lt;key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rsidR="00266986">
        <w:fldChar w:fldCharType="separate"/>
      </w:r>
      <w:r w:rsidR="00266986">
        <w:rPr>
          <w:noProof/>
        </w:rPr>
        <w:t>[10]</w:t>
      </w:r>
      <w:r w:rsidR="00266986">
        <w:fldChar w:fldCharType="end"/>
      </w:r>
      <w:r w:rsidR="00266986">
        <w:t>. Local controllers route</w:t>
      </w:r>
      <w:r w:rsidR="00D2045E">
        <w:t xml:space="preserve"> data to the central data-hub using shielded Cat 6 twisted pair Ethernet</w:t>
      </w:r>
      <w:r>
        <w:t>, with cable distance not exceeding 90m</w:t>
      </w:r>
      <w:r>
        <w:fldChar w:fldCharType="begin"/>
      </w:r>
      <w:r w:rsidR="00266986">
        <w:instrText xml:space="preserve"> ADDIN EN.CITE &lt;EndNote&gt;&lt;Cite&gt;&lt;Author&gt;Held&lt;/Author&gt;&lt;Year&gt;2003&lt;/Year&gt;&lt;RecNum&gt;105&lt;/RecNum&gt;&lt;DisplayText&gt;[11]&lt;/DisplayText&gt;&lt;record&gt;&lt;rec-number&gt;105&lt;/rec-number&gt;&lt;foreign-keys&gt;&lt;key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266986">
        <w:rPr>
          <w:noProof/>
        </w:rPr>
        <w:t>[11]</w:t>
      </w:r>
      <w:r>
        <w:fldChar w:fldCharType="end"/>
      </w:r>
      <w:r>
        <w:t xml:space="preserve">. </w:t>
      </w:r>
      <w:r w:rsidR="00266986">
        <w:t>Data collection by local controllers from subsystems depends on sensor type.</w:t>
      </w:r>
    </w:p>
    <w:tbl>
      <w:tblPr>
        <w:tblStyle w:val="GridTable1Light-Accent2"/>
        <w:tblW w:w="0" w:type="auto"/>
        <w:tblLook w:val="04A0" w:firstRow="1" w:lastRow="0" w:firstColumn="1" w:lastColumn="0" w:noHBand="0" w:noVBand="1"/>
      </w:tblPr>
      <w:tblGrid>
        <w:gridCol w:w="2689"/>
        <w:gridCol w:w="4110"/>
        <w:gridCol w:w="2551"/>
      </w:tblGrid>
      <w:tr w:rsidR="003A052D" w:rsidRPr="00713751" w:rsidTr="00686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A052D" w:rsidRPr="00713751" w:rsidRDefault="003A052D" w:rsidP="00AF6557">
            <w:pPr>
              <w:rPr>
                <w:color w:val="ED7D31" w:themeColor="accent2"/>
              </w:rPr>
            </w:pPr>
            <w:r w:rsidRPr="00713751">
              <w:rPr>
                <w:color w:val="ED7D31" w:themeColor="accent2"/>
              </w:rPr>
              <w:t>Subsystem</w:t>
            </w:r>
          </w:p>
        </w:tc>
        <w:tc>
          <w:tcPr>
            <w:tcW w:w="4110" w:type="dxa"/>
          </w:tcPr>
          <w:p w:rsidR="003A052D" w:rsidRPr="00713751" w:rsidRDefault="003A052D" w:rsidP="00AF6557">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Controller</w:t>
            </w:r>
          </w:p>
        </w:tc>
        <w:tc>
          <w:tcPr>
            <w:tcW w:w="2551" w:type="dxa"/>
          </w:tcPr>
          <w:p w:rsidR="003A052D" w:rsidRPr="00713751" w:rsidRDefault="003A052D" w:rsidP="00AF6557">
            <w:pPr>
              <w:cnfStyle w:val="100000000000" w:firstRow="1" w:lastRow="0" w:firstColumn="0" w:lastColumn="0" w:oddVBand="0" w:evenVBand="0" w:oddHBand="0" w:evenHBand="0" w:firstRowFirstColumn="0" w:firstRowLastColumn="0" w:lastRowFirstColumn="0" w:lastRowLastColumn="0"/>
              <w:rPr>
                <w:color w:val="ED7D31" w:themeColor="accent2"/>
              </w:rPr>
            </w:pPr>
            <w:r w:rsidRPr="00713751">
              <w:rPr>
                <w:color w:val="ED7D31" w:themeColor="accent2"/>
              </w:rPr>
              <w:t>Control/reporting level</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Pumps</w:t>
            </w:r>
          </w:p>
        </w:tc>
        <w:tc>
          <w:tcPr>
            <w:tcW w:w="4110" w:type="dxa"/>
          </w:tcPr>
          <w:p w:rsidR="003A052D" w:rsidRDefault="002E7783" w:rsidP="00AF6557">
            <w:pPr>
              <w:cnfStyle w:val="000000000000" w:firstRow="0" w:lastRow="0" w:firstColumn="0" w:lastColumn="0" w:oddVBand="0" w:evenVBand="0" w:oddHBand="0" w:evenHBand="0" w:firstRowFirstColumn="0" w:firstRowLastColumn="0" w:lastRowFirstColumn="0" w:lastRowLastColumn="0"/>
            </w:pPr>
            <w:r>
              <w:t xml:space="preserve">Pump controller </w:t>
            </w:r>
          </w:p>
        </w:tc>
        <w:tc>
          <w:tcPr>
            <w:tcW w:w="2551" w:type="dxa"/>
          </w:tcPr>
          <w:p w:rsidR="002E7783" w:rsidRDefault="002E7783" w:rsidP="002E778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Sampling pump data</w:t>
            </w:r>
          </w:p>
          <w:p w:rsidR="003A052D" w:rsidRDefault="002E7783" w:rsidP="002E778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Emergency shutdown of pumps</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Strings of solar arrays</w:t>
            </w:r>
          </w:p>
        </w:tc>
        <w:tc>
          <w:tcPr>
            <w:tcW w:w="4110" w:type="dxa"/>
          </w:tcPr>
          <w:p w:rsidR="003A052D" w:rsidRDefault="002E7783" w:rsidP="00AF6557">
            <w:pPr>
              <w:cnfStyle w:val="000000000000" w:firstRow="0" w:lastRow="0" w:firstColumn="0" w:lastColumn="0" w:oddVBand="0" w:evenVBand="0" w:oddHBand="0" w:evenHBand="0" w:firstRowFirstColumn="0" w:firstRowLastColumn="0" w:lastRowFirstColumn="0" w:lastRowLastColumn="0"/>
            </w:pPr>
            <w:r>
              <w:t>Combined BMS controller</w:t>
            </w:r>
          </w:p>
        </w:tc>
        <w:tc>
          <w:tcPr>
            <w:tcW w:w="2551" w:type="dxa"/>
          </w:tcPr>
          <w:p w:rsidR="003A052D" w:rsidRDefault="002E7783" w:rsidP="00771834">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MPPT control integrated through DC/DC boost converter</w:t>
            </w:r>
          </w:p>
        </w:tc>
      </w:tr>
      <w:tr w:rsidR="00187EBB" w:rsidTr="00686F1F">
        <w:tc>
          <w:tcPr>
            <w:cnfStyle w:val="001000000000" w:firstRow="0" w:lastRow="0" w:firstColumn="1" w:lastColumn="0" w:oddVBand="0" w:evenVBand="0" w:oddHBand="0" w:evenHBand="0" w:firstRowFirstColumn="0" w:firstRowLastColumn="0" w:lastRowFirstColumn="0" w:lastRowLastColumn="0"/>
            <w:tcW w:w="2689" w:type="dxa"/>
          </w:tcPr>
          <w:p w:rsidR="00187EBB" w:rsidRDefault="00187EBB" w:rsidP="00AF6557">
            <w:r>
              <w:t>BMS</w:t>
            </w:r>
          </w:p>
        </w:tc>
        <w:tc>
          <w:tcPr>
            <w:tcW w:w="4110" w:type="dxa"/>
          </w:tcPr>
          <w:p w:rsidR="00187EBB" w:rsidRDefault="00187EBB" w:rsidP="00AF6557">
            <w:pPr>
              <w:cnfStyle w:val="000000000000" w:firstRow="0" w:lastRow="0" w:firstColumn="0" w:lastColumn="0" w:oddVBand="0" w:evenVBand="0" w:oddHBand="0" w:evenHBand="0" w:firstRowFirstColumn="0" w:firstRowLastColumn="0" w:lastRowFirstColumn="0" w:lastRowLastColumn="0"/>
            </w:pPr>
            <w:r>
              <w:t xml:space="preserve">Combined BMS controller, </w:t>
            </w:r>
            <w:r w:rsidR="00771834">
              <w:t xml:space="preserve">oversight from </w:t>
            </w:r>
            <w:r>
              <w:t>mine-site control</w:t>
            </w:r>
          </w:p>
        </w:tc>
        <w:tc>
          <w:tcPr>
            <w:tcW w:w="2551" w:type="dxa"/>
          </w:tcPr>
          <w:p w:rsidR="00187EBB" w:rsidRDefault="00187EBB" w:rsidP="00187EBB">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State</w:t>
            </w:r>
          </w:p>
          <w:p w:rsidR="00187EBB" w:rsidRDefault="00187EBB" w:rsidP="00187EBB">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BMS Protocol</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Battery banks</w:t>
            </w:r>
          </w:p>
        </w:tc>
        <w:tc>
          <w:tcPr>
            <w:tcW w:w="4110" w:type="dxa"/>
          </w:tcPr>
          <w:p w:rsidR="003A052D" w:rsidRDefault="002E7783" w:rsidP="00AF6557">
            <w:pPr>
              <w:cnfStyle w:val="000000000000" w:firstRow="0" w:lastRow="0" w:firstColumn="0" w:lastColumn="0" w:oddVBand="0" w:evenVBand="0" w:oddHBand="0" w:evenHBand="0" w:firstRowFirstColumn="0" w:firstRowLastColumn="0" w:lastRowFirstColumn="0" w:lastRowLastColumn="0"/>
            </w:pPr>
            <w:r>
              <w:t>Combined BMS controller</w:t>
            </w:r>
          </w:p>
        </w:tc>
        <w:tc>
          <w:tcPr>
            <w:tcW w:w="2551" w:type="dxa"/>
          </w:tcPr>
          <w:p w:rsidR="00187EBB" w:rsidRDefault="00187EBB" w:rsidP="00187EBB">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Temperature</w:t>
            </w:r>
          </w:p>
          <w:p w:rsidR="00187EBB" w:rsidRDefault="00187EBB" w:rsidP="00AF6557">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C</w:t>
            </w:r>
            <w:r w:rsidR="002E7783">
              <w:t>harging voltage</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Diesel generator</w:t>
            </w:r>
          </w:p>
        </w:tc>
        <w:tc>
          <w:tcPr>
            <w:tcW w:w="4110" w:type="dxa"/>
          </w:tcPr>
          <w:p w:rsidR="003A052D" w:rsidRDefault="00187EBB" w:rsidP="00AF6557">
            <w:pPr>
              <w:cnfStyle w:val="000000000000" w:firstRow="0" w:lastRow="0" w:firstColumn="0" w:lastColumn="0" w:oddVBand="0" w:evenVBand="0" w:oddHBand="0" w:evenHBand="0" w:firstRowFirstColumn="0" w:firstRowLastColumn="0" w:lastRowFirstColumn="0" w:lastRowLastColumn="0"/>
            </w:pPr>
            <w:r>
              <w:t>Generator controller</w:t>
            </w:r>
          </w:p>
        </w:tc>
        <w:tc>
          <w:tcPr>
            <w:tcW w:w="2551" w:type="dxa"/>
          </w:tcPr>
          <w:p w:rsidR="003A052D" w:rsidRDefault="00187EBB" w:rsidP="00187EB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State (on/off)</w:t>
            </w:r>
          </w:p>
          <w:p w:rsidR="00187EBB" w:rsidRDefault="00187EBB" w:rsidP="00187EB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Fuel level</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 xml:space="preserve">Overhead lines </w:t>
            </w:r>
            <w:r w:rsidR="00686F1F">
              <w:br/>
            </w:r>
            <w:r>
              <w:t>(at transformers)</w:t>
            </w:r>
          </w:p>
        </w:tc>
        <w:tc>
          <w:tcPr>
            <w:tcW w:w="4110" w:type="dxa"/>
          </w:tcPr>
          <w:p w:rsidR="003A052D" w:rsidRDefault="00771834" w:rsidP="00AF6557">
            <w:pPr>
              <w:cnfStyle w:val="000000000000" w:firstRow="0" w:lastRow="0" w:firstColumn="0" w:lastColumn="0" w:oddVBand="0" w:evenVBand="0" w:oddHBand="0" w:evenHBand="0" w:firstRowFirstColumn="0" w:firstRowLastColumn="0" w:lastRowFirstColumn="0" w:lastRowLastColumn="0"/>
            </w:pPr>
            <w:r>
              <w:t>Power controller</w:t>
            </w:r>
          </w:p>
        </w:tc>
        <w:tc>
          <w:tcPr>
            <w:tcW w:w="2551" w:type="dxa"/>
          </w:tcPr>
          <w:p w:rsidR="003A052D"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Sensing and reporting only</w:t>
            </w:r>
          </w:p>
          <w:p w:rsidR="00771834"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Emergency state reporting to safety systems controller</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Distributed circuit breakers</w:t>
            </w:r>
          </w:p>
        </w:tc>
        <w:tc>
          <w:tcPr>
            <w:tcW w:w="4110" w:type="dxa"/>
          </w:tcPr>
          <w:p w:rsidR="003A052D" w:rsidRDefault="00771834" w:rsidP="00AF6557">
            <w:pPr>
              <w:cnfStyle w:val="000000000000" w:firstRow="0" w:lastRow="0" w:firstColumn="0" w:lastColumn="0" w:oddVBand="0" w:evenVBand="0" w:oddHBand="0" w:evenHBand="0" w:firstRowFirstColumn="0" w:firstRowLastColumn="0" w:lastRowFirstColumn="0" w:lastRowLastColumn="0"/>
            </w:pPr>
            <w:r>
              <w:t>Power controller</w:t>
            </w:r>
          </w:p>
        </w:tc>
        <w:tc>
          <w:tcPr>
            <w:tcW w:w="2551" w:type="dxa"/>
          </w:tcPr>
          <w:p w:rsidR="003A052D"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Sensing and reporting only</w:t>
            </w:r>
          </w:p>
          <w:p w:rsidR="00771834"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Emergency state reporting to safety systems controller</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On-site control systems</w:t>
            </w:r>
          </w:p>
        </w:tc>
        <w:tc>
          <w:tcPr>
            <w:tcW w:w="4110" w:type="dxa"/>
          </w:tcPr>
          <w:p w:rsidR="003A052D" w:rsidRDefault="00771834" w:rsidP="00AF6557">
            <w:pPr>
              <w:cnfStyle w:val="000000000000" w:firstRow="0" w:lastRow="0" w:firstColumn="0" w:lastColumn="0" w:oddVBand="0" w:evenVBand="0" w:oddHBand="0" w:evenHBand="0" w:firstRowFirstColumn="0" w:firstRowLastColumn="0" w:lastRowFirstColumn="0" w:lastRowLastColumn="0"/>
            </w:pPr>
            <w:r>
              <w:t>Manual/by local operator</w:t>
            </w:r>
          </w:p>
        </w:tc>
        <w:tc>
          <w:tcPr>
            <w:tcW w:w="2551" w:type="dxa"/>
          </w:tcPr>
          <w:p w:rsidR="003A052D"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Manual site override and emergency shutdown</w:t>
            </w:r>
          </w:p>
          <w:p w:rsidR="00771834"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Lights</w:t>
            </w:r>
          </w:p>
          <w:p w:rsidR="00771834"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Safety systems</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Operability systems</w:t>
            </w:r>
          </w:p>
        </w:tc>
        <w:tc>
          <w:tcPr>
            <w:tcW w:w="4110" w:type="dxa"/>
          </w:tcPr>
          <w:p w:rsidR="003A052D" w:rsidRDefault="00771834" w:rsidP="00AF6557">
            <w:pPr>
              <w:cnfStyle w:val="000000000000" w:firstRow="0" w:lastRow="0" w:firstColumn="0" w:lastColumn="0" w:oddVBand="0" w:evenVBand="0" w:oddHBand="0" w:evenHBand="0" w:firstRowFirstColumn="0" w:firstRowLastColumn="0" w:lastRowFirstColumn="0" w:lastRowLastColumn="0"/>
            </w:pPr>
            <w:r>
              <w:t>Operability controller, oversight from mine-site control</w:t>
            </w:r>
          </w:p>
        </w:tc>
        <w:tc>
          <w:tcPr>
            <w:tcW w:w="2551" w:type="dxa"/>
          </w:tcPr>
          <w:p w:rsidR="003A052D"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Lights</w:t>
            </w:r>
          </w:p>
          <w:p w:rsidR="00771834" w:rsidRDefault="00771834" w:rsidP="00771834">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Radio</w:t>
            </w:r>
          </w:p>
        </w:tc>
      </w:tr>
      <w:tr w:rsidR="003A052D" w:rsidTr="00686F1F">
        <w:tc>
          <w:tcPr>
            <w:cnfStyle w:val="001000000000" w:firstRow="0" w:lastRow="0" w:firstColumn="1" w:lastColumn="0" w:oddVBand="0" w:evenVBand="0" w:oddHBand="0" w:evenHBand="0" w:firstRowFirstColumn="0" w:firstRowLastColumn="0" w:lastRowFirstColumn="0" w:lastRowLastColumn="0"/>
            <w:tcW w:w="2689" w:type="dxa"/>
          </w:tcPr>
          <w:p w:rsidR="003A052D" w:rsidRDefault="003A052D" w:rsidP="00AF6557">
            <w:r>
              <w:t>Safety systems</w:t>
            </w:r>
          </w:p>
        </w:tc>
        <w:tc>
          <w:tcPr>
            <w:tcW w:w="4110" w:type="dxa"/>
          </w:tcPr>
          <w:p w:rsidR="003A052D" w:rsidRDefault="00771834" w:rsidP="00AF6557">
            <w:pPr>
              <w:cnfStyle w:val="000000000000" w:firstRow="0" w:lastRow="0" w:firstColumn="0" w:lastColumn="0" w:oddVBand="0" w:evenVBand="0" w:oddHBand="0" w:evenHBand="0" w:firstRowFirstColumn="0" w:firstRowLastColumn="0" w:lastRowFirstColumn="0" w:lastRowLastColumn="0"/>
            </w:pPr>
            <w:r>
              <w:t>Safety systems controller and sub-controllers, partial oversight from mine-site control</w:t>
            </w:r>
          </w:p>
        </w:tc>
        <w:tc>
          <w:tcPr>
            <w:tcW w:w="2551" w:type="dxa"/>
          </w:tcPr>
          <w:p w:rsidR="003A052D"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Fire</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Weather station and storm controller</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Circuit breaker trip</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Transformer shutdown</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Power re-route</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Generator state control</w:t>
            </w:r>
          </w:p>
          <w:p w:rsidR="00771834" w:rsidRDefault="00771834" w:rsidP="00771834">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Control over pump, power, BMS and operability controllers</w:t>
            </w:r>
          </w:p>
        </w:tc>
      </w:tr>
    </w:tbl>
    <w:p w:rsidR="00F612FD" w:rsidRDefault="00F612FD" w:rsidP="00F612FD">
      <w:r>
        <w:rPr>
          <w:i/>
        </w:rPr>
        <w:t>Table 3</w:t>
      </w:r>
      <w:r w:rsidRPr="006E0356">
        <w:rPr>
          <w:i/>
        </w:rPr>
        <w:t xml:space="preserve">: </w:t>
      </w:r>
      <w:r>
        <w:rPr>
          <w:i/>
        </w:rPr>
        <w:t xml:space="preserve">Subsystem reporting and control hierarchy. Notice that the MPPT, charge controller and BMS functionalities are all integrated into the combined BMS controller. This is because the controller needs to influence multiple subsystems to </w:t>
      </w:r>
      <w:r w:rsidR="00686F1F">
        <w:rPr>
          <w:i/>
        </w:rPr>
        <w:t>handle</w:t>
      </w:r>
      <w:r>
        <w:rPr>
          <w:i/>
        </w:rPr>
        <w:t xml:space="preserve"> MPPT. This controller will preferably use a perturb/observe protocol for MPPT with a step size ΔD of ~2.5%</w:t>
      </w:r>
      <w:r>
        <w:rPr>
          <w:i/>
        </w:rPr>
        <w:fldChar w:fldCharType="begin"/>
      </w:r>
      <w:r>
        <w:rPr>
          <w:i/>
        </w:rPr>
        <w:instrText xml:space="preserve"> ADDIN EN.CITE &lt;EndNote&gt;&lt;Cite&gt;&lt;Author&gt;Zobaa&lt;/Author&gt;&lt;Year&gt;2011&lt;/Year&gt;&lt;RecNum&gt;107&lt;/RecNum&gt;&lt;DisplayText&gt;[12]&lt;/DisplayText&gt;&lt;record&gt;&lt;rec-number&gt;107&lt;/rec-number&gt;&lt;foreign-keys&gt;&lt;key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Pr>
          <w:i/>
          <w:noProof/>
        </w:rPr>
        <w:t>[12]</w:t>
      </w:r>
      <w:r>
        <w:rPr>
          <w:i/>
        </w:rPr>
        <w:fldChar w:fldCharType="end"/>
      </w:r>
      <w:r>
        <w:rPr>
          <w:i/>
        </w:rPr>
        <w:t>.</w:t>
      </w:r>
    </w:p>
    <w:p w:rsidR="00187EBB" w:rsidRDefault="00187EBB" w:rsidP="00DD7FBD"/>
    <w:p w:rsidR="00DD7FBD" w:rsidRDefault="00DD7FBD" w:rsidP="00DD7FBD">
      <w:pPr>
        <w:pStyle w:val="Heading3"/>
      </w:pPr>
      <w:bookmarkStart w:id="32" w:name="_Toc482885249"/>
      <w:r>
        <w:lastRenderedPageBreak/>
        <w:t xml:space="preserve">Component </w:t>
      </w:r>
      <w:r w:rsidR="0077366C">
        <w:t>Sensing and Reporting</w:t>
      </w:r>
      <w:bookmarkEnd w:id="32"/>
    </w:p>
    <w:p w:rsidR="00DD7FBD" w:rsidRPr="000E613B" w:rsidRDefault="00266986" w:rsidP="000E613B">
      <w:r>
        <w:t xml:space="preserve">Some components come from the manufacturer equipped with </w:t>
      </w:r>
      <w:r w:rsidR="00771834">
        <w:t xml:space="preserve">sensing and reporting </w:t>
      </w:r>
      <w:r>
        <w:t xml:space="preserve">capability (for example pumps and battery strings). Others need modification before they can be sampled by local controllers. Sensor design for components is not within the scope of this report. </w:t>
      </w:r>
      <w:r w:rsidR="00F612FD">
        <w:t>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w:t>
      </w:r>
      <w:r w:rsidR="00686F1F">
        <w:t xml:space="preserve"> string is managed as a whole).</w:t>
      </w:r>
    </w:p>
    <w:p w:rsidR="00FD5B3C" w:rsidRDefault="00FD5B3C" w:rsidP="00FD5B3C">
      <w:pPr>
        <w:pStyle w:val="Heading2"/>
      </w:pPr>
      <w:bookmarkStart w:id="33" w:name="_Toc482885250"/>
      <w:r>
        <w:t>Focus on Safety</w:t>
      </w:r>
      <w:bookmarkEnd w:id="33"/>
    </w:p>
    <w:p w:rsidR="008E4F85" w:rsidRDefault="008E4F85" w:rsidP="00FD5B3C">
      <w:pPr>
        <w:pStyle w:val="Heading3"/>
      </w:pPr>
      <w:bookmarkStart w:id="34" w:name="_Toc482885251"/>
      <w:r>
        <w:t>Controllers</w:t>
      </w:r>
      <w:bookmarkEnd w:id="34"/>
    </w:p>
    <w:p w:rsidR="00686F1F" w:rsidRDefault="002C39A5" w:rsidP="000E613B">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w:t>
      </w:r>
      <w:r w:rsidR="008E4F85">
        <w:t>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w:t>
      </w:r>
      <w:r w:rsidR="00266986">
        <w:t>, preventing it from damaging the battery bank</w:t>
      </w:r>
      <w:r w:rsidR="008E4F85">
        <w:t>. In another example, the local pump controller will swap duty pumps to backup/off-duty state in the case of run dry error, and initiate a borehole shutdown if this error spreads to a second pump. This</w:t>
      </w:r>
      <w:r w:rsidR="00302EFE">
        <w:t xml:space="preserve"> will be monitored locally and reported</w:t>
      </w:r>
      <w:r w:rsidR="008E4F85">
        <w:t xml:space="preserve"> in the safety systems state (for the pump controller in this case)</w:t>
      </w:r>
      <w:r w:rsidR="00266986">
        <w:t xml:space="preserve"> to the central controller and hence to mine site control</w:t>
      </w:r>
      <w:r w:rsidR="008E4F85">
        <w:t>.</w:t>
      </w:r>
      <w:r w:rsidR="00705CF1">
        <w:t xml:space="preserve"> </w:t>
      </w:r>
      <w:r w:rsidR="00266986">
        <w:t xml:space="preserve">Safety shutdowns can be triggered from mine-site control but cannot be overridden remotely once in place. </w:t>
      </w:r>
      <w:r w:rsidR="00705CF1">
        <w:t xml:space="preserve">Once a system has been disabled for a safety critical reason it will require manual restart in accordance with functional safety standards </w:t>
      </w:r>
      <w:r w:rsidR="00705CF1">
        <w:fldChar w:fldCharType="begin"/>
      </w:r>
      <w:r w:rsidR="00F612FD">
        <w:instrText xml:space="preserve"> ADDIN EN.CITE &lt;EndNote&gt;&lt;Cite&gt;&lt;Author&gt;International Standards Organisation&lt;/Author&gt;&lt;Year&gt;2015&lt;/Year&gt;&lt;RecNum&gt;101&lt;/RecNum&gt;&lt;DisplayText&gt;[13]&lt;/DisplayText&gt;&lt;record&gt;&lt;rec-number&gt;101&lt;/rec-number&gt;&lt;foreign-keys&gt;&lt;key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rsidR="00705CF1">
        <w:fldChar w:fldCharType="separate"/>
      </w:r>
      <w:r w:rsidR="00F612FD">
        <w:rPr>
          <w:noProof/>
        </w:rPr>
        <w:t>[13]</w:t>
      </w:r>
      <w:r w:rsidR="00705CF1">
        <w:fldChar w:fldCharType="end"/>
      </w:r>
      <w:r w:rsidR="00705CF1">
        <w:t>.</w:t>
      </w:r>
    </w:p>
    <w:p w:rsidR="00686F1F" w:rsidRPr="000E613B" w:rsidRDefault="00686F1F" w:rsidP="000E613B"/>
    <w:p w:rsidR="003F2468" w:rsidRDefault="00A07E0D">
      <w:pPr>
        <w:pStyle w:val="Heading1"/>
      </w:pPr>
      <w:bookmarkStart w:id="35" w:name="_Toc482885252"/>
      <w:r>
        <w:t>Conclusion</w:t>
      </w:r>
      <w:bookmarkEnd w:id="35"/>
    </w:p>
    <w:p w:rsidR="008D1DCA" w:rsidRDefault="002C39A5" w:rsidP="008D1DCA">
      <w:r>
        <w:t>This report contains a summary of the telemetry and control systems implemented in the SGRB project. These systems are designed to meet the requirements of the client as expressed by Jacobs. Telemetry systems have been chosen so as to make the project as safe, economical and maintainable as possible</w:t>
      </w:r>
      <w:r w:rsidR="00F612FD">
        <w:t xml:space="preserve"> in keeping with these requirements</w:t>
      </w:r>
      <w:r>
        <w:t>.</w:t>
      </w:r>
      <w:r w:rsidR="00F612FD">
        <w:t xml:space="preserve"> The author has completed a large body of other work which is not included in this individual submission but which will appear in the final submission for Team Power.</w:t>
      </w:r>
    </w:p>
    <w:p w:rsidR="008D1DCA" w:rsidRDefault="008D1DCA">
      <w:pPr>
        <w:widowControl/>
        <w:spacing w:line="240" w:lineRule="auto"/>
      </w:pPr>
      <w:r>
        <w:br w:type="page"/>
      </w:r>
    </w:p>
    <w:p w:rsidR="00746E0A" w:rsidRPr="00E06C98" w:rsidRDefault="00785552" w:rsidP="008D1DCA">
      <w:pPr>
        <w:pStyle w:val="Heading1"/>
      </w:pPr>
      <w:bookmarkStart w:id="36" w:name="_Toc482885253"/>
      <w:r>
        <w:lastRenderedPageBreak/>
        <w:t>Appendices</w:t>
      </w:r>
      <w:bookmarkEnd w:id="36"/>
    </w:p>
    <w:p w:rsidR="00E06C98" w:rsidRDefault="00785552" w:rsidP="006A0FA9">
      <w:pPr>
        <w:pStyle w:val="Heading2"/>
        <w:rPr>
          <w:rFonts w:eastAsia="Calibri"/>
        </w:rPr>
      </w:pPr>
      <w:bookmarkStart w:id="37" w:name="_Toc482885254"/>
      <w:r>
        <w:rPr>
          <w:rFonts w:eastAsia="Calibri"/>
        </w:rPr>
        <w:t>Appendix A</w:t>
      </w:r>
      <w:r w:rsidR="00CF6695">
        <w:rPr>
          <w:rFonts w:eastAsia="Calibri"/>
        </w:rPr>
        <w:t>: Project Requirements</w:t>
      </w:r>
      <w:bookmarkEnd w:id="37"/>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4"/>
        <w:gridCol w:w="1402"/>
        <w:gridCol w:w="5356"/>
        <w:gridCol w:w="1384"/>
        <w:gridCol w:w="1384"/>
      </w:tblGrid>
      <w:tr w:rsidR="008D1DCA" w:rsidTr="008D1DCA">
        <w:tc>
          <w:tcPr>
            <w:tcW w:w="874" w:type="dxa"/>
            <w:shd w:val="clear" w:color="auto" w:fill="FFFFFF"/>
          </w:tcPr>
          <w:p w:rsidR="008D1DCA" w:rsidRDefault="008D1DCA" w:rsidP="00A33C57">
            <w:r>
              <w:t>Priority</w:t>
            </w:r>
          </w:p>
        </w:tc>
        <w:tc>
          <w:tcPr>
            <w:tcW w:w="1402" w:type="dxa"/>
            <w:shd w:val="clear" w:color="auto" w:fill="FFFFFF"/>
          </w:tcPr>
          <w:p w:rsidR="008D1DCA" w:rsidRDefault="008D1DCA" w:rsidP="00A33C57">
            <w:r>
              <w:t>Description of Requirement</w:t>
            </w:r>
          </w:p>
        </w:tc>
        <w:tc>
          <w:tcPr>
            <w:tcW w:w="5356" w:type="dxa"/>
            <w:shd w:val="clear" w:color="auto" w:fill="FFFFFF"/>
          </w:tcPr>
          <w:p w:rsidR="008D1DCA" w:rsidRDefault="008D1DCA" w:rsidP="00A33C57">
            <w:r>
              <w:t>Description</w:t>
            </w:r>
          </w:p>
        </w:tc>
        <w:tc>
          <w:tcPr>
            <w:tcW w:w="1384" w:type="dxa"/>
            <w:shd w:val="clear" w:color="auto" w:fill="FFFFFF"/>
          </w:tcPr>
          <w:p w:rsidR="008D1DCA" w:rsidRDefault="008D1DCA" w:rsidP="00A33C57">
            <w:r>
              <w:t>Classification</w:t>
            </w:r>
          </w:p>
        </w:tc>
        <w:tc>
          <w:tcPr>
            <w:tcW w:w="1384" w:type="dxa"/>
          </w:tcPr>
          <w:p w:rsidR="008D1DCA" w:rsidRDefault="008D1DCA" w:rsidP="00A33C57">
            <w:r>
              <w:t>Origin</w:t>
            </w:r>
          </w:p>
        </w:tc>
      </w:tr>
      <w:tr w:rsidR="008D1DCA" w:rsidTr="008D1DCA">
        <w:tc>
          <w:tcPr>
            <w:tcW w:w="874" w:type="dxa"/>
            <w:shd w:val="clear" w:color="auto" w:fill="FFFFFF"/>
          </w:tcPr>
          <w:p w:rsidR="008D1DCA" w:rsidRDefault="008D1DCA" w:rsidP="00A33C57">
            <w:r>
              <w:t>1</w:t>
            </w:r>
          </w:p>
        </w:tc>
        <w:tc>
          <w:tcPr>
            <w:tcW w:w="1402" w:type="dxa"/>
            <w:shd w:val="clear" w:color="auto" w:fill="FFFFFF"/>
          </w:tcPr>
          <w:p w:rsidR="008D1DCA" w:rsidRDefault="008D1DCA" w:rsidP="00A33C57">
            <w:r>
              <w:t>Operate continuously (24/7)</w:t>
            </w:r>
          </w:p>
        </w:tc>
        <w:tc>
          <w:tcPr>
            <w:tcW w:w="5356" w:type="dxa"/>
            <w:shd w:val="clear" w:color="auto" w:fill="FFFFFF"/>
          </w:tcPr>
          <w:p w:rsidR="008D1DCA" w:rsidRDefault="008D1DCA" w:rsidP="00A33C57">
            <w:r>
              <w:t>The power generation system is required to operate for 24 hours a day, 7 days a week, 365 days a year.</w:t>
            </w:r>
          </w:p>
        </w:tc>
        <w:tc>
          <w:tcPr>
            <w:tcW w:w="1384" w:type="dxa"/>
            <w:shd w:val="clear" w:color="auto" w:fill="FFFFFF"/>
          </w:tcPr>
          <w:p w:rsidR="008D1DCA" w:rsidRDefault="008D1DCA" w:rsidP="00A33C57">
            <w:r>
              <w:t>EXP, SPO</w:t>
            </w:r>
          </w:p>
        </w:tc>
        <w:tc>
          <w:tcPr>
            <w:tcW w:w="1384" w:type="dxa"/>
          </w:tcPr>
          <w:p w:rsidR="008D1DCA" w:rsidRDefault="008D1DCA" w:rsidP="00A33C57">
            <w:r>
              <w:t>Design brief</w:t>
            </w:r>
          </w:p>
        </w:tc>
      </w:tr>
      <w:tr w:rsidR="008D1DCA" w:rsidTr="008D1DCA">
        <w:tc>
          <w:tcPr>
            <w:tcW w:w="874" w:type="dxa"/>
            <w:shd w:val="clear" w:color="auto" w:fill="FFFFFF"/>
          </w:tcPr>
          <w:p w:rsidR="008D1DCA" w:rsidRDefault="008D1DCA" w:rsidP="00A33C57">
            <w:r>
              <w:t>2</w:t>
            </w:r>
          </w:p>
        </w:tc>
        <w:tc>
          <w:tcPr>
            <w:tcW w:w="1402" w:type="dxa"/>
            <w:shd w:val="clear" w:color="auto" w:fill="FFFFFF"/>
          </w:tcPr>
          <w:p w:rsidR="008D1DCA" w:rsidRDefault="008D1DCA" w:rsidP="00A33C57">
            <w:r>
              <w:t>At least 90kW of power available</w:t>
            </w:r>
          </w:p>
        </w:tc>
        <w:tc>
          <w:tcPr>
            <w:tcW w:w="5356" w:type="dxa"/>
            <w:shd w:val="clear" w:color="auto" w:fill="FFFFFF"/>
          </w:tcPr>
          <w:p w:rsidR="008D1DCA" w:rsidRDefault="008D1DCA" w:rsidP="00A33C57">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8D1DCA" w:rsidRDefault="008D1DCA" w:rsidP="00A33C57">
            <w:r>
              <w:t>EXP, SPO</w:t>
            </w:r>
          </w:p>
        </w:tc>
        <w:tc>
          <w:tcPr>
            <w:tcW w:w="1384" w:type="dxa"/>
          </w:tcPr>
          <w:p w:rsidR="008D1DCA" w:rsidRDefault="008D1DCA" w:rsidP="00A33C57">
            <w:r>
              <w:t>Initial meeting with Jacobs</w:t>
            </w:r>
          </w:p>
        </w:tc>
      </w:tr>
      <w:tr w:rsidR="008D1DCA" w:rsidTr="008D1DCA">
        <w:tc>
          <w:tcPr>
            <w:tcW w:w="874" w:type="dxa"/>
            <w:shd w:val="clear" w:color="auto" w:fill="FFFFFF"/>
          </w:tcPr>
          <w:p w:rsidR="008D1DCA" w:rsidRDefault="008D1DCA" w:rsidP="00A33C57">
            <w:r>
              <w:t>3</w:t>
            </w:r>
          </w:p>
        </w:tc>
        <w:tc>
          <w:tcPr>
            <w:tcW w:w="1402" w:type="dxa"/>
            <w:shd w:val="clear" w:color="auto" w:fill="FFFFFF"/>
          </w:tcPr>
          <w:p w:rsidR="008D1DCA" w:rsidRDefault="008D1DCA" w:rsidP="00A33C57">
            <w:r>
              <w:t>Operate in desired location.</w:t>
            </w:r>
          </w:p>
        </w:tc>
        <w:tc>
          <w:tcPr>
            <w:tcW w:w="5356" w:type="dxa"/>
            <w:shd w:val="clear" w:color="auto" w:fill="FFFFFF"/>
          </w:tcPr>
          <w:p w:rsidR="008D1DCA" w:rsidRDefault="008D1DCA" w:rsidP="00A33C57">
            <w:r>
              <w:t>The power generation system must operate in Newman. This includes tolerating the harsh conditions and remote environment.</w:t>
            </w:r>
          </w:p>
        </w:tc>
        <w:tc>
          <w:tcPr>
            <w:tcW w:w="1384" w:type="dxa"/>
            <w:shd w:val="clear" w:color="auto" w:fill="FFFFFF"/>
          </w:tcPr>
          <w:p w:rsidR="008D1DCA" w:rsidRDefault="008D1DCA" w:rsidP="00A33C57">
            <w:r>
              <w:t>EXP, SPO</w:t>
            </w:r>
          </w:p>
        </w:tc>
        <w:tc>
          <w:tcPr>
            <w:tcW w:w="1384" w:type="dxa"/>
          </w:tcPr>
          <w:p w:rsidR="008D1DCA" w:rsidRDefault="008D1DCA" w:rsidP="00A33C57">
            <w:r>
              <w:t>Design Brief</w:t>
            </w:r>
          </w:p>
        </w:tc>
      </w:tr>
      <w:tr w:rsidR="008D1DCA" w:rsidTr="008D1DCA">
        <w:tc>
          <w:tcPr>
            <w:tcW w:w="874" w:type="dxa"/>
            <w:shd w:val="clear" w:color="auto" w:fill="FFFFFF"/>
          </w:tcPr>
          <w:p w:rsidR="008D1DCA" w:rsidRDefault="008D1DCA" w:rsidP="00A33C57">
            <w:r>
              <w:t>4</w:t>
            </w:r>
          </w:p>
        </w:tc>
        <w:tc>
          <w:tcPr>
            <w:tcW w:w="1402" w:type="dxa"/>
            <w:shd w:val="clear" w:color="auto" w:fill="FFFFFF"/>
          </w:tcPr>
          <w:p w:rsidR="008D1DCA" w:rsidRDefault="008D1DCA" w:rsidP="00A33C57">
            <w:r>
              <w:t>Safety</w:t>
            </w:r>
          </w:p>
        </w:tc>
        <w:tc>
          <w:tcPr>
            <w:tcW w:w="5356" w:type="dxa"/>
            <w:shd w:val="clear" w:color="auto" w:fill="FFFFFF"/>
          </w:tcPr>
          <w:p w:rsidR="008D1DCA" w:rsidRDefault="008D1DCA" w:rsidP="00A33C57">
            <w:r>
              <w:t>The system must run safely. Any safety equipment that requires power must also be supplied.</w:t>
            </w:r>
          </w:p>
        </w:tc>
        <w:tc>
          <w:tcPr>
            <w:tcW w:w="1384" w:type="dxa"/>
            <w:shd w:val="clear" w:color="auto" w:fill="FFFFFF"/>
          </w:tcPr>
          <w:p w:rsidR="008D1DCA" w:rsidRDefault="008D1DCA" w:rsidP="00A33C57">
            <w:r>
              <w:t>EXP, SPO, UNS</w:t>
            </w:r>
          </w:p>
        </w:tc>
        <w:tc>
          <w:tcPr>
            <w:tcW w:w="1384" w:type="dxa"/>
          </w:tcPr>
          <w:p w:rsidR="008D1DCA" w:rsidRDefault="008D1DCA" w:rsidP="00A33C57">
            <w:r>
              <w:t>Standards, code of practice, expectations and ethics</w:t>
            </w:r>
          </w:p>
        </w:tc>
      </w:tr>
      <w:tr w:rsidR="008D1DCA" w:rsidTr="008D1DCA">
        <w:tc>
          <w:tcPr>
            <w:tcW w:w="874" w:type="dxa"/>
            <w:shd w:val="clear" w:color="auto" w:fill="FFFFFF"/>
          </w:tcPr>
          <w:p w:rsidR="008D1DCA" w:rsidRDefault="008D1DCA" w:rsidP="00A33C57">
            <w:r>
              <w:t>5</w:t>
            </w:r>
          </w:p>
        </w:tc>
        <w:tc>
          <w:tcPr>
            <w:tcW w:w="1402" w:type="dxa"/>
            <w:shd w:val="clear" w:color="auto" w:fill="FFFFFF"/>
          </w:tcPr>
          <w:p w:rsidR="008D1DCA" w:rsidRDefault="008D1DCA" w:rsidP="00A33C57">
            <w:r>
              <w:t>Economy</w:t>
            </w:r>
          </w:p>
        </w:tc>
        <w:tc>
          <w:tcPr>
            <w:tcW w:w="5356" w:type="dxa"/>
            <w:shd w:val="clear" w:color="auto" w:fill="FFFFFF"/>
          </w:tcPr>
          <w:p w:rsidR="008D1DCA" w:rsidRDefault="008D1DCA" w:rsidP="00A33C57">
            <w:r>
              <w:t>Maximise the economy of the proposed solution.</w:t>
            </w:r>
          </w:p>
        </w:tc>
        <w:tc>
          <w:tcPr>
            <w:tcW w:w="1384" w:type="dxa"/>
            <w:shd w:val="clear" w:color="auto" w:fill="FFFFFF"/>
          </w:tcPr>
          <w:p w:rsidR="008D1DCA" w:rsidRDefault="008D1DCA" w:rsidP="00A33C57">
            <w:r>
              <w:t>EXP, SPO</w:t>
            </w:r>
          </w:p>
        </w:tc>
        <w:tc>
          <w:tcPr>
            <w:tcW w:w="1384" w:type="dxa"/>
          </w:tcPr>
          <w:p w:rsidR="008D1DCA" w:rsidRDefault="008D1DCA" w:rsidP="00A33C57">
            <w:r>
              <w:t>Design brief and the initial meeting with Jacobs</w:t>
            </w:r>
          </w:p>
        </w:tc>
      </w:tr>
      <w:tr w:rsidR="008D1DCA" w:rsidTr="008D1DCA">
        <w:tc>
          <w:tcPr>
            <w:tcW w:w="874" w:type="dxa"/>
            <w:shd w:val="clear" w:color="auto" w:fill="FFFFFF"/>
          </w:tcPr>
          <w:p w:rsidR="008D1DCA" w:rsidRDefault="008D1DCA" w:rsidP="00A33C57">
            <w:r>
              <w:t>6</w:t>
            </w:r>
          </w:p>
        </w:tc>
        <w:tc>
          <w:tcPr>
            <w:tcW w:w="1402" w:type="dxa"/>
            <w:shd w:val="clear" w:color="auto" w:fill="FFFFFF"/>
          </w:tcPr>
          <w:p w:rsidR="008D1DCA" w:rsidRDefault="008D1DCA" w:rsidP="00A33C57">
            <w:r>
              <w:t>Telemetry</w:t>
            </w:r>
          </w:p>
        </w:tc>
        <w:tc>
          <w:tcPr>
            <w:tcW w:w="5356" w:type="dxa"/>
            <w:shd w:val="clear" w:color="auto" w:fill="FFFFFF"/>
          </w:tcPr>
          <w:p w:rsidR="008D1DCA" w:rsidRDefault="008D1DCA" w:rsidP="00A33C57">
            <w:r>
              <w:t>The system requires telemetry and communications equipment, and these will also require power.</w:t>
            </w:r>
          </w:p>
        </w:tc>
        <w:tc>
          <w:tcPr>
            <w:tcW w:w="1384" w:type="dxa"/>
            <w:shd w:val="clear" w:color="auto" w:fill="FFFFFF"/>
          </w:tcPr>
          <w:p w:rsidR="008D1DCA" w:rsidRDefault="008D1DCA" w:rsidP="00A33C57">
            <w:r>
              <w:t>EXP, SPO</w:t>
            </w:r>
          </w:p>
        </w:tc>
        <w:tc>
          <w:tcPr>
            <w:tcW w:w="1384" w:type="dxa"/>
          </w:tcPr>
          <w:p w:rsidR="008D1DCA" w:rsidRDefault="008D1DCA" w:rsidP="00A33C57">
            <w:r>
              <w:t>Initial meeting with Jacobs</w:t>
            </w:r>
          </w:p>
        </w:tc>
      </w:tr>
      <w:tr w:rsidR="008D1DCA" w:rsidTr="008D1DCA">
        <w:tc>
          <w:tcPr>
            <w:tcW w:w="874" w:type="dxa"/>
            <w:shd w:val="clear" w:color="auto" w:fill="FFFFFF"/>
          </w:tcPr>
          <w:p w:rsidR="008D1DCA" w:rsidRDefault="008D1DCA" w:rsidP="00A33C57">
            <w:r>
              <w:t>7</w:t>
            </w:r>
          </w:p>
        </w:tc>
        <w:tc>
          <w:tcPr>
            <w:tcW w:w="1402" w:type="dxa"/>
            <w:shd w:val="clear" w:color="auto" w:fill="FFFFFF"/>
          </w:tcPr>
          <w:p w:rsidR="008D1DCA" w:rsidRDefault="008D1DCA" w:rsidP="00A33C57">
            <w:r>
              <w:t>Maintainable</w:t>
            </w:r>
          </w:p>
        </w:tc>
        <w:tc>
          <w:tcPr>
            <w:tcW w:w="5356" w:type="dxa"/>
            <w:shd w:val="clear" w:color="auto" w:fill="FFFFFF"/>
          </w:tcPr>
          <w:p w:rsidR="008D1DCA" w:rsidRDefault="008D1DCA" w:rsidP="00A33C57">
            <w:r>
              <w:t>The system must be maintainable.</w:t>
            </w:r>
          </w:p>
        </w:tc>
        <w:tc>
          <w:tcPr>
            <w:tcW w:w="1384" w:type="dxa"/>
            <w:shd w:val="clear" w:color="auto" w:fill="FFFFFF"/>
          </w:tcPr>
          <w:p w:rsidR="008D1DCA" w:rsidRDefault="008D1DCA" w:rsidP="00A33C57">
            <w:r>
              <w:t>EXP, UNS</w:t>
            </w:r>
          </w:p>
        </w:tc>
        <w:tc>
          <w:tcPr>
            <w:tcW w:w="1384" w:type="dxa"/>
          </w:tcPr>
          <w:p w:rsidR="008D1DCA" w:rsidRDefault="008D1DCA" w:rsidP="00A33C57">
            <w:r>
              <w:t>Standards and code of practice</w:t>
            </w:r>
          </w:p>
        </w:tc>
      </w:tr>
      <w:tr w:rsidR="008D1DCA" w:rsidTr="008D1DCA">
        <w:tc>
          <w:tcPr>
            <w:tcW w:w="874" w:type="dxa"/>
            <w:shd w:val="clear" w:color="auto" w:fill="FFFFFF"/>
          </w:tcPr>
          <w:p w:rsidR="008D1DCA" w:rsidRDefault="008D1DCA" w:rsidP="00A33C57">
            <w:r>
              <w:t>8</w:t>
            </w:r>
          </w:p>
        </w:tc>
        <w:tc>
          <w:tcPr>
            <w:tcW w:w="1402" w:type="dxa"/>
            <w:shd w:val="clear" w:color="auto" w:fill="FFFFFF"/>
          </w:tcPr>
          <w:p w:rsidR="008D1DCA" w:rsidRDefault="008D1DCA" w:rsidP="00A33C57">
            <w:r>
              <w:t>10-year life</w:t>
            </w:r>
          </w:p>
        </w:tc>
        <w:tc>
          <w:tcPr>
            <w:tcW w:w="5356" w:type="dxa"/>
            <w:shd w:val="clear" w:color="auto" w:fill="FFFFFF"/>
          </w:tcPr>
          <w:p w:rsidR="008D1DCA" w:rsidRDefault="008D1DCA" w:rsidP="00A33C57">
            <w:r>
              <w:t>The system must last for at least ten years</w:t>
            </w:r>
          </w:p>
        </w:tc>
        <w:tc>
          <w:tcPr>
            <w:tcW w:w="1384" w:type="dxa"/>
            <w:shd w:val="clear" w:color="auto" w:fill="FFFFFF"/>
          </w:tcPr>
          <w:p w:rsidR="008D1DCA" w:rsidRDefault="008D1DCA" w:rsidP="00A33C57">
            <w:r>
              <w:t>EXP, SPO</w:t>
            </w:r>
          </w:p>
        </w:tc>
        <w:tc>
          <w:tcPr>
            <w:tcW w:w="1384" w:type="dxa"/>
          </w:tcPr>
          <w:p w:rsidR="008D1DCA" w:rsidRDefault="008D1DCA" w:rsidP="00A33C57">
            <w:r>
              <w:t>Initial meeting</w:t>
            </w:r>
          </w:p>
        </w:tc>
      </w:tr>
      <w:tr w:rsidR="008D1DCA" w:rsidTr="008D1DCA">
        <w:tc>
          <w:tcPr>
            <w:tcW w:w="874" w:type="dxa"/>
            <w:shd w:val="clear" w:color="auto" w:fill="FFFFFF"/>
          </w:tcPr>
          <w:p w:rsidR="008D1DCA" w:rsidRDefault="008D1DCA" w:rsidP="00A33C57">
            <w:r>
              <w:t>9</w:t>
            </w:r>
          </w:p>
        </w:tc>
        <w:tc>
          <w:tcPr>
            <w:tcW w:w="1402" w:type="dxa"/>
            <w:shd w:val="clear" w:color="auto" w:fill="FFFFFF"/>
          </w:tcPr>
          <w:p w:rsidR="008D1DCA" w:rsidRDefault="008D1DCA" w:rsidP="00A33C57">
            <w:r>
              <w:t>Environment</w:t>
            </w:r>
          </w:p>
        </w:tc>
        <w:tc>
          <w:tcPr>
            <w:tcW w:w="5356" w:type="dxa"/>
            <w:shd w:val="clear" w:color="auto" w:fill="FFFFFF"/>
          </w:tcPr>
          <w:p w:rsidR="008D1DCA" w:rsidRDefault="008D1DCA" w:rsidP="00A33C57">
            <w:r>
              <w:t>The proposed solution should minimise harm to the environment.</w:t>
            </w:r>
          </w:p>
        </w:tc>
        <w:tc>
          <w:tcPr>
            <w:tcW w:w="1384" w:type="dxa"/>
            <w:shd w:val="clear" w:color="auto" w:fill="FFFFFF"/>
          </w:tcPr>
          <w:p w:rsidR="008D1DCA" w:rsidRDefault="008D1DCA" w:rsidP="00A33C57">
            <w:r>
              <w:t>EXP, EXC</w:t>
            </w:r>
          </w:p>
        </w:tc>
        <w:tc>
          <w:tcPr>
            <w:tcW w:w="1384" w:type="dxa"/>
          </w:tcPr>
          <w:p w:rsidR="008D1DCA" w:rsidRDefault="00705CF1" w:rsidP="00A33C57">
            <w:r>
              <w:t>Team’s personal e</w:t>
            </w:r>
            <w:r w:rsidR="008D1DCA">
              <w:t>thics</w:t>
            </w:r>
          </w:p>
        </w:tc>
      </w:tr>
      <w:tr w:rsidR="008D1DCA" w:rsidTr="008D1DCA">
        <w:tc>
          <w:tcPr>
            <w:tcW w:w="874" w:type="dxa"/>
            <w:shd w:val="clear" w:color="auto" w:fill="FFFFFF"/>
          </w:tcPr>
          <w:p w:rsidR="008D1DCA" w:rsidRDefault="008D1DCA" w:rsidP="00A33C57">
            <w:r>
              <w:t>10</w:t>
            </w:r>
          </w:p>
        </w:tc>
        <w:tc>
          <w:tcPr>
            <w:tcW w:w="1402" w:type="dxa"/>
            <w:shd w:val="clear" w:color="auto" w:fill="FFFFFF"/>
          </w:tcPr>
          <w:p w:rsidR="008D1DCA" w:rsidRDefault="008D1DCA" w:rsidP="00A33C57">
            <w:r>
              <w:t>Time</w:t>
            </w:r>
          </w:p>
        </w:tc>
        <w:tc>
          <w:tcPr>
            <w:tcW w:w="5356" w:type="dxa"/>
            <w:shd w:val="clear" w:color="auto" w:fill="FFFFFF"/>
          </w:tcPr>
          <w:p w:rsidR="008D1DCA" w:rsidRDefault="008D1DCA" w:rsidP="00A33C57">
            <w:r>
              <w:t>The proposed solution should take a minimum amount of time to construct.</w:t>
            </w:r>
          </w:p>
        </w:tc>
        <w:tc>
          <w:tcPr>
            <w:tcW w:w="1384" w:type="dxa"/>
            <w:shd w:val="clear" w:color="auto" w:fill="FFFFFF"/>
          </w:tcPr>
          <w:p w:rsidR="008D1DCA" w:rsidRDefault="008D1DCA" w:rsidP="00A33C57">
            <w:r>
              <w:t>EXP, EXC</w:t>
            </w:r>
          </w:p>
        </w:tc>
        <w:tc>
          <w:tcPr>
            <w:tcW w:w="1384" w:type="dxa"/>
          </w:tcPr>
          <w:p w:rsidR="008D1DCA" w:rsidRDefault="008D1DCA" w:rsidP="00A33C57">
            <w:bookmarkStart w:id="38" w:name="_gjdgxs" w:colFirst="0" w:colLast="0"/>
            <w:bookmarkEnd w:id="38"/>
            <w:r>
              <w:t>Arises from requirement 5 (economy)</w:t>
            </w:r>
          </w:p>
        </w:tc>
      </w:tr>
    </w:tbl>
    <w:p w:rsidR="008D1DCA" w:rsidRDefault="008D1DCA" w:rsidP="006A0FA9">
      <w:pPr>
        <w:rPr>
          <w:rFonts w:eastAsia="Calibri"/>
          <w:i/>
        </w:rPr>
      </w:pPr>
    </w:p>
    <w:p w:rsidR="004E0660" w:rsidRPr="00A90508" w:rsidRDefault="00C24194" w:rsidP="006A0FA9">
      <w:pPr>
        <w:rPr>
          <w:rFonts w:eastAsia="Calibri"/>
          <w:i/>
        </w:rPr>
      </w:pPr>
      <w:r w:rsidRPr="00A90508">
        <w:rPr>
          <w:rFonts w:eastAsia="Calibri"/>
          <w:i/>
        </w:rPr>
        <w:t xml:space="preserve">Figure </w:t>
      </w:r>
      <w:r w:rsidR="004E0660" w:rsidRPr="00A90508">
        <w:rPr>
          <w:rFonts w:eastAsia="Calibri"/>
          <w:i/>
        </w:rPr>
        <w:t>A</w:t>
      </w:r>
      <w:r w:rsidRPr="00A90508">
        <w:rPr>
          <w:rFonts w:eastAsia="Calibri"/>
          <w:i/>
        </w:rPr>
        <w:t>: Summary of Project Requirements</w:t>
      </w:r>
      <w:r w:rsidR="004E0660" w:rsidRPr="00A90508">
        <w:rPr>
          <w:rFonts w:eastAsia="Calibri"/>
          <w:i/>
        </w:rPr>
        <w:t xml:space="preserve"> including classifications. EXP - Expecters, SPO - Spokens, UNS - Unspokens, EXC </w:t>
      </w:r>
      <w:r w:rsidR="00705CF1">
        <w:rPr>
          <w:rFonts w:eastAsia="Calibri"/>
          <w:i/>
        </w:rPr>
        <w:t>–</w:t>
      </w:r>
      <w:r w:rsidR="004E0660" w:rsidRPr="00A90508">
        <w:rPr>
          <w:rFonts w:eastAsia="Calibri"/>
          <w:i/>
        </w:rPr>
        <w:t xml:space="preserve"> Exciters</w:t>
      </w:r>
      <w:r w:rsidR="00705CF1">
        <w:rPr>
          <w:rFonts w:eastAsia="Calibri"/>
          <w:i/>
        </w:rPr>
        <w:t xml:space="preserve"> and the origins of the requirement.</w:t>
      </w:r>
    </w:p>
    <w:p w:rsidR="006A0FA9" w:rsidRPr="006A0FA9" w:rsidRDefault="006A0FA9" w:rsidP="006A0FA9">
      <w:pPr>
        <w:rPr>
          <w:rFonts w:eastAsia="Calibri"/>
        </w:rPr>
      </w:pPr>
    </w:p>
    <w:p w:rsidR="00127957" w:rsidRDefault="00127957" w:rsidP="00127957"/>
    <w:p w:rsidR="00434A08" w:rsidRDefault="00434A08" w:rsidP="00127957"/>
    <w:p w:rsidR="004235A7" w:rsidRDefault="004235A7">
      <w:pPr>
        <w:widowControl/>
        <w:spacing w:line="240" w:lineRule="auto"/>
        <w:rPr>
          <w:rFonts w:ascii="Arial" w:hAnsi="Arial"/>
          <w:color w:val="1F4E79"/>
          <w:sz w:val="24"/>
        </w:rPr>
      </w:pPr>
      <w:r>
        <w:br w:type="page"/>
      </w:r>
    </w:p>
    <w:p w:rsidR="006010E2" w:rsidRDefault="004235A7" w:rsidP="004235A7">
      <w:pPr>
        <w:pStyle w:val="Heading2"/>
      </w:pPr>
      <w:bookmarkStart w:id="39" w:name="_Toc482885255"/>
      <w:r>
        <w:lastRenderedPageBreak/>
        <w:t xml:space="preserve">Appendix B: </w:t>
      </w:r>
      <w:r w:rsidR="00970437">
        <w:t>Newman and Surrounds - 3G Coverage</w:t>
      </w:r>
      <w:bookmarkEnd w:id="39"/>
      <w:r w:rsidR="00970437">
        <w:t xml:space="preserve"> </w:t>
      </w:r>
    </w:p>
    <w:p w:rsidR="004235A7" w:rsidRDefault="00705CF1" w:rsidP="004235A7">
      <w:r>
        <w:rPr>
          <w:noProof/>
          <w:lang w:eastAsia="ja-JP"/>
        </w:rPr>
        <mc:AlternateContent>
          <mc:Choice Requires="wpg">
            <w:drawing>
              <wp:inline distT="0" distB="0" distL="0" distR="0" wp14:anchorId="52B64047" wp14:editId="34CCCD71">
                <wp:extent cx="4334510" cy="3093720"/>
                <wp:effectExtent l="0" t="0" r="8890" b="0"/>
                <wp:docPr id="9" name="Group 9"/>
                <wp:cNvGraphicFramePr/>
                <a:graphic xmlns:a="http://schemas.openxmlformats.org/drawingml/2006/main">
                  <a:graphicData uri="http://schemas.microsoft.com/office/word/2010/wordprocessingGroup">
                    <wpg:wgp>
                      <wpg:cNvGrpSpPr/>
                      <wpg:grpSpPr>
                        <a:xfrm>
                          <a:off x="0" y="0"/>
                          <a:ext cx="4334510" cy="3093720"/>
                          <a:chOff x="0" y="0"/>
                          <a:chExt cx="4334510" cy="309372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34510" cy="3093720"/>
                          </a:xfrm>
                          <a:prstGeom prst="rect">
                            <a:avLst/>
                          </a:prstGeom>
                        </pic:spPr>
                      </pic:pic>
                      <wpg:grpSp>
                        <wpg:cNvPr id="6" name="Group 6"/>
                        <wpg:cNvGrpSpPr/>
                        <wpg:grpSpPr>
                          <a:xfrm>
                            <a:off x="2171700" y="1310640"/>
                            <a:ext cx="664733" cy="205740"/>
                            <a:chOff x="0" y="0"/>
                            <a:chExt cx="664733" cy="205740"/>
                          </a:xfrm>
                        </wpg:grpSpPr>
                        <wps:wsp>
                          <wps:cNvPr id="7" name="Text Box 2"/>
                          <wps:cNvSpPr txBox="1">
                            <a:spLocks noChangeArrowheads="1"/>
                          </wps:cNvSpPr>
                          <wps:spPr bwMode="auto">
                            <a:xfrm>
                              <a:off x="24653" y="0"/>
                              <a:ext cx="640080" cy="205740"/>
                            </a:xfrm>
                            <a:prstGeom prst="rect">
                              <a:avLst/>
                            </a:prstGeom>
                            <a:noFill/>
                            <a:ln w="9525">
                              <a:noFill/>
                              <a:miter lim="800000"/>
                              <a:headEnd/>
                              <a:tailEnd/>
                            </a:ln>
                          </wps:spPr>
                          <wps:txbx>
                            <w:txbxContent>
                              <w:p w:rsidR="00F612FD" w:rsidRPr="007034FC" w:rsidRDefault="00F612FD" w:rsidP="00705CF1">
                                <w:pPr>
                                  <w:rPr>
                                    <w:color w:val="000000" w:themeColor="text1"/>
                                    <w:sz w:val="18"/>
                                    <w:szCs w:val="18"/>
                                  </w:rPr>
                                </w:pPr>
                                <w:r>
                                  <w:rPr>
                                    <w:color w:val="000000" w:themeColor="text1"/>
                                    <w:sz w:val="18"/>
                                    <w:szCs w:val="18"/>
                                  </w:rPr>
                                  <w:t>Newman</w:t>
                                </w:r>
                              </w:p>
                            </w:txbxContent>
                          </wps:txbx>
                          <wps:bodyPr rot="0" vert="horz" wrap="square" lIns="0" tIns="0" rIns="0" bIns="0" anchor="t" anchorCtr="0">
                            <a:noAutofit/>
                          </wps:bodyPr>
                        </wps:wsp>
                        <wps:wsp>
                          <wps:cNvPr id="8" name="Oval 8"/>
                          <wps:cNvSpPr/>
                          <wps:spPr>
                            <a:xfrm>
                              <a:off x="0" y="15240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B64047" id="Group 9" o:spid="_x0000_s1026" style="width:341.3pt;height:243.6pt;mso-position-horizontal-relative:char;mso-position-vertical-relative:line" coordsize="43345,309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3345;height:30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">
                  <v:imagedata r:id="rId13" o:title=""/>
                  <v:path arrowok="t"/>
                </v:shape>
                <v:group id="Group 6" o:spid="_x0000_s1028" style="position:absolute;left:21717;top:13106;width:6647;height:2057" coordsize="6647,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2" o:spid="_x0000_s1029" type="#_x0000_t202" style="position:absolute;left:246;width:640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612FD" w:rsidRPr="007034FC" w:rsidRDefault="00F612FD" w:rsidP="00705CF1">
                          <w:pPr>
                            <w:rPr>
                              <w:color w:val="000000" w:themeColor="text1"/>
                              <w:sz w:val="18"/>
                              <w:szCs w:val="18"/>
                            </w:rPr>
                          </w:pPr>
                          <w:r>
                            <w:rPr>
                              <w:color w:val="000000" w:themeColor="text1"/>
                              <w:sz w:val="18"/>
                              <w:szCs w:val="18"/>
                            </w:rPr>
                            <w:t>Newman</w:t>
                          </w:r>
                        </w:p>
                      </w:txbxContent>
                    </v:textbox>
                  </v:shape>
                  <v:oval id="Oval 8" o:spid="_x0000_s1030" style="position:absolute;top:15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" fillcolor="red" strokecolor="red" strokeweight="1pt">
                    <v:stroke joinstyle="miter"/>
                  </v:oval>
                </v:group>
                <w10:anchorlock/>
              </v:group>
            </w:pict>
          </mc:Fallback>
        </mc:AlternateContent>
      </w:r>
    </w:p>
    <w:p w:rsidR="00BE4798" w:rsidRDefault="00705CF1" w:rsidP="004235A7">
      <w:pPr>
        <w:rPr>
          <w:i/>
        </w:rPr>
      </w:pPr>
      <w:r>
        <w:rPr>
          <w:i/>
          <w:noProof/>
          <w:lang w:eastAsia="ja-JP"/>
        </w:rPr>
        <mc:AlternateContent>
          <mc:Choice Requires="wpg">
            <w:drawing>
              <wp:inline distT="0" distB="0" distL="0" distR="0">
                <wp:extent cx="5052060" cy="3952240"/>
                <wp:effectExtent l="0" t="0" r="0" b="0"/>
                <wp:docPr id="10" name="Group 10"/>
                <wp:cNvGraphicFramePr/>
                <a:graphic xmlns:a="http://schemas.openxmlformats.org/drawingml/2006/main">
                  <a:graphicData uri="http://schemas.microsoft.com/office/word/2010/wordprocessingGroup">
                    <wpg:wgp>
                      <wpg:cNvGrpSpPr/>
                      <wpg:grpSpPr>
                        <a:xfrm>
                          <a:off x="0" y="0"/>
                          <a:ext cx="5052060" cy="3952240"/>
                          <a:chOff x="0" y="0"/>
                          <a:chExt cx="5052060" cy="3952240"/>
                        </a:xfrm>
                      </wpg:grpSpPr>
                      <pic:pic xmlns:pic="http://schemas.openxmlformats.org/drawingml/2006/picture">
                        <pic:nvPicPr>
                          <pic:cNvPr id="1" name="Picture 1"/>
                          <pic:cNvPicPr>
                            <a:picLocks noChangeAspect="1"/>
                          </pic:cNvPicPr>
                        </pic:nvPicPr>
                        <pic:blipFill rotWithShape="1">
                          <a:blip r:embed="rId14">
                            <a:extLst>
                              <a:ext uri="{28A0092B-C50C-407E-A947-70E740481C1C}">
                                <a14:useLocalDpi xmlns:a14="http://schemas.microsoft.com/office/drawing/2010/main" val="0"/>
                              </a:ext>
                            </a:extLst>
                          </a:blip>
                          <a:srcRect l="24744" t="23661" r="25769" b="4163"/>
                          <a:stretch/>
                        </pic:blipFill>
                        <pic:spPr bwMode="auto">
                          <a:xfrm>
                            <a:off x="0" y="0"/>
                            <a:ext cx="5052060" cy="3952240"/>
                          </a:xfrm>
                          <a:prstGeom prst="rect">
                            <a:avLst/>
                          </a:prstGeom>
                          <a:ln>
                            <a:noFill/>
                          </a:ln>
                          <a:extLst>
                            <a:ext uri="{53640926-AAD7-44D8-BBD7-CCE9431645EC}">
                              <a14:shadowObscured xmlns:a14="http://schemas.microsoft.com/office/drawing/2010/main"/>
                            </a:ext>
                          </a:extLst>
                        </pic:spPr>
                      </pic:pic>
                      <wpg:grpSp>
                        <wpg:cNvPr id="3" name="Group 3"/>
                        <wpg:cNvGrpSpPr/>
                        <wpg:grpSpPr>
                          <a:xfrm>
                            <a:off x="2491740" y="1775460"/>
                            <a:ext cx="664733" cy="205740"/>
                            <a:chOff x="0" y="0"/>
                            <a:chExt cx="664733" cy="205740"/>
                          </a:xfrm>
                        </wpg:grpSpPr>
                        <wps:wsp>
                          <wps:cNvPr id="217" name="Text Box 2"/>
                          <wps:cNvSpPr txBox="1">
                            <a:spLocks noChangeArrowheads="1"/>
                          </wps:cNvSpPr>
                          <wps:spPr bwMode="auto">
                            <a:xfrm>
                              <a:off x="24653" y="0"/>
                              <a:ext cx="640080" cy="205740"/>
                            </a:xfrm>
                            <a:prstGeom prst="rect">
                              <a:avLst/>
                            </a:prstGeom>
                            <a:noFill/>
                            <a:ln w="9525">
                              <a:noFill/>
                              <a:miter lim="800000"/>
                              <a:headEnd/>
                              <a:tailEnd/>
                            </a:ln>
                          </wps:spPr>
                          <wps:txbx>
                            <w:txbxContent>
                              <w:p w:rsidR="00F612FD" w:rsidRPr="007034FC" w:rsidRDefault="00F612FD">
                                <w:pPr>
                                  <w:rPr>
                                    <w:color w:val="000000" w:themeColor="text1"/>
                                    <w:sz w:val="18"/>
                                    <w:szCs w:val="18"/>
                                  </w:rPr>
                                </w:pPr>
                                <w:r>
                                  <w:rPr>
                                    <w:color w:val="000000" w:themeColor="text1"/>
                                    <w:sz w:val="18"/>
                                    <w:szCs w:val="18"/>
                                  </w:rPr>
                                  <w:t>Newman</w:t>
                                </w:r>
                              </w:p>
                            </w:txbxContent>
                          </wps:txbx>
                          <wps:bodyPr rot="0" vert="horz" wrap="square" lIns="0" tIns="0" rIns="0" bIns="0" anchor="t" anchorCtr="0">
                            <a:noAutofit/>
                          </wps:bodyPr>
                        </wps:wsp>
                        <wps:wsp>
                          <wps:cNvPr id="2" name="Oval 2"/>
                          <wps:cNvSpPr/>
                          <wps:spPr>
                            <a:xfrm>
                              <a:off x="0" y="15240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10" o:spid="_x0000_s1031" style="width:397.8pt;height:311.2pt;mso-position-horizontal-relative:char;mso-position-vertical-relative:line" coordsize="50520,395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qrffwfjVqqt9/B+NAFWiiigDU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q338H41aqrffw&#10;fjQBVooooA1KKKKACiiigAooooAKKKKACiiigAooooAKKKKACiiigAooooAKKKKACiiigAooooAK&#10;KKKACiiigAooooAKKKKACiiigAooooAKKKKACiiigAooooAKKKKACiq+o3ttptjNeX86QWsK75JH&#10;OAorCbxVKbc3MPhvXprPqJVhiUsPURNIJfw2Z9qTkkJtI6WiqOiatY63p0d9pc6z2z5AYAggjggg&#10;8gj0PNXqYJpq6CiiigY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qrffwfjVqqt9/B+NAFWiiigDU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iljDCpaKAM5C9rIcZMZ6j0pXIkvtynI8sfzNXHjBqGK2WOVnX+IYxQBYj6VXvv4Pxq0BgVVvv4Px&#10;oAq0VwGp2firQ9Su4PDhS9sdVld43nP/ACDpnJZ2Pqn3iOOuOCeH63w5pf8AY2jW9ibmW6ePczzy&#10;/ekdmLMx+rMfX6nrQB01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">
                <v:shape id="Picture 1" o:spid="_x0000_s1032" type="#_x0000_t75" style="position:absolute;width:50520;height:3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">
                  <v:imagedata r:id="rId15" o:title="" croptop="15506f" cropbottom="2728f" cropleft="16216f" cropright="16888f"/>
                  <v:path arrowok="t"/>
                </v:shape>
                <v:group id="Group 3" o:spid="_x0000_s1033" style="position:absolute;left:24917;top:17754;width:6647;height:2058" coordsize="6647,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2" o:spid="_x0000_s1034" type="#_x0000_t202" style="position:absolute;left:246;width:640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F612FD" w:rsidRPr="007034FC" w:rsidRDefault="00F612FD">
                          <w:pPr>
                            <w:rPr>
                              <w:color w:val="000000" w:themeColor="text1"/>
                              <w:sz w:val="18"/>
                              <w:szCs w:val="18"/>
                            </w:rPr>
                          </w:pPr>
                          <w:r>
                            <w:rPr>
                              <w:color w:val="000000" w:themeColor="text1"/>
                              <w:sz w:val="18"/>
                              <w:szCs w:val="18"/>
                            </w:rPr>
                            <w:t>Newman</w:t>
                          </w:r>
                        </w:p>
                      </w:txbxContent>
                    </v:textbox>
                  </v:shape>
                  <v:oval id="Oval 2" o:spid="_x0000_s1035" style="position:absolute;top:15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" fillcolor="red" strokecolor="red" strokeweight="1pt">
                    <v:stroke joinstyle="miter"/>
                  </v:oval>
                </v:group>
                <w10:anchorlock/>
              </v:group>
            </w:pict>
          </mc:Fallback>
        </mc:AlternateContent>
      </w:r>
    </w:p>
    <w:p w:rsidR="008D1DCA" w:rsidRDefault="00A90508" w:rsidP="004235A7">
      <w:pPr>
        <w:rPr>
          <w:i/>
        </w:rPr>
      </w:pPr>
      <w:r w:rsidRPr="000F3A42">
        <w:rPr>
          <w:i/>
        </w:rPr>
        <w:t xml:space="preserve">Figure B: </w:t>
      </w:r>
      <w:r w:rsidR="000F3A42" w:rsidRPr="000F3A42">
        <w:rPr>
          <w:i/>
        </w:rPr>
        <w:t xml:space="preserve"> Maps</w:t>
      </w:r>
      <w:r w:rsidR="000F3A42">
        <w:rPr>
          <w:i/>
        </w:rPr>
        <w:t xml:space="preserve"> of 3G network coverage in the area surrounding Newman,</w:t>
      </w:r>
      <w:r w:rsidR="00BE4798">
        <w:rPr>
          <w:i/>
        </w:rPr>
        <w:t xml:space="preserve"> at wide and close zoom. It can be seen that using 3G for telemetry from </w:t>
      </w:r>
      <w:r w:rsidR="000F3A42">
        <w:rPr>
          <w:i/>
        </w:rPr>
        <w:t xml:space="preserve">the SGRB field </w:t>
      </w:r>
      <w:r w:rsidR="00BE4798">
        <w:rPr>
          <w:i/>
        </w:rPr>
        <w:t xml:space="preserve">to the mines site </w:t>
      </w:r>
      <w:r w:rsidR="00705CF1">
        <w:rPr>
          <w:i/>
        </w:rPr>
        <w:t>is feasible</w:t>
      </w:r>
      <w:r w:rsidR="00BE4798">
        <w:rPr>
          <w:i/>
        </w:rPr>
        <w:t xml:space="preserve"> </w:t>
      </w:r>
      <w:r w:rsidR="00BE4798">
        <w:rPr>
          <w:i/>
        </w:rPr>
        <w:fldChar w:fldCharType="begin"/>
      </w:r>
      <w:r w:rsidR="00F612FD">
        <w:rPr>
          <w:i/>
        </w:rPr>
        <w:instrText xml:space="preserve"> ADDIN EN.CITE &lt;EndNote&gt;&lt;Cite&gt;&lt;Author&gt;Anonymous&lt;/Author&gt;&lt;RecNum&gt;102&lt;/RecNum&gt;&lt;DisplayText&gt;[14]&lt;/DisplayText&gt;&lt;record&gt;&lt;rec-number&gt;102&lt;/rec-number&gt;&lt;foreign-keys&gt;&lt;key app="EN" db-id="xeer2r5ae2rxxyepx0r5adxdspf5aasfpxw2" timestamp="1495085448"&gt;102&lt;/key&gt;&lt;/foreign-keys&gt;&lt;ref-type name="Web Page"&gt;12&lt;/ref-type&gt;&lt;contributors&gt;&lt;authors&gt;&lt;author&gt;Anonymous, &lt;/author&gt;&lt;author&gt;Jared, &lt;/author&gt;&lt;author&gt;Telstra&lt;/author&gt;&lt;/authors&gt;&lt;/contributors&gt;&lt;titles&gt;&lt;title&gt;Our Coverage&lt;/title&gt;&lt;/titles&gt;&lt;number&gt;1/05/17&lt;/number&gt;&lt;dates&gt;&lt;pub-dates&gt;&lt;date&gt;2017&lt;/date&gt;&lt;/pub-dates&gt;&lt;/dates&gt;&lt;pub-location&gt;Australia&lt;/pub-location&gt;&lt;publisher&gt;Telstra&lt;/publisher&gt;&lt;urls&gt;&lt;related-urls&gt;&lt;url&gt;https://www.telstra.com.au/coverage-networks/our-coverage&lt;/url&gt;&lt;/related-urls&gt;&lt;/urls&gt;&lt;/record&gt;&lt;/Cite&gt;&lt;/EndNote&gt;</w:instrText>
      </w:r>
      <w:r w:rsidR="00BE4798">
        <w:rPr>
          <w:i/>
        </w:rPr>
        <w:fldChar w:fldCharType="separate"/>
      </w:r>
      <w:r w:rsidR="00F612FD">
        <w:rPr>
          <w:i/>
          <w:noProof/>
        </w:rPr>
        <w:t>[14]</w:t>
      </w:r>
      <w:r w:rsidR="00BE4798">
        <w:rPr>
          <w:i/>
        </w:rPr>
        <w:fldChar w:fldCharType="end"/>
      </w:r>
      <w:r w:rsidR="000F3A42">
        <w:rPr>
          <w:i/>
        </w:rPr>
        <w:t>.</w:t>
      </w:r>
    </w:p>
    <w:p w:rsidR="00A90508" w:rsidRPr="00A90508" w:rsidRDefault="00A90508" w:rsidP="004235A7">
      <w:pPr>
        <w:rPr>
          <w:i/>
        </w:rPr>
      </w:pPr>
    </w:p>
    <w:sectPr w:rsidR="00A90508" w:rsidRPr="00A905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DEF" w:rsidRDefault="007A6DEF">
      <w:pPr>
        <w:spacing w:line="240" w:lineRule="auto"/>
      </w:pPr>
      <w:r>
        <w:separator/>
      </w:r>
    </w:p>
  </w:endnote>
  <w:endnote w:type="continuationSeparator" w:id="0">
    <w:p w:rsidR="007A6DEF" w:rsidRDefault="007A6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FD" w:rsidRDefault="00F612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12FD" w:rsidRDefault="00F61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612FD">
      <w:tc>
        <w:tcPr>
          <w:tcW w:w="3162" w:type="dxa"/>
          <w:tcBorders>
            <w:top w:val="nil"/>
            <w:left w:val="nil"/>
            <w:bottom w:val="nil"/>
            <w:right w:val="nil"/>
          </w:tcBorders>
        </w:tcPr>
        <w:p w:rsidR="00F612FD" w:rsidRDefault="00F612FD">
          <w:pPr>
            <w:ind w:right="360"/>
          </w:pPr>
        </w:p>
      </w:tc>
      <w:tc>
        <w:tcPr>
          <w:tcW w:w="3162" w:type="dxa"/>
          <w:tcBorders>
            <w:top w:val="nil"/>
            <w:left w:val="nil"/>
            <w:bottom w:val="nil"/>
            <w:right w:val="nil"/>
          </w:tcBorders>
        </w:tcPr>
        <w:p w:rsidR="00F612FD" w:rsidRPr="00BA1D0E" w:rsidRDefault="00F612FD" w:rsidP="00477287">
          <w:pPr>
            <w:jc w:val="center"/>
            <w:rPr>
              <w:color w:val="C00000"/>
            </w:rPr>
          </w:pPr>
          <w:r>
            <w:rPr>
              <w:color w:val="C00000"/>
            </w:rPr>
            <w:t>eXemplar</w:t>
          </w:r>
        </w:p>
      </w:tc>
      <w:tc>
        <w:tcPr>
          <w:tcW w:w="3162" w:type="dxa"/>
          <w:tcBorders>
            <w:top w:val="nil"/>
            <w:left w:val="nil"/>
            <w:bottom w:val="nil"/>
            <w:right w:val="nil"/>
          </w:tcBorders>
        </w:tcPr>
        <w:p w:rsidR="00F612FD" w:rsidRDefault="00F612FD" w:rsidP="00BE3950">
          <w:r>
            <w:t xml:space="preserve">                      Page </w:t>
          </w:r>
          <w:r>
            <w:rPr>
              <w:rStyle w:val="PageNumber"/>
            </w:rPr>
            <w:fldChar w:fldCharType="begin"/>
          </w:r>
          <w:r>
            <w:rPr>
              <w:rStyle w:val="PageNumber"/>
            </w:rPr>
            <w:instrText xml:space="preserve"> PAGE </w:instrText>
          </w:r>
          <w:r>
            <w:rPr>
              <w:rStyle w:val="PageNumber"/>
            </w:rPr>
            <w:fldChar w:fldCharType="separate"/>
          </w:r>
          <w:r w:rsidR="00F2321D">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2321D">
            <w:rPr>
              <w:rStyle w:val="PageNumber"/>
              <w:noProof/>
            </w:rPr>
            <w:t>12</w:t>
          </w:r>
          <w:r>
            <w:rPr>
              <w:rStyle w:val="PageNumber"/>
            </w:rPr>
            <w:fldChar w:fldCharType="end"/>
          </w:r>
        </w:p>
      </w:tc>
    </w:tr>
  </w:tbl>
  <w:p w:rsidR="00F612FD" w:rsidRDefault="00F612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FD" w:rsidRDefault="00F61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DEF" w:rsidRDefault="007A6DEF">
      <w:pPr>
        <w:spacing w:line="240" w:lineRule="auto"/>
      </w:pPr>
      <w:r>
        <w:separator/>
      </w:r>
    </w:p>
  </w:footnote>
  <w:footnote w:type="continuationSeparator" w:id="0">
    <w:p w:rsidR="007A6DEF" w:rsidRDefault="007A6D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FD" w:rsidRDefault="00F612FD">
    <w:pPr>
      <w:rPr>
        <w:sz w:val="24"/>
      </w:rPr>
    </w:pPr>
  </w:p>
  <w:p w:rsidR="00F612FD" w:rsidRDefault="00F612FD">
    <w:pPr>
      <w:pBdr>
        <w:top w:val="single" w:sz="6" w:space="1" w:color="auto"/>
      </w:pBdr>
      <w:rPr>
        <w:sz w:val="24"/>
      </w:rPr>
    </w:pPr>
  </w:p>
  <w:p w:rsidR="00F612FD" w:rsidRPr="005A7B66" w:rsidRDefault="00F612FD">
    <w:pPr>
      <w:pBdr>
        <w:bottom w:val="single" w:sz="6" w:space="1" w:color="auto"/>
      </w:pBdr>
      <w:jc w:val="right"/>
      <w:rPr>
        <w:rFonts w:ascii="Arial" w:hAnsi="Arial"/>
        <w:b/>
        <w:color w:val="C00000"/>
        <w:sz w:val="36"/>
      </w:rPr>
    </w:pPr>
    <w:r>
      <w:rPr>
        <w:rFonts w:ascii="Arial" w:hAnsi="Arial"/>
        <w:b/>
        <w:color w:val="C00000"/>
        <w:sz w:val="36"/>
      </w:rPr>
      <w:t>UWA ELEC5551</w:t>
    </w:r>
  </w:p>
  <w:p w:rsidR="00F612FD" w:rsidRDefault="00F612FD">
    <w:pPr>
      <w:pBdr>
        <w:bottom w:val="single" w:sz="6" w:space="1" w:color="auto"/>
      </w:pBdr>
      <w:jc w:val="right"/>
      <w:rPr>
        <w:sz w:val="24"/>
      </w:rPr>
    </w:pPr>
  </w:p>
  <w:p w:rsidR="00F612FD" w:rsidRDefault="00F612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F612FD" w:rsidTr="00E52FEA">
      <w:tc>
        <w:tcPr>
          <w:tcW w:w="6345" w:type="dxa"/>
        </w:tcPr>
        <w:p w:rsidR="00F612FD" w:rsidRDefault="00F612FD">
          <w:r>
            <w:t>Solar Generation for Remote Boreholes</w:t>
          </w:r>
        </w:p>
      </w:tc>
      <w:tc>
        <w:tcPr>
          <w:tcW w:w="3213" w:type="dxa"/>
        </w:tcPr>
        <w:p w:rsidR="00F612FD" w:rsidRDefault="00F612FD">
          <w:pPr>
            <w:tabs>
              <w:tab w:val="left" w:pos="1135"/>
            </w:tabs>
            <w:spacing w:before="40"/>
            <w:ind w:right="68"/>
          </w:pPr>
          <w:r>
            <w:t xml:space="preserve">  Version:           1.2</w:t>
          </w:r>
        </w:p>
      </w:tc>
    </w:tr>
    <w:tr w:rsidR="00F612FD" w:rsidTr="00E52FEA">
      <w:tc>
        <w:tcPr>
          <w:tcW w:w="6345" w:type="dxa"/>
        </w:tcPr>
        <w:p w:rsidR="00F612FD" w:rsidRDefault="00F612FD" w:rsidP="00CB0362">
          <w:r>
            <w:t>Final Submission: Individual</w:t>
          </w:r>
        </w:p>
      </w:tc>
      <w:tc>
        <w:tcPr>
          <w:tcW w:w="3213" w:type="dxa"/>
        </w:tcPr>
        <w:p w:rsidR="00F612FD" w:rsidRDefault="00F612FD">
          <w:r>
            <w:t xml:space="preserve">  Date:  18/05/17</w:t>
          </w:r>
        </w:p>
      </w:tc>
    </w:tr>
    <w:tr w:rsidR="00F612FD" w:rsidTr="00E52FEA">
      <w:tc>
        <w:tcPr>
          <w:tcW w:w="6345" w:type="dxa"/>
        </w:tcPr>
        <w:p w:rsidR="00F612FD" w:rsidRDefault="00F612FD">
          <w:r>
            <w:t>Design Group 12</w:t>
          </w:r>
        </w:p>
      </w:tc>
      <w:tc>
        <w:tcPr>
          <w:tcW w:w="3213" w:type="dxa"/>
        </w:tcPr>
        <w:p w:rsidR="00F612FD" w:rsidRDefault="00F612FD">
          <w:r>
            <w:t xml:space="preserve">  (BMS source: COR 003 TPL)</w:t>
          </w:r>
        </w:p>
      </w:tc>
    </w:tr>
  </w:tbl>
  <w:p w:rsidR="00F612FD" w:rsidRDefault="00F61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2FD" w:rsidRDefault="00F61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B70240F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4710FB"/>
    <w:multiLevelType w:val="hybridMultilevel"/>
    <w:tmpl w:val="66ECF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1"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31"/>
  </w:num>
  <w:num w:numId="5">
    <w:abstractNumId w:val="25"/>
  </w:num>
  <w:num w:numId="6">
    <w:abstractNumId w:val="24"/>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30"/>
  </w:num>
  <w:num w:numId="10">
    <w:abstractNumId w:val="6"/>
  </w:num>
  <w:num w:numId="11">
    <w:abstractNumId w:val="18"/>
  </w:num>
  <w:num w:numId="12">
    <w:abstractNumId w:val="16"/>
  </w:num>
  <w:num w:numId="13">
    <w:abstractNumId w:val="29"/>
  </w:num>
  <w:num w:numId="14">
    <w:abstractNumId w:val="14"/>
  </w:num>
  <w:num w:numId="15">
    <w:abstractNumId w:val="8"/>
  </w:num>
  <w:num w:numId="16">
    <w:abstractNumId w:val="28"/>
  </w:num>
  <w:num w:numId="17">
    <w:abstractNumId w:val="23"/>
  </w:num>
  <w:num w:numId="18">
    <w:abstractNumId w:val="9"/>
  </w:num>
  <w:num w:numId="19">
    <w:abstractNumId w:val="22"/>
  </w:num>
  <w:num w:numId="20">
    <w:abstractNumId w:val="11"/>
  </w:num>
  <w:num w:numId="21">
    <w:abstractNumId w:val="27"/>
  </w:num>
  <w:num w:numId="22">
    <w:abstractNumId w:val="4"/>
  </w:num>
  <w:num w:numId="23">
    <w:abstractNumId w:val="20"/>
  </w:num>
  <w:num w:numId="24">
    <w:abstractNumId w:val="10"/>
  </w:num>
  <w:num w:numId="25">
    <w:abstractNumId w:val="12"/>
  </w:num>
  <w:num w:numId="26">
    <w:abstractNumId w:val="0"/>
  </w:num>
  <w:num w:numId="27">
    <w:abstractNumId w:val="15"/>
  </w:num>
  <w:num w:numId="28">
    <w:abstractNumId w:val="26"/>
  </w:num>
  <w:num w:numId="29">
    <w:abstractNumId w:val="13"/>
  </w:num>
  <w:num w:numId="30">
    <w:abstractNumId w:val="19"/>
  </w:num>
  <w:num w:numId="31">
    <w:abstractNumId w:val="5"/>
  </w:num>
  <w:num w:numId="32">
    <w:abstractNumId w:val="2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16&lt;/item&gt;&lt;item&gt;66&lt;/item&gt;&lt;item&gt;68&lt;/item&gt;&lt;item&gt;94&lt;/item&gt;&lt;item&gt;95&lt;/item&gt;&lt;item&gt;98&lt;/item&gt;&lt;item&gt;99&lt;/item&gt;&lt;item&gt;100&lt;/item&gt;&lt;item&gt;101&lt;/item&gt;&lt;item&gt;102&lt;/item&gt;&lt;item&gt;104&lt;/item&gt;&lt;item&gt;105&lt;/item&gt;&lt;item&gt;106&lt;/item&gt;&lt;item&gt;107&lt;/item&gt;&lt;/record-ids&gt;&lt;/item&gt;&lt;/Libraries&gt;"/>
  </w:docVars>
  <w:rsids>
    <w:rsidRoot w:val="00F670FB"/>
    <w:rsid w:val="00013EA0"/>
    <w:rsid w:val="00024784"/>
    <w:rsid w:val="00035121"/>
    <w:rsid w:val="00057A46"/>
    <w:rsid w:val="0006366F"/>
    <w:rsid w:val="0007271C"/>
    <w:rsid w:val="00092B71"/>
    <w:rsid w:val="00093A5A"/>
    <w:rsid w:val="000C2AAD"/>
    <w:rsid w:val="000D4C89"/>
    <w:rsid w:val="000E613B"/>
    <w:rsid w:val="000F26FE"/>
    <w:rsid w:val="000F3A42"/>
    <w:rsid w:val="00100FCB"/>
    <w:rsid w:val="001031D8"/>
    <w:rsid w:val="00124A78"/>
    <w:rsid w:val="00127957"/>
    <w:rsid w:val="0013417F"/>
    <w:rsid w:val="00135DA5"/>
    <w:rsid w:val="0015270A"/>
    <w:rsid w:val="00161A8B"/>
    <w:rsid w:val="00165193"/>
    <w:rsid w:val="00175004"/>
    <w:rsid w:val="00187EBB"/>
    <w:rsid w:val="001A29E8"/>
    <w:rsid w:val="001E6AC9"/>
    <w:rsid w:val="00212162"/>
    <w:rsid w:val="0022014D"/>
    <w:rsid w:val="00223383"/>
    <w:rsid w:val="00266986"/>
    <w:rsid w:val="00276F60"/>
    <w:rsid w:val="002A57F9"/>
    <w:rsid w:val="002A6FBA"/>
    <w:rsid w:val="002B20F8"/>
    <w:rsid w:val="002B3C30"/>
    <w:rsid w:val="002B4924"/>
    <w:rsid w:val="002C39A5"/>
    <w:rsid w:val="002D7A2B"/>
    <w:rsid w:val="002E7783"/>
    <w:rsid w:val="00302EFE"/>
    <w:rsid w:val="0030579D"/>
    <w:rsid w:val="00310ABB"/>
    <w:rsid w:val="0031669D"/>
    <w:rsid w:val="00336E36"/>
    <w:rsid w:val="00342D7A"/>
    <w:rsid w:val="003438B6"/>
    <w:rsid w:val="00347001"/>
    <w:rsid w:val="003727F7"/>
    <w:rsid w:val="00375ED8"/>
    <w:rsid w:val="003949C0"/>
    <w:rsid w:val="00395AE8"/>
    <w:rsid w:val="003A052D"/>
    <w:rsid w:val="003A5D16"/>
    <w:rsid w:val="003A6F96"/>
    <w:rsid w:val="003C544A"/>
    <w:rsid w:val="003E3C25"/>
    <w:rsid w:val="003F2468"/>
    <w:rsid w:val="004048F7"/>
    <w:rsid w:val="004235A7"/>
    <w:rsid w:val="00426A9A"/>
    <w:rsid w:val="00432FB0"/>
    <w:rsid w:val="004335D0"/>
    <w:rsid w:val="00434A08"/>
    <w:rsid w:val="00445B32"/>
    <w:rsid w:val="00463011"/>
    <w:rsid w:val="00477287"/>
    <w:rsid w:val="004865B0"/>
    <w:rsid w:val="004A45DF"/>
    <w:rsid w:val="004A58D1"/>
    <w:rsid w:val="004A75F5"/>
    <w:rsid w:val="004E0660"/>
    <w:rsid w:val="004E2B40"/>
    <w:rsid w:val="004F44BA"/>
    <w:rsid w:val="00502488"/>
    <w:rsid w:val="005113BA"/>
    <w:rsid w:val="005147BE"/>
    <w:rsid w:val="0051665A"/>
    <w:rsid w:val="005460C4"/>
    <w:rsid w:val="00556BF5"/>
    <w:rsid w:val="00577F0A"/>
    <w:rsid w:val="00584BB9"/>
    <w:rsid w:val="0059272C"/>
    <w:rsid w:val="0059757D"/>
    <w:rsid w:val="005A7B66"/>
    <w:rsid w:val="005B7BE2"/>
    <w:rsid w:val="005E3322"/>
    <w:rsid w:val="006010E2"/>
    <w:rsid w:val="00634466"/>
    <w:rsid w:val="00635F08"/>
    <w:rsid w:val="006458F3"/>
    <w:rsid w:val="00664E34"/>
    <w:rsid w:val="00667642"/>
    <w:rsid w:val="00684A4D"/>
    <w:rsid w:val="006855FF"/>
    <w:rsid w:val="00685C70"/>
    <w:rsid w:val="00686F1F"/>
    <w:rsid w:val="006A06E8"/>
    <w:rsid w:val="006A0FA9"/>
    <w:rsid w:val="006C066B"/>
    <w:rsid w:val="006C631C"/>
    <w:rsid w:val="006C7AC3"/>
    <w:rsid w:val="006D6B00"/>
    <w:rsid w:val="006E0356"/>
    <w:rsid w:val="00705CF1"/>
    <w:rsid w:val="00713751"/>
    <w:rsid w:val="00716EF9"/>
    <w:rsid w:val="00723873"/>
    <w:rsid w:val="00746E0A"/>
    <w:rsid w:val="00771834"/>
    <w:rsid w:val="0077366C"/>
    <w:rsid w:val="00785552"/>
    <w:rsid w:val="00795E6D"/>
    <w:rsid w:val="00796D72"/>
    <w:rsid w:val="007A6DEF"/>
    <w:rsid w:val="007A70E8"/>
    <w:rsid w:val="007C142B"/>
    <w:rsid w:val="007C3ED2"/>
    <w:rsid w:val="007C3FB6"/>
    <w:rsid w:val="007D1B2E"/>
    <w:rsid w:val="00811077"/>
    <w:rsid w:val="00840A42"/>
    <w:rsid w:val="008559AF"/>
    <w:rsid w:val="00864CE2"/>
    <w:rsid w:val="008C308D"/>
    <w:rsid w:val="008D1DCA"/>
    <w:rsid w:val="008D3802"/>
    <w:rsid w:val="008D579A"/>
    <w:rsid w:val="008D6CEA"/>
    <w:rsid w:val="008E3D54"/>
    <w:rsid w:val="008E4F85"/>
    <w:rsid w:val="008F74F4"/>
    <w:rsid w:val="00906720"/>
    <w:rsid w:val="0091133E"/>
    <w:rsid w:val="00927FE2"/>
    <w:rsid w:val="00970437"/>
    <w:rsid w:val="00971C0C"/>
    <w:rsid w:val="009810EB"/>
    <w:rsid w:val="009F48C4"/>
    <w:rsid w:val="00A01FF2"/>
    <w:rsid w:val="00A041DF"/>
    <w:rsid w:val="00A07E0D"/>
    <w:rsid w:val="00A22238"/>
    <w:rsid w:val="00A25440"/>
    <w:rsid w:val="00A33C57"/>
    <w:rsid w:val="00A6348B"/>
    <w:rsid w:val="00A90508"/>
    <w:rsid w:val="00A90809"/>
    <w:rsid w:val="00A953FB"/>
    <w:rsid w:val="00AB15C5"/>
    <w:rsid w:val="00AF6557"/>
    <w:rsid w:val="00B043DD"/>
    <w:rsid w:val="00B3364A"/>
    <w:rsid w:val="00B75373"/>
    <w:rsid w:val="00B978F8"/>
    <w:rsid w:val="00BA0B85"/>
    <w:rsid w:val="00BA1D0E"/>
    <w:rsid w:val="00BC1B44"/>
    <w:rsid w:val="00BC5200"/>
    <w:rsid w:val="00BD7241"/>
    <w:rsid w:val="00BE1F3C"/>
    <w:rsid w:val="00BE2204"/>
    <w:rsid w:val="00BE3950"/>
    <w:rsid w:val="00BE4798"/>
    <w:rsid w:val="00C07AF5"/>
    <w:rsid w:val="00C165B6"/>
    <w:rsid w:val="00C24194"/>
    <w:rsid w:val="00C2775A"/>
    <w:rsid w:val="00C4698C"/>
    <w:rsid w:val="00C56D24"/>
    <w:rsid w:val="00C6334D"/>
    <w:rsid w:val="00C70423"/>
    <w:rsid w:val="00C73EA1"/>
    <w:rsid w:val="00C754E0"/>
    <w:rsid w:val="00CB0362"/>
    <w:rsid w:val="00CD76BC"/>
    <w:rsid w:val="00CF6695"/>
    <w:rsid w:val="00D107A2"/>
    <w:rsid w:val="00D14F1F"/>
    <w:rsid w:val="00D2045E"/>
    <w:rsid w:val="00D20481"/>
    <w:rsid w:val="00D22EFA"/>
    <w:rsid w:val="00D53270"/>
    <w:rsid w:val="00D70B53"/>
    <w:rsid w:val="00D715E8"/>
    <w:rsid w:val="00D843E9"/>
    <w:rsid w:val="00D90688"/>
    <w:rsid w:val="00DA3AD1"/>
    <w:rsid w:val="00DB0196"/>
    <w:rsid w:val="00DB0665"/>
    <w:rsid w:val="00DB3C61"/>
    <w:rsid w:val="00DD7FBD"/>
    <w:rsid w:val="00E00882"/>
    <w:rsid w:val="00E06C98"/>
    <w:rsid w:val="00E0791C"/>
    <w:rsid w:val="00E27949"/>
    <w:rsid w:val="00E410C5"/>
    <w:rsid w:val="00E41464"/>
    <w:rsid w:val="00E435E0"/>
    <w:rsid w:val="00E52FEA"/>
    <w:rsid w:val="00E55378"/>
    <w:rsid w:val="00E55B0D"/>
    <w:rsid w:val="00E55C61"/>
    <w:rsid w:val="00E56368"/>
    <w:rsid w:val="00E63774"/>
    <w:rsid w:val="00E7436F"/>
    <w:rsid w:val="00E82F8A"/>
    <w:rsid w:val="00E8333F"/>
    <w:rsid w:val="00E87F14"/>
    <w:rsid w:val="00EA707F"/>
    <w:rsid w:val="00EA77D9"/>
    <w:rsid w:val="00EE1BCB"/>
    <w:rsid w:val="00F2321D"/>
    <w:rsid w:val="00F31F9E"/>
    <w:rsid w:val="00F32CF1"/>
    <w:rsid w:val="00F60C7E"/>
    <w:rsid w:val="00F612FD"/>
    <w:rsid w:val="00F6565B"/>
    <w:rsid w:val="00F670FB"/>
    <w:rsid w:val="00F70738"/>
    <w:rsid w:val="00F819D6"/>
    <w:rsid w:val="00F9135A"/>
    <w:rsid w:val="00F93A41"/>
    <w:rsid w:val="00F94286"/>
    <w:rsid w:val="00F9506C"/>
    <w:rsid w:val="00F9551D"/>
    <w:rsid w:val="00FD5554"/>
    <w:rsid w:val="00FD5B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D7603"/>
  <w15:chartTrackingRefBased/>
  <w15:docId w15:val="{AAA5B890-D420-4D07-ACF3-49E23BBB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7A70E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7A70E8"/>
    <w:pPr>
      <w:numPr>
        <w:ilvl w:val="1"/>
      </w:numPr>
      <w:outlineLvl w:val="1"/>
    </w:pPr>
    <w:rPr>
      <w:b w:val="0"/>
      <w:color w:val="1F4E79"/>
    </w:rPr>
  </w:style>
  <w:style w:type="paragraph" w:styleId="Heading3">
    <w:name w:val="heading 3"/>
    <w:basedOn w:val="Heading1"/>
    <w:next w:val="Normal"/>
    <w:qFormat/>
    <w:rsid w:val="007A70E8"/>
    <w:pPr>
      <w:numPr>
        <w:ilvl w:val="2"/>
      </w:numPr>
      <w:outlineLvl w:val="2"/>
    </w:pPr>
    <w:rPr>
      <w:b w:val="0"/>
      <w:i/>
      <w:color w:val="2F5496"/>
      <w:sz w:val="20"/>
    </w:rPr>
  </w:style>
  <w:style w:type="paragraph" w:styleId="Heading4">
    <w:name w:val="heading 4"/>
    <w:basedOn w:val="Heading1"/>
    <w:next w:val="Normal"/>
    <w:qFormat/>
    <w:rsid w:val="00AB15C5"/>
    <w:pPr>
      <w:numPr>
        <w:ilvl w:val="3"/>
      </w:numPr>
      <w:outlineLvl w:val="3"/>
    </w:pPr>
    <w:rPr>
      <w:b w:val="0"/>
      <w:color w:val="8EAADB"/>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63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34A08"/>
    <w:pPr>
      <w:jc w:val="center"/>
    </w:pPr>
    <w:rPr>
      <w:noProof/>
    </w:rPr>
  </w:style>
  <w:style w:type="character" w:customStyle="1" w:styleId="EndNoteBibliographyTitleChar">
    <w:name w:val="EndNote Bibliography Title Char"/>
    <w:link w:val="EndNoteBibliographyTitle"/>
    <w:rsid w:val="00434A08"/>
    <w:rPr>
      <w:noProof/>
      <w:lang w:eastAsia="en-US"/>
    </w:rPr>
  </w:style>
  <w:style w:type="paragraph" w:customStyle="1" w:styleId="EndNoteBibliography">
    <w:name w:val="EndNote Bibliography"/>
    <w:basedOn w:val="Normal"/>
    <w:link w:val="EndNoteBibliographyChar"/>
    <w:rsid w:val="00434A08"/>
    <w:rPr>
      <w:noProof/>
    </w:rPr>
  </w:style>
  <w:style w:type="character" w:customStyle="1" w:styleId="EndNoteBibliographyChar">
    <w:name w:val="EndNote Bibliography Char"/>
    <w:link w:val="EndNoteBibliography"/>
    <w:rsid w:val="00434A08"/>
    <w:rPr>
      <w:noProof/>
      <w:lang w:eastAsia="en-US"/>
    </w:rPr>
  </w:style>
  <w:style w:type="table" w:styleId="GridTable1Light-Accent2">
    <w:name w:val="Grid Table 1 Light Accent 2"/>
    <w:basedOn w:val="TableNormal"/>
    <w:uiPriority w:val="46"/>
    <w:rsid w:val="00BA0B8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E0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stra.com.au/coverage-networks/our-coverag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product-selection.grundfos.com/product-detail.product-detail.html?custid=GMA&amp;productnumber=7864551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5427-5129-4621-8CD6-6F169F62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71</TotalTime>
  <Pages>12</Pages>
  <Words>6200</Words>
  <Characters>35842</Characters>
  <Application>Microsoft Office Word</Application>
  <DocSecurity>0</DocSecurity>
  <Lines>1120</Lines>
  <Paragraphs>750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41292</CharactersWithSpaces>
  <SharedDoc>false</SharedDoc>
  <HLinks>
    <vt:vector size="18" baseType="variant">
      <vt:variant>
        <vt:i4>5898286</vt:i4>
      </vt:variant>
      <vt:variant>
        <vt:i4>104</vt:i4>
      </vt:variant>
      <vt:variant>
        <vt:i4>0</vt:i4>
      </vt:variant>
      <vt:variant>
        <vt:i4>5</vt:i4>
      </vt:variant>
      <vt:variant>
        <vt:lpwstr>http://www.homerenergy.com/HOMER_pro.html</vt:lpwstr>
      </vt:variant>
      <vt:variant>
        <vt:lpwstr/>
      </vt:variant>
      <vt:variant>
        <vt:i4>7864437</vt:i4>
      </vt:variant>
      <vt:variant>
        <vt:i4>101</vt:i4>
      </vt:variant>
      <vt:variant>
        <vt:i4>0</vt:i4>
      </vt:variant>
      <vt:variant>
        <vt:i4>5</vt:i4>
      </vt:variant>
      <vt:variant>
        <vt:lpwstr>http://www.pumpsandsystems.com/pumps-pumps/march-2017-7-technological-advancements-shaping-water-operations</vt:lpwstr>
      </vt:variant>
      <vt:variant>
        <vt:lpwstr/>
      </vt:variant>
      <vt:variant>
        <vt:i4>3997818</vt:i4>
      </vt:variant>
      <vt:variant>
        <vt:i4>98</vt:i4>
      </vt:variant>
      <vt:variant>
        <vt:i4>0</vt:i4>
      </vt:variant>
      <vt:variant>
        <vt:i4>5</vt:i4>
      </vt:variant>
      <vt:variant>
        <vt:lpwstr>http://www.environment.gov.au/about-us/legislation: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Mark Mazzoni</cp:lastModifiedBy>
  <cp:revision>4</cp:revision>
  <cp:lastPrinted>2000-03-22T01:18:00Z</cp:lastPrinted>
  <dcterms:created xsi:type="dcterms:W3CDTF">2017-05-18T06:32:00Z</dcterms:created>
  <dcterms:modified xsi:type="dcterms:W3CDTF">2017-05-18T07:43:00Z</dcterms:modified>
</cp:coreProperties>
</file>