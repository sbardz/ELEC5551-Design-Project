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Pr="001B5423" w:rsidRDefault="001B5423">
      <w:pPr>
        <w:pStyle w:val="Heading1"/>
        <w:rPr>
          <w:b/>
          <w:i/>
        </w:rPr>
      </w:pPr>
      <w:r>
        <w:rPr>
          <w:b/>
        </w:rPr>
        <w:t>Agenda</w:t>
      </w:r>
      <w:r w:rsidR="0086243E" w:rsidRPr="00D02AEA">
        <w:rPr>
          <w:b/>
        </w:rPr>
        <w:t xml:space="preserve"> - </w:t>
      </w:r>
      <w:r w:rsidRPr="001B5423">
        <w:rPr>
          <w:b/>
          <w:i/>
        </w:rPr>
        <w:t>Design Project B Team 12</w:t>
      </w:r>
    </w:p>
    <w:p w:rsidR="0086243E" w:rsidRDefault="0086243E">
      <w:pPr>
        <w:pStyle w:val="Heading5"/>
      </w:pPr>
    </w:p>
    <w:p w:rsidR="0066213A" w:rsidRPr="0066213A" w:rsidRDefault="0066213A" w:rsidP="0066213A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980"/>
        <w:gridCol w:w="5040"/>
      </w:tblGrid>
      <w:tr w:rsidR="0086243E" w:rsidTr="0066213A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6243E" w:rsidRDefault="0086243E" w:rsidP="0066213A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A67A76">
              <w:rPr>
                <w:i w:val="0"/>
                <w:sz w:val="16"/>
              </w:rPr>
              <w:t>31</w:t>
            </w:r>
            <w:r w:rsidR="00C1243F">
              <w:rPr>
                <w:i w:val="0"/>
                <w:sz w:val="16"/>
              </w:rPr>
              <w:t>/03/2017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AEA" w:rsidRPr="00F67B84" w:rsidRDefault="00F67B84" w:rsidP="0066213A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      </w:t>
            </w:r>
            <w:r w:rsidR="00D02AEA">
              <w:rPr>
                <w:i w:val="0"/>
                <w:sz w:val="20"/>
              </w:rPr>
              <w:t xml:space="preserve"> </w:t>
            </w:r>
            <w:r w:rsidRPr="00F67B84">
              <w:rPr>
                <w:b/>
                <w:i w:val="0"/>
                <w:sz w:val="20"/>
              </w:rPr>
              <w:t>Location:</w:t>
            </w:r>
            <w:r w:rsidR="00A67A76">
              <w:rPr>
                <w:i w:val="0"/>
                <w:sz w:val="20"/>
              </w:rPr>
              <w:t xml:space="preserve"> Arts Seminar Room 5</w:t>
            </w:r>
            <w:r>
              <w:rPr>
                <w:i w:val="0"/>
                <w:sz w:val="20"/>
              </w:rPr>
              <w:t xml:space="preserve">            </w:t>
            </w:r>
            <w:r w:rsidRPr="00F67B84">
              <w:rPr>
                <w:b/>
                <w:i w:val="0"/>
                <w:sz w:val="20"/>
              </w:rPr>
              <w:t>Chair</w:t>
            </w:r>
            <w:r w:rsidRPr="00A67A76">
              <w:rPr>
                <w:i w:val="0"/>
                <w:sz w:val="20"/>
              </w:rPr>
              <w:t xml:space="preserve">:  </w:t>
            </w:r>
            <w:r w:rsidR="00C1243F" w:rsidRPr="00A67A76">
              <w:rPr>
                <w:i w:val="0"/>
                <w:sz w:val="20"/>
              </w:rPr>
              <w:t>Jess Armstrong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86243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1. Purpose of Meeting</w:t>
            </w:r>
            <w:r w:rsidR="00D02AEA" w:rsidRPr="00F67B84">
              <w:rPr>
                <w:color w:val="auto"/>
              </w:rPr>
              <w:t xml:space="preserve">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Check on team progress and allocate next section of design approach</w:t>
            </w:r>
          </w:p>
        </w:tc>
      </w:tr>
      <w:tr w:rsidR="009070F5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C1243F" w:rsidTr="00AA7963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1243F" w:rsidRPr="00F67B84" w:rsidRDefault="00C1243F" w:rsidP="00AA796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F67B84">
              <w:rPr>
                <w:color w:val="auto"/>
              </w:rPr>
              <w:t xml:space="preserve">. </w:t>
            </w:r>
            <w:r>
              <w:rPr>
                <w:color w:val="auto"/>
              </w:rPr>
              <w:t>Attendees</w:t>
            </w:r>
            <w:r w:rsidRPr="00F67B84">
              <w:rPr>
                <w:color w:val="auto"/>
              </w:rPr>
              <w:t xml:space="preserve"> </w:t>
            </w:r>
          </w:p>
        </w:tc>
      </w:tr>
      <w:tr w:rsidR="00A67A76" w:rsidTr="00677B49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Jessica Armstrong 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527286" w:rsidP="00A67A76">
            <w:pPr>
              <w:pStyle w:val="CovFormText"/>
              <w:rPr>
                <w:sz w:val="20"/>
              </w:rPr>
            </w:pPr>
            <w:hyperlink r:id="rId7" w:history="1">
              <w:r w:rsidR="00A67A76" w:rsidRPr="00E576C2">
                <w:rPr>
                  <w:rStyle w:val="Hyperlink"/>
                  <w:sz w:val="20"/>
                </w:rPr>
                <w:t>21149475@student.uwa.edu.au</w:t>
              </w:r>
            </w:hyperlink>
            <w:r w:rsidR="00A67A76">
              <w:rPr>
                <w:sz w:val="20"/>
              </w:rPr>
              <w:t xml:space="preserve"> </w:t>
            </w:r>
          </w:p>
        </w:tc>
      </w:tr>
      <w:tr w:rsidR="00A67A76" w:rsidTr="00272CE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527286" w:rsidP="00A67A76">
            <w:pPr>
              <w:pStyle w:val="CovFormText"/>
              <w:rPr>
                <w:sz w:val="20"/>
              </w:rPr>
            </w:pPr>
            <w:hyperlink r:id="rId8" w:history="1">
              <w:r w:rsidR="00A67A76" w:rsidRPr="00E576C2">
                <w:rPr>
                  <w:rStyle w:val="Hyperlink"/>
                  <w:sz w:val="20"/>
                </w:rPr>
                <w:t>21121998@student.uwa.edu.au</w:t>
              </w:r>
            </w:hyperlink>
          </w:p>
        </w:tc>
      </w:tr>
      <w:tr w:rsidR="00A67A76" w:rsidTr="00994DC6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527286" w:rsidP="00A67A76">
            <w:pPr>
              <w:pStyle w:val="CovFormText"/>
              <w:rPr>
                <w:sz w:val="20"/>
              </w:rPr>
            </w:pPr>
            <w:hyperlink r:id="rId9" w:history="1">
              <w:r w:rsidR="00A67A76" w:rsidRPr="00E576C2">
                <w:rPr>
                  <w:rStyle w:val="Hyperlink"/>
                  <w:sz w:val="20"/>
                </w:rPr>
                <w:t>21566849@student.uwa.edu.au</w:t>
              </w:r>
            </w:hyperlink>
          </w:p>
        </w:tc>
      </w:tr>
      <w:tr w:rsidR="00A67A76" w:rsidTr="0013028B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527286" w:rsidP="00A67A76">
            <w:pPr>
              <w:pStyle w:val="CovFormText"/>
              <w:rPr>
                <w:sz w:val="20"/>
              </w:rPr>
            </w:pPr>
            <w:hyperlink r:id="rId10" w:history="1">
              <w:r w:rsidR="00A67A76" w:rsidRPr="00E576C2">
                <w:rPr>
                  <w:rStyle w:val="Hyperlink"/>
                  <w:sz w:val="20"/>
                </w:rPr>
                <w:t>105511491@student.uwa.edu.au</w:t>
              </w:r>
            </w:hyperlink>
          </w:p>
        </w:tc>
      </w:tr>
      <w:tr w:rsidR="00A67A76" w:rsidTr="008E7FAC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527286" w:rsidP="00A67A76">
            <w:pPr>
              <w:pStyle w:val="CovFormText"/>
              <w:rPr>
                <w:sz w:val="20"/>
              </w:rPr>
            </w:pPr>
            <w:hyperlink r:id="rId11" w:history="1">
              <w:r w:rsidR="00A67A76" w:rsidRPr="00E576C2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  <w:tr w:rsidR="00A67A76" w:rsidTr="00825436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50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A67A76" w:rsidP="00A67A7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Jie Zhang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Default="00527286" w:rsidP="00A67A76">
            <w:pPr>
              <w:pStyle w:val="CovFormText"/>
              <w:rPr>
                <w:sz w:val="20"/>
              </w:rPr>
            </w:pPr>
            <w:hyperlink r:id="rId12" w:history="1">
              <w:r w:rsidR="00A67A76" w:rsidRPr="00E576C2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</w:tbl>
    <w:p w:rsidR="0086243E" w:rsidRDefault="0086243E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6243E" w:rsidTr="00D34367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C1243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="0086243E" w:rsidRPr="00F67B84">
              <w:rPr>
                <w:color w:val="auto"/>
              </w:rPr>
              <w:t xml:space="preserve">. </w:t>
            </w:r>
            <w:r w:rsidR="001B5423">
              <w:rPr>
                <w:color w:val="auto"/>
              </w:rPr>
              <w:t>Agenda</w:t>
            </w:r>
            <w:r w:rsidR="0086243E"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86243E" w:rsidTr="00D34367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A67A76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Progress since last meeting</w:t>
            </w:r>
          </w:p>
        </w:tc>
      </w:tr>
      <w:tr w:rsidR="0066213A" w:rsidTr="00D34367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67A76" w:rsidRPr="00D34367" w:rsidRDefault="00A67A76" w:rsidP="00D34367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Questions about design approach</w:t>
            </w:r>
            <w:r w:rsidR="00D34367">
              <w:rPr>
                <w:sz w:val="20"/>
              </w:rPr>
              <w:t xml:space="preserve"> Parts</w:t>
            </w:r>
          </w:p>
        </w:tc>
      </w:tr>
      <w:tr w:rsidR="009070F5" w:rsidTr="00D34367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D34367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Select interview order for Friday</w:t>
            </w:r>
          </w:p>
        </w:tc>
      </w:tr>
      <w:tr w:rsidR="009070F5" w:rsidTr="00D34367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D34367" w:rsidP="00D34367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Go through requirements results</w:t>
            </w:r>
          </w:p>
        </w:tc>
      </w:tr>
      <w:tr w:rsidR="009070F5" w:rsidTr="00D34367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D34367" w:rsidP="00D34367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Close of meeting and schedule next meeting</w:t>
            </w:r>
          </w:p>
        </w:tc>
      </w:tr>
    </w:tbl>
    <w:p w:rsidR="0086243E" w:rsidRDefault="0086243E"/>
    <w:tbl>
      <w:tblPr>
        <w:tblW w:w="1020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178"/>
      </w:tblGrid>
      <w:tr w:rsidR="001B5423" w:rsidTr="001B5423">
        <w:trPr>
          <w:cantSplit/>
          <w:tblHeader/>
        </w:trPr>
        <w:tc>
          <w:tcPr>
            <w:tcW w:w="8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C1243F" w:rsidP="00D02AE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1B5423" w:rsidRPr="00F67B84">
              <w:rPr>
                <w:color w:val="auto"/>
              </w:rPr>
              <w:t xml:space="preserve">. </w:t>
            </w:r>
            <w:r w:rsidR="001B5423">
              <w:rPr>
                <w:color w:val="auto"/>
              </w:rPr>
              <w:t xml:space="preserve">Items that need a decision </w:t>
            </w:r>
            <w:r w:rsidR="001B5423" w:rsidRPr="001B5423">
              <w:rPr>
                <w:i/>
                <w:color w:val="auto"/>
                <w:sz w:val="20"/>
              </w:rPr>
              <w:t xml:space="preserve">(check indicates handled) 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</w:p>
        </w:tc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D34367">
            <w:pPr>
              <w:pStyle w:val="CovFormText"/>
              <w:keepNext/>
              <w:rPr>
                <w:sz w:val="20"/>
              </w:rPr>
            </w:pPr>
            <w:r>
              <w:rPr>
                <w:sz w:val="20"/>
              </w:rPr>
              <w:t>Interview Order</w:t>
            </w:r>
          </w:p>
        </w:tc>
        <w:sdt>
          <w:sdtPr>
            <w:rPr>
              <w:sz w:val="20"/>
            </w:rPr>
            <w:id w:val="1133988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D34367">
            <w:pPr>
              <w:pStyle w:val="CovFormText"/>
              <w:keepNext/>
              <w:rPr>
                <w:sz w:val="20"/>
              </w:rPr>
            </w:pPr>
            <w:r>
              <w:rPr>
                <w:sz w:val="20"/>
              </w:rPr>
              <w:t>Schedule next meeting</w:t>
            </w:r>
            <w:bookmarkStart w:id="0" w:name="_GoBack"/>
            <w:bookmarkEnd w:id="0"/>
          </w:p>
        </w:tc>
        <w:sdt>
          <w:sdtPr>
            <w:rPr>
              <w:sz w:val="20"/>
            </w:rPr>
            <w:id w:val="205349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1389798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81726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71326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72229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:rsidR="0086243E" w:rsidRDefault="0086243E"/>
    <w:sectPr w:rsidR="0086243E">
      <w:headerReference w:type="default" r:id="rId13"/>
      <w:footerReference w:type="default" r:id="rId14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286" w:rsidRDefault="00527286">
      <w:r>
        <w:separator/>
      </w:r>
    </w:p>
  </w:endnote>
  <w:endnote w:type="continuationSeparator" w:id="0">
    <w:p w:rsidR="00527286" w:rsidRDefault="0052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6243E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35502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Adapted from </w:t>
          </w:r>
          <w:r w:rsidR="00F4712E">
            <w:rPr>
              <w:color w:val="808080"/>
              <w:sz w:val="18"/>
            </w:rPr>
            <w:t>BMS source: COR 005 TPL</w:t>
          </w:r>
          <w:r>
            <w:rPr>
              <w:color w:val="808080"/>
              <w:sz w:val="18"/>
            </w:rPr>
            <w:t xml:space="preserve">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86243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D34367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D34367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6243E" w:rsidRDefault="0086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286" w:rsidRDefault="00527286">
      <w:r>
        <w:separator/>
      </w:r>
    </w:p>
  </w:footnote>
  <w:footnote w:type="continuationSeparator" w:id="0">
    <w:p w:rsidR="00527286" w:rsidRDefault="00527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43E" w:rsidRPr="00D02AEA" w:rsidRDefault="00355023" w:rsidP="00D02AEA">
    <w:pPr>
      <w:pStyle w:val="Header"/>
      <w:jc w:val="right"/>
      <w:rPr>
        <w:sz w:val="40"/>
        <w:szCs w:val="40"/>
      </w:rPr>
    </w:pPr>
    <w:r>
      <w:rPr>
        <w:sz w:val="40"/>
        <w:szCs w:val="40"/>
      </w:rPr>
      <w:t>U</w:t>
    </w:r>
    <w:r w:rsidR="00627FA1">
      <w:rPr>
        <w:sz w:val="40"/>
        <w:szCs w:val="40"/>
      </w:rPr>
      <w:t>WA ELEC55</w:t>
    </w:r>
    <w:r w:rsidR="00A67A76">
      <w:rPr>
        <w:sz w:val="40"/>
        <w:szCs w:val="40"/>
      </w:rPr>
      <w:t>5</w:t>
    </w:r>
    <w:r w:rsidR="00627FA1">
      <w:rPr>
        <w:sz w:val="40"/>
        <w:szCs w:val="40"/>
      </w:rPr>
      <w:t>1</w:t>
    </w:r>
    <w:r w:rsidR="00D02AEA" w:rsidRPr="00D02AEA">
      <w:rPr>
        <w:sz w:val="40"/>
        <w:szCs w:val="40"/>
      </w:rPr>
      <w:t xml:space="preserve"> </w:t>
    </w:r>
  </w:p>
  <w:p w:rsidR="00D02AEA" w:rsidRDefault="00D02AEA" w:rsidP="00D02A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70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040392"/>
    <w:multiLevelType w:val="hybridMultilevel"/>
    <w:tmpl w:val="D9C4D9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99"/>
    <w:rsid w:val="00070003"/>
    <w:rsid w:val="00090559"/>
    <w:rsid w:val="000E6431"/>
    <w:rsid w:val="000F480B"/>
    <w:rsid w:val="001B5423"/>
    <w:rsid w:val="00355023"/>
    <w:rsid w:val="00377BC3"/>
    <w:rsid w:val="00406370"/>
    <w:rsid w:val="00527286"/>
    <w:rsid w:val="00546C5F"/>
    <w:rsid w:val="00551427"/>
    <w:rsid w:val="005A65C5"/>
    <w:rsid w:val="00627FA1"/>
    <w:rsid w:val="0066213A"/>
    <w:rsid w:val="007029F2"/>
    <w:rsid w:val="00730D96"/>
    <w:rsid w:val="00806495"/>
    <w:rsid w:val="0086243E"/>
    <w:rsid w:val="008828BE"/>
    <w:rsid w:val="009070F5"/>
    <w:rsid w:val="00912254"/>
    <w:rsid w:val="009D1225"/>
    <w:rsid w:val="00A67A76"/>
    <w:rsid w:val="00A835D7"/>
    <w:rsid w:val="00AE154D"/>
    <w:rsid w:val="00C11499"/>
    <w:rsid w:val="00C1243F"/>
    <w:rsid w:val="00C54050"/>
    <w:rsid w:val="00C83151"/>
    <w:rsid w:val="00D02AEA"/>
    <w:rsid w:val="00D34367"/>
    <w:rsid w:val="00D34EE4"/>
    <w:rsid w:val="00DD1ED4"/>
    <w:rsid w:val="00E4717F"/>
    <w:rsid w:val="00E743CE"/>
    <w:rsid w:val="00EC47BC"/>
    <w:rsid w:val="00F42DE3"/>
    <w:rsid w:val="00F4712E"/>
    <w:rsid w:val="00F67B84"/>
    <w:rsid w:val="00FA3649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F8653"/>
  <w15:chartTrackingRefBased/>
  <w15:docId w15:val="{AD979EF1-5217-4793-976F-F6762CB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24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121998@student.uwa.edu.a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1149475@student.uwa.edu.au" TargetMode="External"/><Relationship Id="rId12" Type="http://schemas.openxmlformats.org/officeDocument/2006/relationships/hyperlink" Target="mailto:21663809@student.uwa.edu.a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1663809@student.uwa.edu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105511491@student.uwa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566849@student.uwa.edu.a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Jess Armstrong</cp:lastModifiedBy>
  <cp:revision>2</cp:revision>
  <cp:lastPrinted>2004-09-01T06:13:00Z</cp:lastPrinted>
  <dcterms:created xsi:type="dcterms:W3CDTF">2017-04-04T06:54:00Z</dcterms:created>
  <dcterms:modified xsi:type="dcterms:W3CDTF">2017-04-04T06:54:00Z</dcterms:modified>
  <cp:category>Rev 1.0;last template edit 12--7-03 gje</cp:category>
</cp:coreProperties>
</file>