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C77575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0E4705">
              <w:rPr>
                <w:i w:val="0"/>
                <w:sz w:val="16"/>
              </w:rPr>
              <w:t>28</w:t>
            </w:r>
            <w:r w:rsidR="00C77575">
              <w:rPr>
                <w:i w:val="0"/>
                <w:sz w:val="16"/>
              </w:rPr>
              <w:t>/04</w:t>
            </w:r>
            <w:r w:rsidR="00C1243F">
              <w:rPr>
                <w:i w:val="0"/>
                <w:sz w:val="16"/>
              </w:rPr>
              <w:t>/2017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C77575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 w:rsidR="00C77575">
              <w:rPr>
                <w:b/>
                <w:i w:val="0"/>
                <w:sz w:val="20"/>
              </w:rPr>
              <w:t xml:space="preserve"> </w:t>
            </w:r>
            <w:r w:rsidR="000E4705">
              <w:rPr>
                <w:i w:val="0"/>
              </w:rPr>
              <w:t xml:space="preserve">Arts Seminar Room 5 (G05) </w:t>
            </w:r>
            <w:r w:rsidR="000E4705">
              <w:rPr>
                <w:i w:val="0"/>
                <w:sz w:val="20"/>
              </w:rPr>
              <w:t xml:space="preserve">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 w:rsidR="00C77575">
              <w:rPr>
                <w:b/>
                <w:i w:val="0"/>
                <w:sz w:val="20"/>
              </w:rPr>
              <w:t xml:space="preserve"> </w:t>
            </w:r>
            <w:proofErr w:type="spellStart"/>
            <w:r w:rsidR="00C77575">
              <w:rPr>
                <w:b/>
                <w:i w:val="0"/>
                <w:sz w:val="20"/>
              </w:rPr>
              <w:t>Xiaobin</w:t>
            </w:r>
            <w:proofErr w:type="spellEnd"/>
            <w:r w:rsidR="00C77575">
              <w:rPr>
                <w:b/>
                <w:i w:val="0"/>
                <w:sz w:val="20"/>
              </w:rPr>
              <w:t xml:space="preserve"> LIN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0E4705" w:rsidP="000E470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Start working on System Models Simulation</w:t>
            </w: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C1243F" w:rsidTr="00AA7963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1243F" w:rsidRPr="00F67B84" w:rsidRDefault="00C1243F" w:rsidP="00AA796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Attendees</w:t>
            </w:r>
            <w:r w:rsidRPr="00F67B84">
              <w:rPr>
                <w:color w:val="auto"/>
              </w:rPr>
              <w:t xml:space="preserve"> 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7757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  <w:r w:rsidR="00C77575">
              <w:rPr>
                <w:sz w:val="20"/>
              </w:rPr>
              <w:t xml:space="preserve">                                                                                          </w:t>
            </w:r>
            <w:r w:rsidR="00C77575" w:rsidRPr="00C77575">
              <w:rPr>
                <w:sz w:val="20"/>
              </w:rPr>
              <w:t xml:space="preserve">21149475@student.uwa.edu.au 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  <w:r w:rsidR="00C77575">
              <w:rPr>
                <w:sz w:val="20"/>
              </w:rPr>
              <w:t xml:space="preserve">                                                                                          </w:t>
            </w:r>
            <w:r w:rsidR="00C77575" w:rsidRPr="00C77575">
              <w:rPr>
                <w:sz w:val="20"/>
              </w:rPr>
              <w:t>21121998@student.uwa.edu.au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  <w:r w:rsidR="00C77575">
              <w:rPr>
                <w:sz w:val="20"/>
              </w:rPr>
              <w:t xml:space="preserve">                                                                                                      </w:t>
            </w:r>
            <w:r w:rsidR="00C77575" w:rsidRPr="00C77575">
              <w:rPr>
                <w:sz w:val="20"/>
              </w:rPr>
              <w:t>21566849@student.uwa.edu.au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  <w:r w:rsidR="00C77575">
              <w:rPr>
                <w:sz w:val="20"/>
              </w:rPr>
              <w:t xml:space="preserve">                                                                                                </w:t>
            </w:r>
            <w:r w:rsidR="00C77575" w:rsidRPr="00C77575">
              <w:rPr>
                <w:sz w:val="20"/>
              </w:rPr>
              <w:t>105511491@student.uwa.edu.au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  <w:r w:rsidR="00C77575">
              <w:rPr>
                <w:sz w:val="20"/>
              </w:rPr>
              <w:t xml:space="preserve">                                                                                             </w:t>
            </w:r>
            <w:r w:rsidR="00C77575" w:rsidRPr="00C77575">
              <w:rPr>
                <w:sz w:val="20"/>
              </w:rPr>
              <w:t>21663809@student.uwa.edu.au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  <w:r w:rsidR="00C77575">
              <w:rPr>
                <w:sz w:val="20"/>
              </w:rPr>
              <w:t xml:space="preserve">                                                                                                        </w:t>
            </w:r>
            <w:r w:rsidR="00C77575" w:rsidRPr="00C77575">
              <w:rPr>
                <w:sz w:val="20"/>
              </w:rPr>
              <w:t>21231118@student.uwa.edu.au</w:t>
            </w:r>
          </w:p>
        </w:tc>
      </w:tr>
    </w:tbl>
    <w:p w:rsidR="0086243E" w:rsidRDefault="0086243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C1243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86243E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0E4705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Size the systems</w:t>
            </w: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0E4705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Need to eliminate one of the hybrid systems</w:t>
            </w:r>
          </w:p>
        </w:tc>
      </w:tr>
      <w:tr w:rsidR="009070F5" w:rsidTr="000E4705">
        <w:trPr>
          <w:cantSplit/>
          <w:trHeight w:val="407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0E4705" w:rsidP="000E470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Task allocation (Simulation</w:t>
            </w:r>
            <w:bookmarkStart w:id="0" w:name="_GoBack"/>
            <w:bookmarkEnd w:id="0"/>
            <w:r>
              <w:rPr>
                <w:sz w:val="20"/>
              </w:rPr>
              <w:t>)</w:t>
            </w: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C1243F" w:rsidP="00D02AE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1B5423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 xml:space="preserve">Items that need a decision </w:t>
            </w:r>
            <w:r w:rsidR="001B5423"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0E4705" w:rsidP="00C77575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 xml:space="preserve">Choose specific </w:t>
            </w:r>
            <w:r w:rsidRPr="000E4705">
              <w:rPr>
                <w:sz w:val="20"/>
              </w:rPr>
              <w:t>technologies (e.g.  types of battery, vertical /horizontal wind turbine)</w:t>
            </w: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D2" w:rsidRDefault="00D365D2">
      <w:r>
        <w:separator/>
      </w:r>
    </w:p>
  </w:endnote>
  <w:endnote w:type="continuationSeparator" w:id="0">
    <w:p w:rsidR="00D365D2" w:rsidRDefault="00D3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0E4705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0E4705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D2" w:rsidRDefault="00D365D2">
      <w:r>
        <w:separator/>
      </w:r>
    </w:p>
  </w:footnote>
  <w:footnote w:type="continuationSeparator" w:id="0">
    <w:p w:rsidR="00D365D2" w:rsidRDefault="00D36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</w:t>
    </w:r>
    <w:r w:rsidR="00C77575">
      <w:rPr>
        <w:sz w:val="40"/>
        <w:szCs w:val="40"/>
      </w:rPr>
      <w:t>WA ELEC5551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040392"/>
    <w:multiLevelType w:val="hybridMultilevel"/>
    <w:tmpl w:val="D9C4D9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99"/>
    <w:rsid w:val="00070003"/>
    <w:rsid w:val="00090559"/>
    <w:rsid w:val="000E4705"/>
    <w:rsid w:val="000E6431"/>
    <w:rsid w:val="000F480B"/>
    <w:rsid w:val="001B5423"/>
    <w:rsid w:val="001F48CA"/>
    <w:rsid w:val="00355023"/>
    <w:rsid w:val="00377BC3"/>
    <w:rsid w:val="00406370"/>
    <w:rsid w:val="00413504"/>
    <w:rsid w:val="00546C5F"/>
    <w:rsid w:val="00551427"/>
    <w:rsid w:val="005A65C5"/>
    <w:rsid w:val="00627FA1"/>
    <w:rsid w:val="0066213A"/>
    <w:rsid w:val="007029F2"/>
    <w:rsid w:val="00730D96"/>
    <w:rsid w:val="00806495"/>
    <w:rsid w:val="0086243E"/>
    <w:rsid w:val="009070F5"/>
    <w:rsid w:val="00912254"/>
    <w:rsid w:val="00A835D7"/>
    <w:rsid w:val="00A95F0E"/>
    <w:rsid w:val="00AE154D"/>
    <w:rsid w:val="00C11499"/>
    <w:rsid w:val="00C1243F"/>
    <w:rsid w:val="00C54050"/>
    <w:rsid w:val="00C77575"/>
    <w:rsid w:val="00C83151"/>
    <w:rsid w:val="00D02AEA"/>
    <w:rsid w:val="00D34EE4"/>
    <w:rsid w:val="00D365D2"/>
    <w:rsid w:val="00DD1ED4"/>
    <w:rsid w:val="00E4717F"/>
    <w:rsid w:val="00E743CE"/>
    <w:rsid w:val="00EC47BC"/>
    <w:rsid w:val="00F4712E"/>
    <w:rsid w:val="00F67B84"/>
    <w:rsid w:val="00FA3649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image_test</cp:lastModifiedBy>
  <cp:revision>2</cp:revision>
  <cp:lastPrinted>2004-09-01T06:13:00Z</cp:lastPrinted>
  <dcterms:created xsi:type="dcterms:W3CDTF">2017-04-27T11:30:00Z</dcterms:created>
  <dcterms:modified xsi:type="dcterms:W3CDTF">2017-04-27T11:30:00Z</dcterms:modified>
  <cp:category>Rev 1.0;last template edit 12--7-03 gje</cp:category>
</cp:coreProperties>
</file>