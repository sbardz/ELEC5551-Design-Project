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Pr="001B5423" w:rsidRDefault="001B5423">
      <w:pPr>
        <w:pStyle w:val="Heading1"/>
        <w:rPr>
          <w:b/>
          <w:i/>
        </w:rPr>
      </w:pPr>
      <w:r>
        <w:rPr>
          <w:b/>
        </w:rPr>
        <w:t>Agenda</w:t>
      </w:r>
      <w:r w:rsidR="0086243E" w:rsidRPr="00D02AEA">
        <w:rPr>
          <w:b/>
        </w:rPr>
        <w:t xml:space="preserve"> - </w:t>
      </w:r>
      <w:r w:rsidRPr="001B5423">
        <w:rPr>
          <w:b/>
          <w:i/>
        </w:rPr>
        <w:t>Design Project B Team 12</w:t>
      </w:r>
    </w:p>
    <w:p w:rsidR="0086243E" w:rsidRDefault="0086243E">
      <w:pPr>
        <w:pStyle w:val="Heading5"/>
      </w:pPr>
    </w:p>
    <w:p w:rsidR="0066213A" w:rsidRPr="0066213A" w:rsidRDefault="0066213A" w:rsidP="0066213A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86243E" w:rsidTr="0066213A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6243E" w:rsidRDefault="0086243E" w:rsidP="0066213A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 w:rsidR="00C1243F">
              <w:rPr>
                <w:i w:val="0"/>
                <w:sz w:val="16"/>
              </w:rPr>
              <w:t>28/03/2017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AEA" w:rsidRPr="00F67B84" w:rsidRDefault="00F67B84" w:rsidP="0066213A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            </w:t>
            </w:r>
            <w:r w:rsidR="00D02AEA">
              <w:rPr>
                <w:i w:val="0"/>
                <w:sz w:val="20"/>
              </w:rPr>
              <w:t xml:space="preserve"> </w:t>
            </w:r>
            <w:r w:rsidRPr="00F67B84">
              <w:rPr>
                <w:b/>
                <w:i w:val="0"/>
                <w:sz w:val="20"/>
              </w:rPr>
              <w:t>Location:</w:t>
            </w:r>
            <w:r>
              <w:rPr>
                <w:i w:val="0"/>
                <w:sz w:val="20"/>
              </w:rPr>
              <w:t xml:space="preserve">                                              </w:t>
            </w:r>
            <w:r w:rsidRPr="00F67B84">
              <w:rPr>
                <w:b/>
                <w:i w:val="0"/>
                <w:sz w:val="20"/>
              </w:rPr>
              <w:t>Chair:</w:t>
            </w:r>
            <w:r>
              <w:rPr>
                <w:b/>
                <w:i w:val="0"/>
                <w:sz w:val="20"/>
              </w:rPr>
              <w:t xml:space="preserve">       </w:t>
            </w:r>
            <w:r w:rsidR="00C1243F">
              <w:rPr>
                <w:b/>
                <w:i w:val="0"/>
                <w:sz w:val="20"/>
              </w:rPr>
              <w:t>Jess Armstrong</w:t>
            </w:r>
            <w:bookmarkStart w:id="0" w:name="_GoBack"/>
            <w:bookmarkEnd w:id="0"/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86243E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1. Purpose of Meeting</w:t>
            </w:r>
            <w:r w:rsidR="00D02AEA" w:rsidRPr="00F67B84">
              <w:rPr>
                <w:color w:val="auto"/>
              </w:rPr>
              <w:t xml:space="preserve"> 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Check on team progress and allocate next section of design approach</w:t>
            </w:r>
          </w:p>
        </w:tc>
      </w:tr>
      <w:tr w:rsidR="009070F5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C1243F" w:rsidTr="00AA7963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1243F" w:rsidRPr="00F67B84" w:rsidRDefault="00C1243F" w:rsidP="00AA7963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F67B84">
              <w:rPr>
                <w:color w:val="auto"/>
              </w:rPr>
              <w:t xml:space="preserve">. </w:t>
            </w:r>
            <w:r>
              <w:rPr>
                <w:color w:val="auto"/>
              </w:rPr>
              <w:t>Attendees</w:t>
            </w:r>
            <w:r w:rsidRPr="00F67B84">
              <w:rPr>
                <w:color w:val="auto"/>
              </w:rPr>
              <w:t xml:space="preserve"> 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Jessica Armstrong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Steven Bardzovski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Xiaobin Lin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Mark Mazzoni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Shaochen Wang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Jie Zhang</w:t>
            </w:r>
          </w:p>
        </w:tc>
      </w:tr>
    </w:tbl>
    <w:p w:rsidR="0086243E" w:rsidRDefault="0086243E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6243E" w:rsidTr="00F67B84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C1243F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3</w:t>
            </w:r>
            <w:r w:rsidR="0086243E" w:rsidRPr="00F67B84">
              <w:rPr>
                <w:color w:val="auto"/>
              </w:rPr>
              <w:t xml:space="preserve">. </w:t>
            </w:r>
            <w:r w:rsidR="001B5423">
              <w:rPr>
                <w:color w:val="auto"/>
              </w:rPr>
              <w:t>Agenda</w:t>
            </w:r>
            <w:r w:rsidR="0086243E"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86243E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C1243F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Lesson’s Learned from Requirements Analysis</w:t>
            </w:r>
          </w:p>
        </w:tc>
      </w:tr>
      <w:tr w:rsidR="0066213A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Pr="00C1243F" w:rsidRDefault="00C1243F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Report on Research findings (all members)</w:t>
            </w: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C1243F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Split Design Approach</w:t>
            </w: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C1243F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Risk Register brainstorm</w:t>
            </w: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C1243F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Additional Meetings</w:t>
            </w: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C1243F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Other Business</w:t>
            </w: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</w:tbl>
    <w:p w:rsidR="0086243E" w:rsidRDefault="0086243E"/>
    <w:tbl>
      <w:tblPr>
        <w:tblW w:w="1020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8"/>
        <w:gridCol w:w="2178"/>
      </w:tblGrid>
      <w:tr w:rsidR="001B5423" w:rsidTr="001B5423">
        <w:trPr>
          <w:cantSplit/>
          <w:tblHeader/>
        </w:trPr>
        <w:tc>
          <w:tcPr>
            <w:tcW w:w="8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C1243F" w:rsidP="00D02AEA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1B5423" w:rsidRPr="00F67B84">
              <w:rPr>
                <w:color w:val="auto"/>
              </w:rPr>
              <w:t xml:space="preserve">. </w:t>
            </w:r>
            <w:r w:rsidR="001B5423">
              <w:rPr>
                <w:color w:val="auto"/>
              </w:rPr>
              <w:t xml:space="preserve">Items that need a decision </w:t>
            </w:r>
            <w:r w:rsidR="001B5423" w:rsidRPr="001B5423">
              <w:rPr>
                <w:i/>
                <w:color w:val="auto"/>
                <w:sz w:val="20"/>
              </w:rPr>
              <w:t xml:space="preserve">(check indicates handled) </w:t>
            </w:r>
          </w:p>
        </w:tc>
        <w:tc>
          <w:tcPr>
            <w:tcW w:w="2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1B5423" w:rsidP="00D02AEA">
            <w:pPr>
              <w:pStyle w:val="Heading3"/>
              <w:rPr>
                <w:color w:val="auto"/>
              </w:rPr>
            </w:pPr>
          </w:p>
        </w:tc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C1243F">
            <w:pPr>
              <w:pStyle w:val="CovFormText"/>
              <w:keepNext/>
              <w:rPr>
                <w:sz w:val="20"/>
              </w:rPr>
            </w:pPr>
            <w:r>
              <w:rPr>
                <w:sz w:val="20"/>
              </w:rPr>
              <w:t>Design approach sections allocated</w:t>
            </w:r>
          </w:p>
        </w:tc>
        <w:sdt>
          <w:sdtPr>
            <w:rPr>
              <w:sz w:val="20"/>
            </w:rPr>
            <w:id w:val="1133988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C1243F">
            <w:pPr>
              <w:pStyle w:val="CovFormText"/>
              <w:keepNext/>
              <w:rPr>
                <w:sz w:val="20"/>
              </w:rPr>
            </w:pPr>
            <w:r>
              <w:rPr>
                <w:sz w:val="20"/>
              </w:rPr>
              <w:t>Additional Meeting time</w:t>
            </w:r>
          </w:p>
        </w:tc>
        <w:sdt>
          <w:sdtPr>
            <w:rPr>
              <w:sz w:val="20"/>
            </w:rPr>
            <w:id w:val="2053492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1389798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817265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71326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2072229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</w:tbl>
    <w:p w:rsidR="0086243E" w:rsidRDefault="0086243E"/>
    <w:sectPr w:rsidR="0086243E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5D2" w:rsidRDefault="00D365D2">
      <w:r>
        <w:separator/>
      </w:r>
    </w:p>
  </w:endnote>
  <w:endnote w:type="continuationSeparator" w:id="0">
    <w:p w:rsidR="00D365D2" w:rsidRDefault="00D36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6243E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355023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 xml:space="preserve">Adapted from </w:t>
          </w:r>
          <w:r w:rsidR="00F4712E">
            <w:rPr>
              <w:color w:val="808080"/>
              <w:sz w:val="18"/>
            </w:rPr>
            <w:t>BMS source: COR 005 TPL</w:t>
          </w:r>
          <w:r>
            <w:rPr>
              <w:color w:val="808080"/>
              <w:sz w:val="18"/>
            </w:rPr>
            <w:t xml:space="preserve">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86243E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C1243F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C1243F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6243E" w:rsidRDefault="00862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5D2" w:rsidRDefault="00D365D2">
      <w:r>
        <w:separator/>
      </w:r>
    </w:p>
  </w:footnote>
  <w:footnote w:type="continuationSeparator" w:id="0">
    <w:p w:rsidR="00D365D2" w:rsidRDefault="00D36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43E" w:rsidRPr="00D02AEA" w:rsidRDefault="00355023" w:rsidP="00D02AEA">
    <w:pPr>
      <w:pStyle w:val="Header"/>
      <w:jc w:val="right"/>
      <w:rPr>
        <w:sz w:val="40"/>
        <w:szCs w:val="40"/>
      </w:rPr>
    </w:pPr>
    <w:r>
      <w:rPr>
        <w:sz w:val="40"/>
        <w:szCs w:val="40"/>
      </w:rPr>
      <w:t>U</w:t>
    </w:r>
    <w:r w:rsidR="00627FA1">
      <w:rPr>
        <w:sz w:val="40"/>
        <w:szCs w:val="40"/>
      </w:rPr>
      <w:t>WA ELEC551</w:t>
    </w:r>
    <w:r>
      <w:rPr>
        <w:sz w:val="40"/>
        <w:szCs w:val="40"/>
      </w:rPr>
      <w:t>X</w:t>
    </w:r>
    <w:r w:rsidR="00D02AEA" w:rsidRPr="00D02AEA">
      <w:rPr>
        <w:sz w:val="40"/>
        <w:szCs w:val="40"/>
      </w:rPr>
      <w:t xml:space="preserve"> </w:t>
    </w:r>
  </w:p>
  <w:p w:rsidR="00D02AEA" w:rsidRDefault="00D02AEA" w:rsidP="00D02A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F705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040392"/>
    <w:multiLevelType w:val="hybridMultilevel"/>
    <w:tmpl w:val="D9C4D9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99"/>
    <w:rsid w:val="00070003"/>
    <w:rsid w:val="00090559"/>
    <w:rsid w:val="000E6431"/>
    <w:rsid w:val="000F480B"/>
    <w:rsid w:val="001B5423"/>
    <w:rsid w:val="001F48CA"/>
    <w:rsid w:val="00355023"/>
    <w:rsid w:val="00377BC3"/>
    <w:rsid w:val="00406370"/>
    <w:rsid w:val="00546C5F"/>
    <w:rsid w:val="00551427"/>
    <w:rsid w:val="005A65C5"/>
    <w:rsid w:val="00627FA1"/>
    <w:rsid w:val="0066213A"/>
    <w:rsid w:val="007029F2"/>
    <w:rsid w:val="00730D96"/>
    <w:rsid w:val="00806495"/>
    <w:rsid w:val="0086243E"/>
    <w:rsid w:val="009070F5"/>
    <w:rsid w:val="00912254"/>
    <w:rsid w:val="00A835D7"/>
    <w:rsid w:val="00AE154D"/>
    <w:rsid w:val="00C11499"/>
    <w:rsid w:val="00C1243F"/>
    <w:rsid w:val="00C54050"/>
    <w:rsid w:val="00C83151"/>
    <w:rsid w:val="00D02AEA"/>
    <w:rsid w:val="00D34EE4"/>
    <w:rsid w:val="00D365D2"/>
    <w:rsid w:val="00DD1ED4"/>
    <w:rsid w:val="00E4717F"/>
    <w:rsid w:val="00E743CE"/>
    <w:rsid w:val="00EC47BC"/>
    <w:rsid w:val="00F4712E"/>
    <w:rsid w:val="00F67B84"/>
    <w:rsid w:val="00FA3649"/>
    <w:rsid w:val="00FD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28753D"/>
  <w15:chartTrackingRefBased/>
  <w15:docId w15:val="{AD979EF1-5217-4793-976F-F6762CB5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A835D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124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Jess Armstrong</cp:lastModifiedBy>
  <cp:revision>2</cp:revision>
  <cp:lastPrinted>2004-09-01T06:13:00Z</cp:lastPrinted>
  <dcterms:created xsi:type="dcterms:W3CDTF">2017-03-27T06:50:00Z</dcterms:created>
  <dcterms:modified xsi:type="dcterms:W3CDTF">2017-03-27T06:50:00Z</dcterms:modified>
  <cp:category>Rev 1.0;last template edit 12--7-03 gje</cp:category>
</cp:coreProperties>
</file>