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w:t>
      </w:r>
      <w:proofErr w:type="spellStart"/>
      <w:r>
        <w:rPr>
          <w:sz w:val="24"/>
          <w:szCs w:val="24"/>
        </w:rPr>
        <w:t>Bardzovski</w:t>
      </w:r>
      <w:proofErr w:type="spellEnd"/>
      <w:r>
        <w:rPr>
          <w:sz w:val="24"/>
          <w:szCs w:val="24"/>
        </w:rPr>
        <w:t xml:space="preserve">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Ms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A468DA">
        <w:rPr>
          <w:sz w:val="24"/>
          <w:szCs w:val="24"/>
        </w:rPr>
        <w:t>1</w:t>
      </w:r>
      <w:r w:rsidR="00692152">
        <w:rPr>
          <w:sz w:val="24"/>
          <w:szCs w:val="24"/>
        </w:rPr>
        <w:t>2,179</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EC1E28">
      <w:pPr>
        <w:pStyle w:val="Title"/>
        <w:jc w:val="right"/>
        <w:rPr>
          <w:sz w:val="28"/>
        </w:rPr>
      </w:pPr>
      <w:r>
        <w:rPr>
          <w:sz w:val="28"/>
        </w:rPr>
        <w:t>Version 1.5</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 xml:space="preserve">to </w:t>
            </w:r>
            <w:proofErr w:type="spellStart"/>
            <w:r w:rsidR="00CF3A4F">
              <w:t>docx</w:t>
            </w:r>
            <w:proofErr w:type="spellEnd"/>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 xml:space="preserve">Steven </w:t>
            </w:r>
            <w:proofErr w:type="spellStart"/>
            <w:r>
              <w:t>Bardzovski</w:t>
            </w:r>
            <w:proofErr w:type="spellEnd"/>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F06E0B" w:rsidP="00502488">
            <w:pPr>
              <w:pStyle w:val="Tabletext"/>
              <w:jc w:val="center"/>
            </w:pPr>
            <w:r>
              <w:t>23/05/2017</w:t>
            </w:r>
          </w:p>
        </w:tc>
        <w:tc>
          <w:tcPr>
            <w:tcW w:w="1152" w:type="dxa"/>
          </w:tcPr>
          <w:p w:rsidR="00B37E4A" w:rsidRDefault="00F06E0B" w:rsidP="00502488">
            <w:pPr>
              <w:pStyle w:val="Tabletext"/>
              <w:jc w:val="center"/>
            </w:pPr>
            <w:r>
              <w:t>1.4</w:t>
            </w:r>
          </w:p>
        </w:tc>
        <w:tc>
          <w:tcPr>
            <w:tcW w:w="3744" w:type="dxa"/>
          </w:tcPr>
          <w:p w:rsidR="00B37E4A" w:rsidRDefault="00F06E0B">
            <w:pPr>
              <w:pStyle w:val="Tabletext"/>
            </w:pPr>
            <w:r>
              <w:t>Updated circuit breaker section to include base case and diesel generator so</w:t>
            </w:r>
            <w:r w:rsidR="00133EA4">
              <w:t>lution</w:t>
            </w:r>
            <w:r>
              <w:t>. Edit design philosophy of hybrid and DG</w:t>
            </w:r>
          </w:p>
        </w:tc>
        <w:tc>
          <w:tcPr>
            <w:tcW w:w="2304" w:type="dxa"/>
          </w:tcPr>
          <w:p w:rsidR="00B37E4A" w:rsidRDefault="00F06E0B">
            <w:pPr>
              <w:pStyle w:val="Tabletext"/>
            </w:pPr>
            <w:r>
              <w:t xml:space="preserve">Jessica Armstrong, Steven </w:t>
            </w:r>
            <w:proofErr w:type="spellStart"/>
            <w:r>
              <w:t>Bardzovski</w:t>
            </w:r>
            <w:proofErr w:type="spellEnd"/>
          </w:p>
        </w:tc>
      </w:tr>
      <w:tr w:rsidR="00133EA4">
        <w:tc>
          <w:tcPr>
            <w:tcW w:w="2304" w:type="dxa"/>
          </w:tcPr>
          <w:p w:rsidR="00133EA4" w:rsidRDefault="00133EA4" w:rsidP="00502488">
            <w:pPr>
              <w:pStyle w:val="Tabletext"/>
              <w:jc w:val="center"/>
            </w:pPr>
            <w:r>
              <w:t>24/05/2017</w:t>
            </w:r>
          </w:p>
        </w:tc>
        <w:tc>
          <w:tcPr>
            <w:tcW w:w="1152" w:type="dxa"/>
          </w:tcPr>
          <w:p w:rsidR="00133EA4" w:rsidRDefault="00133EA4" w:rsidP="00502488">
            <w:pPr>
              <w:pStyle w:val="Tabletext"/>
              <w:jc w:val="center"/>
            </w:pPr>
            <w:r>
              <w:t>1.5</w:t>
            </w:r>
          </w:p>
        </w:tc>
        <w:tc>
          <w:tcPr>
            <w:tcW w:w="3744" w:type="dxa"/>
          </w:tcPr>
          <w:p w:rsidR="00133EA4" w:rsidRDefault="00133EA4">
            <w:pPr>
              <w:pStyle w:val="Tabletext"/>
            </w:pPr>
            <w:r>
              <w:t xml:space="preserve">DC circuit breaker added, </w:t>
            </w:r>
            <w:r w:rsidR="00B27C6D">
              <w:t>updated hybrid design elements section</w:t>
            </w:r>
            <w:r w:rsidR="00A468DA">
              <w:t>, added civil tests during build to recommendations section.</w:t>
            </w:r>
          </w:p>
        </w:tc>
        <w:tc>
          <w:tcPr>
            <w:tcW w:w="2304" w:type="dxa"/>
          </w:tcPr>
          <w:p w:rsidR="00133EA4" w:rsidRDefault="00133EA4">
            <w:pPr>
              <w:pStyle w:val="Tabletext"/>
            </w:pPr>
            <w:r>
              <w:t xml:space="preserve">Jessica Armstrong, Steven </w:t>
            </w:r>
            <w:proofErr w:type="spellStart"/>
            <w:r>
              <w:t>Bardzovski</w:t>
            </w:r>
            <w:proofErr w:type="spellEnd"/>
            <w:r w:rsidR="00A468DA">
              <w:t xml:space="preserve">, Mark </w:t>
            </w:r>
            <w:proofErr w:type="spellStart"/>
            <w:r w:rsidR="00A468DA">
              <w:t>Mazzoni</w:t>
            </w:r>
            <w:proofErr w:type="spellEnd"/>
          </w:p>
        </w:tc>
      </w:tr>
      <w:tr w:rsidR="00133EA4">
        <w:tc>
          <w:tcPr>
            <w:tcW w:w="2304" w:type="dxa"/>
          </w:tcPr>
          <w:p w:rsidR="00133EA4" w:rsidRDefault="00133EA4" w:rsidP="00502488">
            <w:pPr>
              <w:pStyle w:val="Tabletext"/>
              <w:jc w:val="center"/>
            </w:pPr>
          </w:p>
        </w:tc>
        <w:tc>
          <w:tcPr>
            <w:tcW w:w="1152" w:type="dxa"/>
          </w:tcPr>
          <w:p w:rsidR="00133EA4" w:rsidRDefault="00133EA4" w:rsidP="00502488">
            <w:pPr>
              <w:pStyle w:val="Tabletext"/>
              <w:jc w:val="center"/>
            </w:pPr>
          </w:p>
        </w:tc>
        <w:tc>
          <w:tcPr>
            <w:tcW w:w="3744" w:type="dxa"/>
          </w:tcPr>
          <w:p w:rsidR="00133EA4" w:rsidRDefault="00133EA4">
            <w:pPr>
              <w:pStyle w:val="Tabletext"/>
            </w:pPr>
          </w:p>
        </w:tc>
        <w:tc>
          <w:tcPr>
            <w:tcW w:w="2304" w:type="dxa"/>
          </w:tcPr>
          <w:p w:rsidR="00133EA4" w:rsidRDefault="00133EA4">
            <w:pPr>
              <w:pStyle w:val="Tabletext"/>
            </w:pP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F06E0B" w:rsidRDefault="003F2468">
      <w:pPr>
        <w:pStyle w:val="TOC1"/>
        <w:tabs>
          <w:tab w:val="left" w:pos="432"/>
        </w:tabs>
        <w:rPr>
          <w:rFonts w:asciiTheme="minorHAnsi" w:eastAsiaTheme="minorEastAsia" w:hAnsiTheme="minorHAnsi" w:cstheme="minorBidi"/>
          <w:noProof/>
          <w:sz w:val="22"/>
          <w:szCs w:val="22"/>
          <w:lang w:eastAsia="en-AU"/>
        </w:rPr>
      </w:pPr>
      <w:r>
        <w:fldChar w:fldCharType="begin"/>
      </w:r>
      <w:r>
        <w:instrText xml:space="preserve"> TOC \o "1-3" </w:instrText>
      </w:r>
      <w:r>
        <w:fldChar w:fldCharType="separate"/>
      </w:r>
      <w:r w:rsidR="00F06E0B">
        <w:rPr>
          <w:noProof/>
        </w:rPr>
        <w:t>1.</w:t>
      </w:r>
      <w:r w:rsidR="00F06E0B">
        <w:rPr>
          <w:rFonts w:asciiTheme="minorHAnsi" w:eastAsiaTheme="minorEastAsia" w:hAnsiTheme="minorHAnsi" w:cstheme="minorBidi"/>
          <w:noProof/>
          <w:sz w:val="22"/>
          <w:szCs w:val="22"/>
          <w:lang w:eastAsia="en-AU"/>
        </w:rPr>
        <w:tab/>
      </w:r>
      <w:r w:rsidR="00F06E0B">
        <w:rPr>
          <w:noProof/>
        </w:rPr>
        <w:t>Introduction</w:t>
      </w:r>
      <w:r w:rsidR="00F06E0B">
        <w:rPr>
          <w:noProof/>
        </w:rPr>
        <w:tab/>
      </w:r>
      <w:r w:rsidR="00F06E0B">
        <w:rPr>
          <w:noProof/>
        </w:rPr>
        <w:fldChar w:fldCharType="begin"/>
      </w:r>
      <w:r w:rsidR="00F06E0B">
        <w:rPr>
          <w:noProof/>
        </w:rPr>
        <w:instrText xml:space="preserve"> PAGEREF _Toc483319780 \h </w:instrText>
      </w:r>
      <w:r w:rsidR="00F06E0B">
        <w:rPr>
          <w:noProof/>
        </w:rPr>
      </w:r>
      <w:r w:rsidR="00F06E0B">
        <w:rPr>
          <w:noProof/>
        </w:rPr>
        <w:fldChar w:fldCharType="separate"/>
      </w:r>
      <w:r w:rsidR="00F06E0B">
        <w:rPr>
          <w:noProof/>
        </w:rPr>
        <w:t>5</w:t>
      </w:r>
      <w:r w:rsidR="00F06E0B">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_Toc483319781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_Toc483319782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_Toc483319783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_Toc483319784 \h </w:instrText>
      </w:r>
      <w:r>
        <w:rPr>
          <w:noProof/>
        </w:rPr>
      </w:r>
      <w:r>
        <w:rPr>
          <w:noProof/>
        </w:rPr>
        <w:fldChar w:fldCharType="separate"/>
      </w:r>
      <w:r>
        <w:rPr>
          <w:noProof/>
        </w:rPr>
        <w:t>5</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Report Summary</w:t>
      </w:r>
      <w:r>
        <w:rPr>
          <w:noProof/>
        </w:rPr>
        <w:tab/>
      </w:r>
      <w:r>
        <w:rPr>
          <w:noProof/>
        </w:rPr>
        <w:fldChar w:fldCharType="begin"/>
      </w:r>
      <w:r>
        <w:rPr>
          <w:noProof/>
        </w:rPr>
        <w:instrText xml:space="preserve"> PAGEREF _Toc483319785 \h </w:instrText>
      </w:r>
      <w:r>
        <w:rPr>
          <w:noProof/>
        </w:rPr>
      </w:r>
      <w:r>
        <w:rPr>
          <w:noProof/>
        </w:rPr>
        <w:fldChar w:fldCharType="separate"/>
      </w:r>
      <w:r>
        <w:rPr>
          <w:noProof/>
        </w:rPr>
        <w:t>6</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Final Design</w:t>
      </w:r>
      <w:r>
        <w:rPr>
          <w:noProof/>
        </w:rPr>
        <w:tab/>
      </w:r>
      <w:r>
        <w:rPr>
          <w:noProof/>
        </w:rPr>
        <w:fldChar w:fldCharType="begin"/>
      </w:r>
      <w:r>
        <w:rPr>
          <w:noProof/>
        </w:rPr>
        <w:instrText xml:space="preserve"> PAGEREF _Toc483319786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Final Requirements</w:t>
      </w:r>
      <w:r>
        <w:rPr>
          <w:noProof/>
        </w:rPr>
        <w:tab/>
      </w:r>
      <w:r>
        <w:rPr>
          <w:noProof/>
        </w:rPr>
        <w:fldChar w:fldCharType="begin"/>
      </w:r>
      <w:r>
        <w:rPr>
          <w:noProof/>
        </w:rPr>
        <w:instrText xml:space="preserve"> PAGEREF _Toc483319787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Base Case</w:t>
      </w:r>
      <w:r>
        <w:rPr>
          <w:noProof/>
        </w:rPr>
        <w:tab/>
      </w:r>
      <w:r>
        <w:rPr>
          <w:noProof/>
        </w:rPr>
        <w:fldChar w:fldCharType="begin"/>
      </w:r>
      <w:r>
        <w:rPr>
          <w:noProof/>
        </w:rPr>
        <w:instrText xml:space="preserve"> PAGEREF _Toc483319788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_Toc483319789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_Toc483319790 \h </w:instrText>
      </w:r>
      <w:r>
        <w:rPr>
          <w:noProof/>
        </w:rPr>
      </w:r>
      <w:r>
        <w:rPr>
          <w:noProof/>
        </w:rPr>
        <w:fldChar w:fldCharType="separate"/>
      </w:r>
      <w:r>
        <w:rPr>
          <w:noProof/>
        </w:rPr>
        <w:t>8</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_Toc483319791 \h </w:instrText>
      </w:r>
      <w:r>
        <w:rPr>
          <w:noProof/>
        </w:rPr>
      </w:r>
      <w:r>
        <w:rPr>
          <w:noProof/>
        </w:rPr>
        <w:fldChar w:fldCharType="separate"/>
      </w:r>
      <w:r>
        <w:rPr>
          <w:noProof/>
        </w:rPr>
        <w:t>9</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3.3</w:t>
      </w:r>
      <w:r>
        <w:rPr>
          <w:rFonts w:asciiTheme="minorHAnsi" w:eastAsiaTheme="minorEastAsia" w:hAnsiTheme="minorHAnsi" w:cstheme="minorBidi"/>
          <w:noProof/>
          <w:sz w:val="22"/>
          <w:szCs w:val="22"/>
          <w:lang w:eastAsia="en-AU"/>
        </w:rPr>
        <w:tab/>
      </w:r>
      <w:r w:rsidRPr="00144FCA">
        <w:rPr>
          <w:rFonts w:eastAsia="Calibri" w:cs="Arial"/>
          <w:noProof/>
        </w:rPr>
        <w:t>Hybrid System</w:t>
      </w:r>
      <w:r>
        <w:rPr>
          <w:noProof/>
        </w:rPr>
        <w:tab/>
      </w:r>
      <w:r>
        <w:rPr>
          <w:noProof/>
        </w:rPr>
        <w:fldChar w:fldCharType="begin"/>
      </w:r>
      <w:r>
        <w:rPr>
          <w:noProof/>
        </w:rPr>
        <w:instrText xml:space="preserve"> PAGEREF _Toc483319792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_Toc483319793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_Toc483319794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_Toc483319795 \h </w:instrText>
      </w:r>
      <w:r>
        <w:rPr>
          <w:noProof/>
        </w:rPr>
      </w:r>
      <w:r>
        <w:rPr>
          <w:noProof/>
        </w:rPr>
        <w:fldChar w:fldCharType="separate"/>
      </w:r>
      <w:r>
        <w:rPr>
          <w:noProof/>
        </w:rPr>
        <w:t>14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Diesel Generator</w:t>
      </w:r>
      <w:r>
        <w:rPr>
          <w:noProof/>
        </w:rPr>
        <w:tab/>
      </w:r>
      <w:r>
        <w:rPr>
          <w:noProof/>
        </w:rPr>
        <w:fldChar w:fldCharType="begin"/>
      </w:r>
      <w:r>
        <w:rPr>
          <w:noProof/>
        </w:rPr>
        <w:instrText xml:space="preserve"> PAGEREF _Toc483319796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_Toc483319797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_Toc483319798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_Toc483319799 \h </w:instrText>
      </w:r>
      <w:r>
        <w:rPr>
          <w:noProof/>
        </w:rPr>
      </w:r>
      <w:r>
        <w:rPr>
          <w:noProof/>
        </w:rPr>
        <w:fldChar w:fldCharType="separate"/>
      </w:r>
      <w:r>
        <w:rPr>
          <w:noProof/>
        </w:rPr>
        <w:t>16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System Integration</w:t>
      </w:r>
      <w:r>
        <w:rPr>
          <w:noProof/>
        </w:rPr>
        <w:tab/>
      </w:r>
      <w:r>
        <w:rPr>
          <w:noProof/>
        </w:rPr>
        <w:fldChar w:fldCharType="begin"/>
      </w:r>
      <w:r>
        <w:rPr>
          <w:noProof/>
        </w:rPr>
        <w:instrText xml:space="preserve"> PAGEREF _Toc483319800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Cables</w:t>
      </w:r>
      <w:r>
        <w:rPr>
          <w:noProof/>
        </w:rPr>
        <w:tab/>
      </w:r>
      <w:r>
        <w:rPr>
          <w:noProof/>
        </w:rPr>
        <w:fldChar w:fldCharType="begin"/>
      </w:r>
      <w:r>
        <w:rPr>
          <w:noProof/>
        </w:rPr>
        <w:instrText xml:space="preserve"> PAGEREF _Toc483319801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Circuit Breakers</w:t>
      </w:r>
      <w:r>
        <w:rPr>
          <w:noProof/>
        </w:rPr>
        <w:tab/>
      </w:r>
      <w:r>
        <w:rPr>
          <w:noProof/>
        </w:rPr>
        <w:fldChar w:fldCharType="begin"/>
      </w:r>
      <w:r>
        <w:rPr>
          <w:noProof/>
        </w:rPr>
        <w:instrText xml:space="preserve"> PAGEREF _Toc483319802 \h </w:instrText>
      </w:r>
      <w:r>
        <w:rPr>
          <w:noProof/>
        </w:rPr>
      </w:r>
      <w:r>
        <w:rPr>
          <w:noProof/>
        </w:rPr>
        <w:fldChar w:fldCharType="separate"/>
      </w:r>
      <w:r>
        <w:rPr>
          <w:noProof/>
        </w:rPr>
        <w:t>19</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3.5.3</w:t>
      </w:r>
      <w:r>
        <w:rPr>
          <w:rFonts w:asciiTheme="minorHAnsi" w:eastAsiaTheme="minorEastAsia" w:hAnsiTheme="minorHAnsi" w:cstheme="minorBidi"/>
          <w:noProof/>
          <w:sz w:val="22"/>
          <w:szCs w:val="22"/>
          <w:lang w:eastAsia="en-AU"/>
        </w:rPr>
        <w:tab/>
      </w:r>
      <w:r>
        <w:rPr>
          <w:noProof/>
        </w:rPr>
        <w:t>Sensing Reporting Monitoring and Telemetry</w:t>
      </w:r>
      <w:r>
        <w:rPr>
          <w:noProof/>
        </w:rPr>
        <w:tab/>
      </w:r>
      <w:r>
        <w:rPr>
          <w:noProof/>
        </w:rPr>
        <w:fldChar w:fldCharType="begin"/>
      </w:r>
      <w:r>
        <w:rPr>
          <w:noProof/>
        </w:rPr>
        <w:instrText xml:space="preserve"> PAGEREF _Toc483319803 \h </w:instrText>
      </w:r>
      <w:r>
        <w:rPr>
          <w:noProof/>
        </w:rPr>
      </w:r>
      <w:r>
        <w:rPr>
          <w:noProof/>
        </w:rPr>
        <w:fldChar w:fldCharType="separate"/>
      </w:r>
      <w:r>
        <w:rPr>
          <w:noProof/>
        </w:rPr>
        <w:t>20</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Component Variables</w:t>
      </w:r>
      <w:r>
        <w:rPr>
          <w:noProof/>
        </w:rPr>
        <w:tab/>
      </w:r>
      <w:r>
        <w:rPr>
          <w:noProof/>
        </w:rPr>
        <w:fldChar w:fldCharType="begin"/>
      </w:r>
      <w:r>
        <w:rPr>
          <w:noProof/>
        </w:rPr>
        <w:instrText xml:space="preserve"> PAGEREF _Toc483319804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Sensing and reporting technology</w:t>
      </w:r>
      <w:r>
        <w:rPr>
          <w:noProof/>
        </w:rPr>
        <w:tab/>
      </w:r>
      <w:r>
        <w:rPr>
          <w:noProof/>
        </w:rPr>
        <w:fldChar w:fldCharType="begin"/>
      </w:r>
      <w:r>
        <w:rPr>
          <w:noProof/>
        </w:rPr>
        <w:instrText xml:space="preserve"> PAGEREF _Toc483319805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sidRPr="00144FCA">
        <w:rPr>
          <w:noProof/>
          <w:color w:val="2F5496"/>
        </w:rPr>
        <w:t>3.5.3</w:t>
      </w:r>
      <w:r>
        <w:rPr>
          <w:rFonts w:asciiTheme="minorHAnsi" w:eastAsiaTheme="minorEastAsia" w:hAnsiTheme="minorHAnsi" w:cstheme="minorBidi"/>
          <w:noProof/>
          <w:sz w:val="22"/>
          <w:szCs w:val="22"/>
          <w:lang w:eastAsia="en-AU"/>
        </w:rPr>
        <w:tab/>
      </w:r>
      <w:r>
        <w:rPr>
          <w:noProof/>
        </w:rPr>
        <w:t>Subsystem Sensing and Reporting</w:t>
      </w:r>
      <w:r>
        <w:rPr>
          <w:noProof/>
        </w:rPr>
        <w:tab/>
      </w:r>
      <w:r>
        <w:rPr>
          <w:noProof/>
        </w:rPr>
        <w:fldChar w:fldCharType="begin"/>
      </w:r>
      <w:r>
        <w:rPr>
          <w:noProof/>
        </w:rPr>
        <w:instrText xml:space="preserve"> PAGEREF _Toc483319806 \h </w:instrText>
      </w:r>
      <w:r>
        <w:rPr>
          <w:noProof/>
        </w:rPr>
      </w:r>
      <w:r>
        <w:rPr>
          <w:noProof/>
        </w:rPr>
        <w:fldChar w:fldCharType="separate"/>
      </w:r>
      <w:r>
        <w:rPr>
          <w:noProof/>
        </w:rPr>
        <w:t>23</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3.5.4</w:t>
      </w:r>
      <w:r>
        <w:rPr>
          <w:rFonts w:asciiTheme="minorHAnsi" w:eastAsiaTheme="minorEastAsia" w:hAnsiTheme="minorHAnsi" w:cstheme="minorBidi"/>
          <w:noProof/>
          <w:sz w:val="22"/>
          <w:szCs w:val="22"/>
          <w:lang w:eastAsia="en-AU"/>
        </w:rPr>
        <w:tab/>
      </w:r>
      <w:r>
        <w:rPr>
          <w:noProof/>
        </w:rPr>
        <w:t>Component Sensing and Reporting</w:t>
      </w:r>
      <w:r>
        <w:rPr>
          <w:noProof/>
        </w:rPr>
        <w:tab/>
      </w:r>
      <w:r>
        <w:rPr>
          <w:noProof/>
        </w:rPr>
        <w:fldChar w:fldCharType="begin"/>
      </w:r>
      <w:r>
        <w:rPr>
          <w:noProof/>
        </w:rPr>
        <w:instrText xml:space="preserve"> PAGEREF _Toc483319807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Focus on Safety</w:t>
      </w:r>
      <w:r>
        <w:rPr>
          <w:noProof/>
        </w:rPr>
        <w:tab/>
      </w:r>
      <w:r>
        <w:rPr>
          <w:noProof/>
        </w:rPr>
        <w:fldChar w:fldCharType="begin"/>
      </w:r>
      <w:r>
        <w:rPr>
          <w:noProof/>
        </w:rPr>
        <w:instrText xml:space="preserve"> PAGEREF _Toc483319808 \h </w:instrText>
      </w:r>
      <w:r>
        <w:rPr>
          <w:noProof/>
        </w:rPr>
      </w:r>
      <w:r>
        <w:rPr>
          <w:noProof/>
        </w:rPr>
        <w:fldChar w:fldCharType="separate"/>
      </w:r>
      <w:r>
        <w:rPr>
          <w:noProof/>
        </w:rPr>
        <w:t>24</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3.6.1</w:t>
      </w:r>
      <w:r>
        <w:rPr>
          <w:rFonts w:asciiTheme="minorHAnsi" w:eastAsiaTheme="minorEastAsia" w:hAnsiTheme="minorHAnsi" w:cstheme="minorBidi"/>
          <w:noProof/>
          <w:sz w:val="22"/>
          <w:szCs w:val="22"/>
          <w:lang w:eastAsia="en-AU"/>
        </w:rPr>
        <w:tab/>
      </w:r>
      <w:r>
        <w:rPr>
          <w:noProof/>
        </w:rPr>
        <w:t>Controllers</w:t>
      </w:r>
      <w:r>
        <w:rPr>
          <w:noProof/>
        </w:rPr>
        <w:tab/>
      </w:r>
      <w:r>
        <w:rPr>
          <w:noProof/>
        </w:rPr>
        <w:fldChar w:fldCharType="begin"/>
      </w:r>
      <w:r>
        <w:rPr>
          <w:noProof/>
        </w:rPr>
        <w:instrText xml:space="preserve"> PAGEREF _Toc483319809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Final Cost Estimates</w:t>
      </w:r>
      <w:r>
        <w:rPr>
          <w:noProof/>
        </w:rPr>
        <w:tab/>
      </w:r>
      <w:r>
        <w:rPr>
          <w:noProof/>
        </w:rPr>
        <w:fldChar w:fldCharType="begin"/>
      </w:r>
      <w:r>
        <w:rPr>
          <w:noProof/>
        </w:rPr>
        <w:instrText xml:space="preserve"> PAGEREF _Toc483319810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Stakeholder Engagement</w:t>
      </w:r>
      <w:r>
        <w:rPr>
          <w:noProof/>
        </w:rPr>
        <w:tab/>
      </w:r>
      <w:r>
        <w:rPr>
          <w:noProof/>
        </w:rPr>
        <w:fldChar w:fldCharType="begin"/>
      </w:r>
      <w:r>
        <w:rPr>
          <w:noProof/>
        </w:rPr>
        <w:instrText xml:space="preserve"> PAGEREF _Toc483319811 \h </w:instrText>
      </w:r>
      <w:r>
        <w:rPr>
          <w:noProof/>
        </w:rPr>
      </w:r>
      <w:r>
        <w:rPr>
          <w:noProof/>
        </w:rPr>
        <w:fldChar w:fldCharType="separate"/>
      </w:r>
      <w:r>
        <w:rPr>
          <w:noProof/>
        </w:rPr>
        <w:t>25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3.8.1</w:t>
      </w:r>
      <w:r>
        <w:rPr>
          <w:rFonts w:asciiTheme="minorHAnsi" w:eastAsiaTheme="minorEastAsia" w:hAnsiTheme="minorHAnsi" w:cstheme="minorBidi"/>
          <w:noProof/>
          <w:sz w:val="22"/>
          <w:szCs w:val="22"/>
          <w:lang w:eastAsia="en-AU"/>
        </w:rPr>
        <w:tab/>
      </w:r>
      <w:r>
        <w:rPr>
          <w:noProof/>
        </w:rPr>
        <w:t>Design Review</w:t>
      </w:r>
      <w:r>
        <w:rPr>
          <w:noProof/>
        </w:rPr>
        <w:tab/>
      </w:r>
      <w:r>
        <w:rPr>
          <w:noProof/>
        </w:rPr>
        <w:fldChar w:fldCharType="begin"/>
      </w:r>
      <w:r>
        <w:rPr>
          <w:noProof/>
        </w:rPr>
        <w:instrText xml:space="preserve"> PAGEREF _Toc483319812 \h </w:instrText>
      </w:r>
      <w:r>
        <w:rPr>
          <w:noProof/>
        </w:rPr>
      </w:r>
      <w:r>
        <w:rPr>
          <w:noProof/>
        </w:rPr>
        <w:fldChar w:fldCharType="separate"/>
      </w:r>
      <w:r>
        <w:rPr>
          <w:noProof/>
        </w:rPr>
        <w:t>25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Safety Issues</w:t>
      </w:r>
      <w:r>
        <w:rPr>
          <w:noProof/>
        </w:rPr>
        <w:tab/>
      </w:r>
      <w:r>
        <w:rPr>
          <w:noProof/>
        </w:rPr>
        <w:fldChar w:fldCharType="begin"/>
      </w:r>
      <w:r>
        <w:rPr>
          <w:noProof/>
        </w:rPr>
        <w:instrText xml:space="preserve"> PAGEREF _Toc483319813 \h </w:instrText>
      </w:r>
      <w:r>
        <w:rPr>
          <w:noProof/>
        </w:rPr>
      </w:r>
      <w:r>
        <w:rPr>
          <w:noProof/>
        </w:rPr>
        <w:fldChar w:fldCharType="separate"/>
      </w:r>
      <w:r>
        <w:rPr>
          <w:noProof/>
        </w:rPr>
        <w:t>27</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3.10</w:t>
      </w:r>
      <w:r>
        <w:rPr>
          <w:rFonts w:asciiTheme="minorHAnsi" w:eastAsiaTheme="minorEastAsia" w:hAnsiTheme="minorHAnsi" w:cstheme="minorBidi"/>
          <w:noProof/>
          <w:sz w:val="22"/>
          <w:szCs w:val="22"/>
          <w:lang w:eastAsia="en-AU"/>
        </w:rPr>
        <w:tab/>
      </w:r>
      <w:r>
        <w:rPr>
          <w:noProof/>
        </w:rPr>
        <w:t>Top 5 Risks</w:t>
      </w:r>
      <w:r>
        <w:rPr>
          <w:noProof/>
        </w:rPr>
        <w:tab/>
      </w:r>
      <w:r>
        <w:rPr>
          <w:noProof/>
        </w:rPr>
        <w:fldChar w:fldCharType="begin"/>
      </w:r>
      <w:r>
        <w:rPr>
          <w:noProof/>
        </w:rPr>
        <w:instrText xml:space="preserve"> PAGEREF _Toc483319814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3.11</w:t>
      </w:r>
      <w:r>
        <w:rPr>
          <w:rFonts w:asciiTheme="minorHAnsi" w:eastAsiaTheme="minorEastAsia" w:hAnsiTheme="minorHAnsi" w:cstheme="minorBidi"/>
          <w:noProof/>
          <w:sz w:val="22"/>
          <w:szCs w:val="22"/>
          <w:lang w:eastAsia="en-AU"/>
        </w:rPr>
        <w:tab/>
      </w:r>
      <w:r>
        <w:rPr>
          <w:noProof/>
        </w:rPr>
        <w:t>List of Design Outputs</w:t>
      </w:r>
      <w:r>
        <w:rPr>
          <w:noProof/>
        </w:rPr>
        <w:tab/>
      </w:r>
      <w:r>
        <w:rPr>
          <w:noProof/>
        </w:rPr>
        <w:fldChar w:fldCharType="begin"/>
      </w:r>
      <w:r>
        <w:rPr>
          <w:noProof/>
        </w:rPr>
        <w:instrText xml:space="preserve"> PAGEREF _Toc483319815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3.12</w:t>
      </w:r>
      <w:r>
        <w:rPr>
          <w:rFonts w:asciiTheme="minorHAnsi" w:eastAsiaTheme="minorEastAsia" w:hAnsiTheme="minorHAnsi" w:cstheme="minorBidi"/>
          <w:noProof/>
          <w:sz w:val="22"/>
          <w:szCs w:val="22"/>
          <w:lang w:eastAsia="en-AU"/>
        </w:rPr>
        <w:tab/>
      </w:r>
      <w:r>
        <w:rPr>
          <w:noProof/>
        </w:rPr>
        <w:t>Recommended Design Option</w:t>
      </w:r>
      <w:r>
        <w:rPr>
          <w:noProof/>
        </w:rPr>
        <w:tab/>
      </w:r>
      <w:r>
        <w:rPr>
          <w:noProof/>
        </w:rPr>
        <w:fldChar w:fldCharType="begin"/>
      </w:r>
      <w:r>
        <w:rPr>
          <w:noProof/>
        </w:rPr>
        <w:instrText xml:space="preserve"> PAGEREF _Toc483319816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Recommendations for Building the Design</w:t>
      </w:r>
      <w:r>
        <w:rPr>
          <w:noProof/>
        </w:rPr>
        <w:tab/>
      </w:r>
      <w:r>
        <w:rPr>
          <w:noProof/>
        </w:rPr>
        <w:fldChar w:fldCharType="begin"/>
      </w:r>
      <w:r>
        <w:rPr>
          <w:noProof/>
        </w:rPr>
        <w:instrText xml:space="preserve"> PAGEREF _Toc483319817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Approvals that must be obtained</w:t>
      </w:r>
      <w:r>
        <w:rPr>
          <w:noProof/>
        </w:rPr>
        <w:tab/>
      </w:r>
      <w:r>
        <w:rPr>
          <w:noProof/>
        </w:rPr>
        <w:fldChar w:fldCharType="begin"/>
      </w:r>
      <w:r>
        <w:rPr>
          <w:noProof/>
        </w:rPr>
        <w:instrText xml:space="preserve"> PAGEREF _Toc483319818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Tenders</w:t>
      </w:r>
      <w:r>
        <w:rPr>
          <w:noProof/>
        </w:rPr>
        <w:tab/>
      </w:r>
      <w:r>
        <w:rPr>
          <w:noProof/>
        </w:rPr>
        <w:fldChar w:fldCharType="begin"/>
      </w:r>
      <w:r>
        <w:rPr>
          <w:noProof/>
        </w:rPr>
        <w:instrText xml:space="preserve"> PAGEREF _Toc483319819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Recommended tests</w:t>
      </w:r>
      <w:r>
        <w:rPr>
          <w:noProof/>
        </w:rPr>
        <w:tab/>
      </w:r>
      <w:r>
        <w:rPr>
          <w:noProof/>
        </w:rPr>
        <w:fldChar w:fldCharType="begin"/>
      </w:r>
      <w:r>
        <w:rPr>
          <w:noProof/>
        </w:rPr>
        <w:instrText xml:space="preserve"> PAGEREF _Toc483319820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Manual</w:t>
      </w:r>
      <w:r>
        <w:rPr>
          <w:noProof/>
        </w:rPr>
        <w:tab/>
      </w:r>
      <w:r>
        <w:rPr>
          <w:noProof/>
        </w:rPr>
        <w:fldChar w:fldCharType="begin"/>
      </w:r>
      <w:r>
        <w:rPr>
          <w:noProof/>
        </w:rPr>
        <w:instrText xml:space="preserve"> PAGEREF _Toc483319821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Operation and maintenance</w:t>
      </w:r>
      <w:r>
        <w:rPr>
          <w:noProof/>
        </w:rPr>
        <w:tab/>
      </w:r>
      <w:r>
        <w:rPr>
          <w:noProof/>
        </w:rPr>
        <w:fldChar w:fldCharType="begin"/>
      </w:r>
      <w:r>
        <w:rPr>
          <w:noProof/>
        </w:rPr>
        <w:instrText xml:space="preserve"> PAGEREF _Toc483319822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5.2</w:t>
      </w:r>
      <w:r>
        <w:rPr>
          <w:rFonts w:asciiTheme="minorHAnsi" w:eastAsiaTheme="minorEastAsia" w:hAnsiTheme="minorHAnsi" w:cstheme="minorBidi"/>
          <w:noProof/>
          <w:sz w:val="22"/>
          <w:szCs w:val="22"/>
          <w:lang w:eastAsia="en-AU"/>
        </w:rPr>
        <w:tab/>
      </w:r>
      <w:r>
        <w:rPr>
          <w:noProof/>
        </w:rPr>
        <w:t>Start-up procedure?</w:t>
      </w:r>
      <w:r>
        <w:rPr>
          <w:noProof/>
        </w:rPr>
        <w:tab/>
      </w:r>
      <w:r>
        <w:rPr>
          <w:noProof/>
        </w:rPr>
        <w:fldChar w:fldCharType="begin"/>
      </w:r>
      <w:r>
        <w:rPr>
          <w:noProof/>
        </w:rPr>
        <w:instrText xml:space="preserve"> PAGEREF _Toc483319823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lastRenderedPageBreak/>
        <w:t>6.</w:t>
      </w:r>
      <w:r>
        <w:rPr>
          <w:rFonts w:asciiTheme="minorHAnsi" w:eastAsiaTheme="minorEastAsia" w:hAnsiTheme="minorHAnsi" w:cstheme="minorBidi"/>
          <w:noProof/>
          <w:sz w:val="22"/>
          <w:szCs w:val="22"/>
          <w:lang w:eastAsia="en-AU"/>
        </w:rPr>
        <w:tab/>
      </w:r>
      <w:r>
        <w:rPr>
          <w:noProof/>
        </w:rPr>
        <w:t>Conclusions</w:t>
      </w:r>
      <w:r>
        <w:rPr>
          <w:noProof/>
        </w:rPr>
        <w:tab/>
      </w:r>
      <w:r>
        <w:rPr>
          <w:noProof/>
        </w:rPr>
        <w:fldChar w:fldCharType="begin"/>
      </w:r>
      <w:r>
        <w:rPr>
          <w:noProof/>
        </w:rPr>
        <w:instrText xml:space="preserve"> PAGEREF _Toc483319824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6.1</w:t>
      </w:r>
      <w:r>
        <w:rPr>
          <w:rFonts w:asciiTheme="minorHAnsi" w:eastAsiaTheme="minorEastAsia" w:hAnsiTheme="minorHAnsi" w:cstheme="minorBidi"/>
          <w:noProof/>
          <w:sz w:val="22"/>
          <w:szCs w:val="22"/>
          <w:lang w:eastAsia="en-AU"/>
        </w:rPr>
        <w:tab/>
      </w:r>
      <w:r w:rsidRPr="00144FCA">
        <w:rPr>
          <w:rFonts w:eastAsia="Calibri"/>
          <w:noProof/>
        </w:rPr>
        <w:t>Most significant learning</w:t>
      </w:r>
      <w:r>
        <w:rPr>
          <w:noProof/>
        </w:rPr>
        <w:tab/>
      </w:r>
      <w:r>
        <w:rPr>
          <w:noProof/>
        </w:rPr>
        <w:fldChar w:fldCharType="begin"/>
      </w:r>
      <w:r>
        <w:rPr>
          <w:noProof/>
        </w:rPr>
        <w:instrText xml:space="preserve"> PAGEREF _Toc483319825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6.2</w:t>
      </w:r>
      <w:r>
        <w:rPr>
          <w:rFonts w:asciiTheme="minorHAnsi" w:eastAsiaTheme="minorEastAsia" w:hAnsiTheme="minorHAnsi" w:cstheme="minorBidi"/>
          <w:noProof/>
          <w:sz w:val="22"/>
          <w:szCs w:val="22"/>
          <w:lang w:eastAsia="en-AU"/>
        </w:rPr>
        <w:tab/>
      </w:r>
      <w:r w:rsidRPr="00144FCA">
        <w:rPr>
          <w:rFonts w:eastAsia="Calibri"/>
          <w:noProof/>
        </w:rPr>
        <w:t>Recommendations for further Improvements</w:t>
      </w:r>
      <w:r>
        <w:rPr>
          <w:noProof/>
        </w:rPr>
        <w:tab/>
      </w:r>
      <w:r>
        <w:rPr>
          <w:noProof/>
        </w:rPr>
        <w:fldChar w:fldCharType="begin"/>
      </w:r>
      <w:r>
        <w:rPr>
          <w:noProof/>
        </w:rPr>
        <w:instrText xml:space="preserve"> PAGEREF _Toc483319826 \h </w:instrText>
      </w:r>
      <w:r>
        <w:rPr>
          <w:noProof/>
        </w:rPr>
      </w:r>
      <w:r>
        <w:rPr>
          <w:noProof/>
        </w:rPr>
        <w:fldChar w:fldCharType="separate"/>
      </w:r>
      <w:r>
        <w:rPr>
          <w:noProof/>
        </w:rPr>
        <w:t>32</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Appendices</w:t>
      </w:r>
      <w:r>
        <w:rPr>
          <w:noProof/>
        </w:rPr>
        <w:tab/>
      </w:r>
      <w:r>
        <w:rPr>
          <w:noProof/>
        </w:rPr>
        <w:fldChar w:fldCharType="begin"/>
      </w:r>
      <w:r>
        <w:rPr>
          <w:noProof/>
        </w:rPr>
        <w:instrText xml:space="preserve"> PAGEREF _Toc483319827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7.1</w:t>
      </w:r>
      <w:r>
        <w:rPr>
          <w:rFonts w:asciiTheme="minorHAnsi" w:eastAsiaTheme="minorEastAsia" w:hAnsiTheme="minorHAnsi" w:cstheme="minorBidi"/>
          <w:noProof/>
          <w:sz w:val="22"/>
          <w:szCs w:val="22"/>
          <w:lang w:eastAsia="en-AU"/>
        </w:rPr>
        <w:tab/>
      </w:r>
      <w:r w:rsidRPr="00144FCA">
        <w:rPr>
          <w:rFonts w:eastAsia="Calibri"/>
          <w:noProof/>
        </w:rPr>
        <w:t>Appendix A</w:t>
      </w:r>
      <w:r>
        <w:rPr>
          <w:noProof/>
        </w:rPr>
        <w:tab/>
      </w:r>
      <w:r>
        <w:rPr>
          <w:noProof/>
        </w:rPr>
        <w:fldChar w:fldCharType="begin"/>
      </w:r>
      <w:r>
        <w:rPr>
          <w:noProof/>
        </w:rPr>
        <w:instrText xml:space="preserve"> PAGEREF _Toc483319828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7.2</w:t>
      </w:r>
      <w:r>
        <w:rPr>
          <w:rFonts w:asciiTheme="minorHAnsi" w:eastAsiaTheme="minorEastAsia" w:hAnsiTheme="minorHAnsi" w:cstheme="minorBidi"/>
          <w:noProof/>
          <w:sz w:val="22"/>
          <w:szCs w:val="22"/>
          <w:lang w:eastAsia="en-AU"/>
        </w:rPr>
        <w:tab/>
      </w:r>
      <w:r w:rsidRPr="00144FCA">
        <w:rPr>
          <w:rFonts w:eastAsia="Calibri" w:cs="Arial"/>
          <w:noProof/>
        </w:rPr>
        <w:t>Appendix B</w:t>
      </w:r>
      <w:r>
        <w:rPr>
          <w:noProof/>
        </w:rPr>
        <w:tab/>
      </w:r>
      <w:r>
        <w:rPr>
          <w:noProof/>
        </w:rPr>
        <w:fldChar w:fldCharType="begin"/>
      </w:r>
      <w:r>
        <w:rPr>
          <w:noProof/>
        </w:rPr>
        <w:instrText xml:space="preserve"> PAGEREF _Toc483319829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7.3</w:t>
      </w:r>
      <w:r>
        <w:rPr>
          <w:rFonts w:asciiTheme="minorHAnsi" w:eastAsiaTheme="minorEastAsia" w:hAnsiTheme="minorHAnsi" w:cstheme="minorBidi"/>
          <w:noProof/>
          <w:sz w:val="22"/>
          <w:szCs w:val="22"/>
          <w:lang w:eastAsia="en-AU"/>
        </w:rPr>
        <w:tab/>
      </w:r>
      <w:r w:rsidRPr="00144FCA">
        <w:rPr>
          <w:rFonts w:eastAsia="Calibri" w:cs="Arial"/>
          <w:noProof/>
        </w:rPr>
        <w:t>Appendix C</w:t>
      </w:r>
      <w:r>
        <w:rPr>
          <w:noProof/>
        </w:rPr>
        <w:tab/>
      </w:r>
      <w:r>
        <w:rPr>
          <w:noProof/>
        </w:rPr>
        <w:fldChar w:fldCharType="begin"/>
      </w:r>
      <w:r>
        <w:rPr>
          <w:noProof/>
        </w:rPr>
        <w:instrText xml:space="preserve"> PAGEREF _Toc483319830 \h </w:instrText>
      </w:r>
      <w:r>
        <w:rPr>
          <w:noProof/>
        </w:rPr>
      </w:r>
      <w:r>
        <w:rPr>
          <w:noProof/>
        </w:rPr>
        <w:fldChar w:fldCharType="separate"/>
      </w:r>
      <w:r>
        <w:rPr>
          <w:noProof/>
        </w:rPr>
        <w:t>33</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0" w:name="_Toc456598586"/>
      <w:bookmarkStart w:id="1" w:name="_Toc456600917"/>
      <w:bookmarkStart w:id="2" w:name="_Toc483319780"/>
      <w:r>
        <w:lastRenderedPageBreak/>
        <w:t>Introduction</w:t>
      </w:r>
      <w:bookmarkEnd w:id="0"/>
      <w:bookmarkEnd w:id="1"/>
      <w:bookmarkEnd w:id="2"/>
    </w:p>
    <w:p w:rsidR="003F2468" w:rsidRDefault="003F2468">
      <w:pPr>
        <w:pStyle w:val="Heading2"/>
        <w:keepNext w:val="0"/>
      </w:pPr>
      <w:bookmarkStart w:id="3" w:name="_Toc456598587"/>
      <w:bookmarkStart w:id="4" w:name="_Toc456600918"/>
      <w:bookmarkStart w:id="5" w:name="_Toc483319781"/>
      <w:r>
        <w:t>Purpose</w:t>
      </w:r>
      <w:bookmarkEnd w:id="3"/>
      <w:bookmarkEnd w:id="4"/>
      <w:bookmarkEnd w:id="5"/>
      <w:r w:rsidR="00375ED8">
        <w:t xml:space="preserve"> </w:t>
      </w:r>
    </w:p>
    <w:p w:rsidR="00375ED8" w:rsidRPr="00375ED8" w:rsidRDefault="00375ED8" w:rsidP="00375ED8"/>
    <w:p w:rsidR="003F2468" w:rsidRDefault="003F2468">
      <w:pPr>
        <w:pStyle w:val="Heading2"/>
        <w:keepNext w:val="0"/>
      </w:pPr>
      <w:bookmarkStart w:id="6" w:name="_Toc456598588"/>
      <w:bookmarkStart w:id="7" w:name="_Toc456600919"/>
      <w:bookmarkStart w:id="8" w:name="_Toc483319782"/>
      <w:r>
        <w:t>Scope</w:t>
      </w:r>
      <w:bookmarkEnd w:id="6"/>
      <w:bookmarkEnd w:id="7"/>
      <w:bookmarkEnd w:id="8"/>
      <w:r w:rsidR="009F48C4">
        <w:t xml:space="preserve"> </w:t>
      </w:r>
    </w:p>
    <w:p w:rsidR="00375ED8" w:rsidRPr="00375ED8" w:rsidRDefault="00375ED8" w:rsidP="00375ED8"/>
    <w:p w:rsidR="003F2468" w:rsidRDefault="003F2468">
      <w:pPr>
        <w:pStyle w:val="Heading2"/>
        <w:keepNext w:val="0"/>
      </w:pPr>
      <w:bookmarkStart w:id="9" w:name="_Toc456598589"/>
      <w:bookmarkStart w:id="10" w:name="_Toc456600920"/>
      <w:bookmarkStart w:id="11" w:name="_Toc483319783"/>
      <w:r>
        <w:t>Definitions, Acronyms, and Abbreviations</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2" w:name="_Toc456598590"/>
      <w:bookmarkStart w:id="13" w:name="_Toc456600921"/>
      <w:bookmarkStart w:id="14" w:name="_Toc483319784"/>
      <w:r>
        <w:t>References</w:t>
      </w:r>
      <w:bookmarkEnd w:id="12"/>
      <w:bookmarkEnd w:id="13"/>
      <w:bookmarkEnd w:id="14"/>
      <w:r w:rsidR="00840A42">
        <w:t xml:space="preserve"> </w:t>
      </w:r>
    </w:p>
    <w:p w:rsidR="000E0081" w:rsidRPr="000E0081" w:rsidRDefault="00F34E43" w:rsidP="000E0081">
      <w:pPr>
        <w:pStyle w:val="EndNoteBibliography"/>
        <w:ind w:left="720" w:hanging="720"/>
      </w:pPr>
      <w:r>
        <w:fldChar w:fldCharType="begin"/>
      </w:r>
      <w:r>
        <w:instrText xml:space="preserve"> ADDIN EN.REFLIST </w:instrText>
      </w:r>
      <w:r>
        <w:fldChar w:fldCharType="separate"/>
      </w:r>
      <w:r w:rsidR="000E0081" w:rsidRPr="000E0081">
        <w:t>[1]</w:t>
      </w:r>
      <w:r w:rsidR="000E0081" w:rsidRPr="000E0081">
        <w:tab/>
        <w:t xml:space="preserve">X. Wang, P. Adelmann, T. Reindl, X. Wang, P. Adelmann, and T. Reindl, "Use of LiFePO4 Batteries in Stand-Alone Solar System," </w:t>
      </w:r>
      <w:r w:rsidR="000E0081" w:rsidRPr="000E0081">
        <w:rPr>
          <w:i/>
        </w:rPr>
        <w:t xml:space="preserve">Energy Procedia, </w:t>
      </w:r>
      <w:r w:rsidR="000E0081" w:rsidRPr="000E0081">
        <w:t>vol. 25, pp. 135-140, 2012.</w:t>
      </w:r>
    </w:p>
    <w:p w:rsidR="000E0081" w:rsidRPr="000E0081" w:rsidRDefault="000E0081" w:rsidP="000E0081">
      <w:pPr>
        <w:pStyle w:val="EndNoteBibliography"/>
        <w:ind w:left="720" w:hanging="720"/>
      </w:pPr>
      <w:r w:rsidRPr="000E0081">
        <w:t>[2]</w:t>
      </w:r>
      <w:r w:rsidRPr="000E0081">
        <w:tab/>
        <w:t xml:space="preserve">SolarWorld Real Value, "Sunmodule Plus SW 285-300 MONO," solarworld.com, Available: </w:t>
      </w:r>
      <w:hyperlink r:id="rId10" w:history="1">
        <w:r w:rsidRPr="000E0081">
          <w:rPr>
            <w:rStyle w:val="Hyperlink"/>
          </w:rPr>
          <w:t>https://www.wholesalesolar.com/cms/specs-2801912752.pdf</w:t>
        </w:r>
      </w:hyperlink>
      <w:r w:rsidRPr="000E0081">
        <w:t>.</w:t>
      </w:r>
    </w:p>
    <w:p w:rsidR="000E0081" w:rsidRPr="000E0081" w:rsidRDefault="000E0081" w:rsidP="000E0081">
      <w:pPr>
        <w:pStyle w:val="EndNoteBibliography"/>
        <w:ind w:left="720" w:hanging="720"/>
      </w:pPr>
      <w:r w:rsidRPr="000E0081">
        <w:t>[3]</w:t>
      </w:r>
      <w:r w:rsidRPr="000E0081">
        <w:tab/>
        <w:t>Valence Advnaced Energy Storage Solutions, "U-Charge XP," 2017.</w:t>
      </w:r>
    </w:p>
    <w:p w:rsidR="000E0081" w:rsidRPr="000E0081" w:rsidRDefault="000E0081" w:rsidP="000E0081">
      <w:pPr>
        <w:pStyle w:val="EndNoteBibliography"/>
        <w:ind w:left="720" w:hanging="720"/>
      </w:pPr>
      <w:r w:rsidRPr="000E0081">
        <w:t>[4]</w:t>
      </w:r>
      <w:r w:rsidRPr="000E0081">
        <w:tab/>
        <w:t xml:space="preserve">Landcorp, "Part 3 Newman," in </w:t>
      </w:r>
      <w:r w:rsidRPr="000E0081">
        <w:rPr>
          <w:i/>
        </w:rPr>
        <w:t>Pilbara Vernacular Handbook</w:t>
      </w:r>
      <w:r w:rsidRPr="000E0081">
        <w:t>Australia, 2015.</w:t>
      </w:r>
    </w:p>
    <w:p w:rsidR="000E0081" w:rsidRPr="000E0081" w:rsidRDefault="000E0081" w:rsidP="000E0081">
      <w:pPr>
        <w:pStyle w:val="EndNoteBibliography"/>
        <w:ind w:left="720" w:hanging="720"/>
      </w:pPr>
      <w:r w:rsidRPr="000E0081">
        <w:t>[5]</w:t>
      </w:r>
      <w:r w:rsidRPr="000E0081">
        <w:tab/>
        <w:t xml:space="preserve">J. F. Manwell and J. F. Q. J. F. Manwell, </w:t>
      </w:r>
      <w:r w:rsidRPr="000E0081">
        <w:rPr>
          <w:i/>
        </w:rPr>
        <w:t>Wind Energy Explained Theory, Design and Application</w:t>
      </w:r>
      <w:r w:rsidRPr="000E0081">
        <w:t>, 2nd ed. ed. Hoboken: Wiley, 2010.</w:t>
      </w:r>
    </w:p>
    <w:p w:rsidR="000E0081" w:rsidRPr="000E0081" w:rsidRDefault="000E0081" w:rsidP="000E0081">
      <w:pPr>
        <w:pStyle w:val="EndNoteBibliography"/>
        <w:ind w:left="720" w:hanging="720"/>
      </w:pPr>
      <w:r w:rsidRPr="000E0081">
        <w:t>[6]</w:t>
      </w:r>
      <w:r w:rsidRPr="000E0081">
        <w:tab/>
        <w:t xml:space="preserve">Grundfos, "Grundfos Data Booklet MS 6000 Submersible Motors 50/60Hz," 2015, Available: </w:t>
      </w:r>
      <w:hyperlink r:id="rId11" w:history="1">
        <w:r w:rsidRPr="000E0081">
          <w:rPr>
            <w:rStyle w:val="Hyperlink"/>
          </w:rPr>
          <w:t>http://product-selection.grundfos.com/product-detail.product-detail.html?lang=ENU&amp;productnumber=78635520&amp;productrange=gma</w:t>
        </w:r>
      </w:hyperlink>
      <w:r w:rsidRPr="000E0081">
        <w:t>.</w:t>
      </w:r>
    </w:p>
    <w:p w:rsidR="000E0081" w:rsidRPr="000E0081" w:rsidRDefault="000E0081" w:rsidP="000E0081">
      <w:pPr>
        <w:pStyle w:val="EndNoteBibliography"/>
        <w:ind w:left="720" w:hanging="720"/>
      </w:pPr>
      <w:r w:rsidRPr="000E0081">
        <w:t>[7]</w:t>
      </w:r>
      <w:r w:rsidRPr="000E0081">
        <w:tab/>
        <w:t xml:space="preserve">SMA Solar Technology AG, "Technical Information Short-Circuit Currents," Available: </w:t>
      </w:r>
      <w:hyperlink r:id="rId12" w:history="1">
        <w:r w:rsidRPr="000E0081">
          <w:rPr>
            <w:rStyle w:val="Hyperlink"/>
          </w:rPr>
          <w:t>https://www.researchgate.net/file.PostFileLoader.html?id=57724de040485405d23d51b0&amp;assetKey=AS%3A377895986974721%401467108832347</w:t>
        </w:r>
      </w:hyperlink>
      <w:r w:rsidRPr="000E0081">
        <w:t>.</w:t>
      </w:r>
    </w:p>
    <w:p w:rsidR="000E0081" w:rsidRPr="000E0081" w:rsidRDefault="000E0081" w:rsidP="000E0081">
      <w:pPr>
        <w:pStyle w:val="EndNoteBibliography"/>
        <w:ind w:left="720" w:hanging="720"/>
      </w:pPr>
      <w:r w:rsidRPr="000E0081">
        <w:t>[8]</w:t>
      </w:r>
      <w:r w:rsidRPr="000E0081">
        <w:tab/>
        <w:t xml:space="preserve">L. G. Hewitson, M. Brown, and R. Balakrishnan, </w:t>
      </w:r>
      <w:r w:rsidRPr="000E0081">
        <w:rPr>
          <w:i/>
        </w:rPr>
        <w:t>Practical Power System Protection</w:t>
      </w:r>
      <w:r w:rsidRPr="000E0081">
        <w:t xml:space="preserve"> (Practical Professional Books From Elsevier). Oxford: Newnes, 2005.</w:t>
      </w:r>
    </w:p>
    <w:p w:rsidR="000E0081" w:rsidRPr="000E0081" w:rsidRDefault="000E0081" w:rsidP="000E0081">
      <w:pPr>
        <w:pStyle w:val="EndNoteBibliography"/>
        <w:ind w:left="720" w:hanging="720"/>
      </w:pPr>
      <w:r w:rsidRPr="000E0081">
        <w:t>[9]</w:t>
      </w:r>
      <w:r w:rsidRPr="000E0081">
        <w:tab/>
        <w:t xml:space="preserve">M. S. Y. Ebaid, H. Qandil, and M. Hammad, "A unified approach for designing a photovoltaic solar system for the underground water pumping well-34 at Disi aquifer," </w:t>
      </w:r>
      <w:r w:rsidRPr="000E0081">
        <w:rPr>
          <w:i/>
        </w:rPr>
        <w:t xml:space="preserve">Energy Conversion and Management, </w:t>
      </w:r>
      <w:r w:rsidRPr="000E0081">
        <w:t>vol. 75, pp. 780-795, 11// 2013.</w:t>
      </w:r>
    </w:p>
    <w:p w:rsidR="000E0081" w:rsidRPr="000E0081" w:rsidRDefault="000E0081" w:rsidP="000E0081">
      <w:pPr>
        <w:pStyle w:val="EndNoteBibliography"/>
        <w:ind w:left="720" w:hanging="720"/>
      </w:pPr>
      <w:r w:rsidRPr="000E0081">
        <w:t>[10]</w:t>
      </w:r>
      <w:r w:rsidRPr="000E0081">
        <w:tab/>
        <w:t xml:space="preserve">Alternative Energy Store. (2016). </w:t>
      </w:r>
      <w:r w:rsidRPr="000E0081">
        <w:rPr>
          <w:i/>
        </w:rPr>
        <w:t>Wire Sizing Tool for 12, 24 and 48 Volt DC Systems</w:t>
      </w:r>
      <w:r w:rsidRPr="000E0081">
        <w:t xml:space="preserve">. Available: </w:t>
      </w:r>
      <w:hyperlink r:id="rId13" w:history="1">
        <w:r w:rsidRPr="000E0081">
          <w:rPr>
            <w:rStyle w:val="Hyperlink"/>
          </w:rPr>
          <w:t>https://www.altestore.com/howto/wire-sizing-tool-for-12-24-and-48-volt-dc-systems-a106/</w:t>
        </w:r>
      </w:hyperlink>
    </w:p>
    <w:p w:rsidR="000E0081" w:rsidRPr="000E0081" w:rsidRDefault="000E0081" w:rsidP="000E0081">
      <w:pPr>
        <w:pStyle w:val="EndNoteBibliography"/>
        <w:ind w:left="720" w:hanging="720"/>
      </w:pPr>
      <w:r w:rsidRPr="000E0081">
        <w:t>[11]</w:t>
      </w:r>
      <w:r w:rsidRPr="000E0081">
        <w:tab/>
        <w:t xml:space="preserve">A. J. Coker and W. Turner, </w:t>
      </w:r>
      <w:r w:rsidRPr="000E0081">
        <w:rPr>
          <w:i/>
        </w:rPr>
        <w:t>Electric Wiring</w:t>
      </w:r>
      <w:r w:rsidRPr="000E0081">
        <w:t>. Kent, UNKNOWN: Elsevier Science, 1992.</w:t>
      </w:r>
    </w:p>
    <w:p w:rsidR="000E0081" w:rsidRPr="000E0081" w:rsidRDefault="000E0081" w:rsidP="000E0081">
      <w:pPr>
        <w:pStyle w:val="EndNoteBibliography"/>
        <w:ind w:left="720" w:hanging="720"/>
      </w:pPr>
      <w:r w:rsidRPr="000E0081">
        <w:t>[12]</w:t>
      </w:r>
      <w:r w:rsidRPr="000E0081">
        <w:tab/>
        <w:t xml:space="preserve">J. L. Blackburn and T. J. Domin, </w:t>
      </w:r>
      <w:r w:rsidRPr="000E0081">
        <w:rPr>
          <w:i/>
        </w:rPr>
        <w:t>Protective Relaying</w:t>
      </w:r>
      <w:r w:rsidRPr="000E0081">
        <w:t>. Baton Rouge, UNITED STATES: CRC Press, 2006.</w:t>
      </w:r>
    </w:p>
    <w:p w:rsidR="000E0081" w:rsidRPr="000E0081" w:rsidRDefault="000E0081" w:rsidP="000E0081">
      <w:pPr>
        <w:pStyle w:val="EndNoteBibliography"/>
        <w:ind w:left="720" w:hanging="720"/>
      </w:pPr>
      <w:r w:rsidRPr="000E0081">
        <w:t>[13]</w:t>
      </w:r>
      <w:r w:rsidRPr="000E0081">
        <w:tab/>
        <w:t xml:space="preserve">IEEE Standards Board Corporate IEEE Standards Board, </w:t>
      </w:r>
      <w:r w:rsidRPr="000E0081">
        <w:rPr>
          <w:i/>
        </w:rPr>
        <w:t>IEEE recommended practice for applying low-voltage circuit breakers used in industrial and commercial power systems</w:t>
      </w:r>
      <w:r w:rsidRPr="000E0081">
        <w:t xml:space="preserve"> (Recommended practice for applying low-voltage circuit breakers used in industrial and commercial power systems). Place of publication not identified: Institute of Electrical and Electronics Engineers, 1997.</w:t>
      </w:r>
    </w:p>
    <w:p w:rsidR="000E0081" w:rsidRPr="000E0081" w:rsidRDefault="000E0081" w:rsidP="000E0081">
      <w:pPr>
        <w:pStyle w:val="EndNoteBibliography"/>
        <w:ind w:left="720" w:hanging="720"/>
      </w:pPr>
      <w:r w:rsidRPr="000E0081">
        <w:t>[14]</w:t>
      </w:r>
      <w:r w:rsidRPr="000E0081">
        <w:tab/>
        <w:t>Schneider Electric, "Schneider Electric Australian Catalogue 2016," ed, 2016.</w:t>
      </w:r>
    </w:p>
    <w:p w:rsidR="000E0081" w:rsidRPr="000E0081" w:rsidRDefault="000E0081" w:rsidP="000E0081">
      <w:pPr>
        <w:pStyle w:val="EndNoteBibliography"/>
        <w:ind w:left="720" w:hanging="720"/>
      </w:pPr>
      <w:r w:rsidRPr="000E0081">
        <w:t>[15]</w:t>
      </w:r>
      <w:r w:rsidRPr="000E0081">
        <w:tab/>
        <w:t xml:space="preserve">Greenforce Energy. (2015). </w:t>
      </w:r>
      <w:r w:rsidRPr="000E0081">
        <w:rPr>
          <w:i/>
        </w:rPr>
        <w:t>Brief Guide to Selecting Breakers and Isolators for Solar PV</w:t>
      </w:r>
      <w:r w:rsidRPr="000E0081">
        <w:t xml:space="preserve">. Available: </w:t>
      </w:r>
      <w:hyperlink r:id="rId14" w:history="1">
        <w:r w:rsidRPr="000E0081">
          <w:rPr>
            <w:rStyle w:val="Hyperlink"/>
          </w:rPr>
          <w:t>http://greenforcesolar.com.au/knowledge-base/brief-guide-to-selecting-breakers-and-isolators-for-solar-pv/</w:t>
        </w:r>
      </w:hyperlink>
    </w:p>
    <w:p w:rsidR="000E0081" w:rsidRPr="000E0081" w:rsidRDefault="000E0081" w:rsidP="000E0081">
      <w:pPr>
        <w:pStyle w:val="EndNoteBibliography"/>
        <w:ind w:left="720" w:hanging="720"/>
      </w:pPr>
      <w:r w:rsidRPr="000E0081">
        <w:t>[16]</w:t>
      </w:r>
      <w:r w:rsidRPr="000E0081">
        <w:tab/>
        <w:t xml:space="preserve">Schneider Electric, "Digest 177," 2017, Available: </w:t>
      </w:r>
      <w:hyperlink r:id="rId15" w:history="1">
        <w:r w:rsidRPr="000E0081">
          <w:rPr>
            <w:rStyle w:val="Hyperlink"/>
          </w:rPr>
          <w:t>http://download.schneider-electric.com/files?p_Reference=0100CT1501&amp;p_EnDocType=Catalog&amp;p_File_Id=7373816531&amp;p_File_Name=0100CT1501.pdf</w:t>
        </w:r>
      </w:hyperlink>
      <w:r w:rsidRPr="000E0081">
        <w:t>.</w:t>
      </w:r>
    </w:p>
    <w:p w:rsidR="000E0081" w:rsidRPr="000E0081" w:rsidRDefault="000E0081" w:rsidP="000E0081">
      <w:pPr>
        <w:pStyle w:val="EndNoteBibliography"/>
        <w:ind w:left="720" w:hanging="720"/>
      </w:pPr>
      <w:r w:rsidRPr="000E0081">
        <w:t>[17]</w:t>
      </w:r>
      <w:r w:rsidRPr="000E0081">
        <w:tab/>
        <w:t>G. Suciu</w:t>
      </w:r>
      <w:r w:rsidRPr="000E0081">
        <w:rPr>
          <w:i/>
        </w:rPr>
        <w:t xml:space="preserve"> et al.</w:t>
      </w:r>
      <w:r w:rsidRPr="000E0081">
        <w:t xml:space="preserve">, "Big Data Processing for Renewable Energy Telemetry Using a Decentralized Cloud M2M System," </w:t>
      </w:r>
      <w:r w:rsidRPr="000E0081">
        <w:rPr>
          <w:i/>
        </w:rPr>
        <w:t xml:space="preserve">Wireless Personal Communications, </w:t>
      </w:r>
      <w:r w:rsidRPr="000E0081">
        <w:t>vol. 87, no. 3, pp. 1113-1128, 2016.</w:t>
      </w:r>
    </w:p>
    <w:p w:rsidR="000E0081" w:rsidRPr="000E0081" w:rsidRDefault="000E0081" w:rsidP="000E0081">
      <w:pPr>
        <w:pStyle w:val="EndNoteBibliography"/>
        <w:ind w:left="720" w:hanging="720"/>
      </w:pPr>
      <w:r w:rsidRPr="000E0081">
        <w:t>[18]</w:t>
      </w:r>
      <w:r w:rsidRPr="000E0081">
        <w:tab/>
        <w:t xml:space="preserve">R. Schmitz and R. Schmitz, "Reliable dry run protection for pumps," </w:t>
      </w:r>
      <w:r w:rsidRPr="000E0081">
        <w:rPr>
          <w:i/>
        </w:rPr>
        <w:t xml:space="preserve">Chemie Ingenieur Technik, </w:t>
      </w:r>
      <w:r w:rsidRPr="000E0081">
        <w:t>vol. 74, no. 9, pp. 1298-1301, 2002.</w:t>
      </w:r>
    </w:p>
    <w:p w:rsidR="000E0081" w:rsidRPr="000E0081" w:rsidRDefault="000E0081" w:rsidP="000E0081">
      <w:pPr>
        <w:pStyle w:val="EndNoteBibliography"/>
        <w:ind w:left="720" w:hanging="720"/>
      </w:pPr>
      <w:r w:rsidRPr="000E0081">
        <w:t>[19]</w:t>
      </w:r>
      <w:r w:rsidRPr="000E0081">
        <w:tab/>
        <w:t xml:space="preserve">Anonymous. (2016, 19/03/2017). </w:t>
      </w:r>
      <w:r w:rsidRPr="000E0081">
        <w:rPr>
          <w:i/>
        </w:rPr>
        <w:t>Grundfos Product Center MS6000</w:t>
      </w:r>
      <w:r w:rsidRPr="000E0081">
        <w:t xml:space="preserve">. Available: </w:t>
      </w:r>
      <w:hyperlink r:id="rId16" w:history="1">
        <w:r w:rsidRPr="000E0081">
          <w:rPr>
            <w:rStyle w:val="Hyperlink"/>
          </w:rPr>
          <w:t>http://product-selection.grundfos.com/product-detail.product-detail.html?custid=GMA&amp;productnumber=78645511</w:t>
        </w:r>
      </w:hyperlink>
    </w:p>
    <w:p w:rsidR="000E0081" w:rsidRPr="000E0081" w:rsidRDefault="000E0081" w:rsidP="000E0081">
      <w:pPr>
        <w:pStyle w:val="EndNoteBibliography"/>
        <w:ind w:left="720" w:hanging="720"/>
      </w:pPr>
      <w:r w:rsidRPr="000E0081">
        <w:lastRenderedPageBreak/>
        <w:t>[20]</w:t>
      </w:r>
      <w:r w:rsidRPr="000E0081">
        <w:tab/>
        <w:t xml:space="preserve">T. Chapman and T. Q. T. Chapman, </w:t>
      </w:r>
      <w:r w:rsidRPr="000E0081">
        <w:rPr>
          <w:i/>
        </w:rPr>
        <w:t>HSPA Evolution : The Fundamentals for Mobile Broadband</w:t>
      </w:r>
      <w:r w:rsidRPr="000E0081">
        <w:t>. Kent: Elsevier Science, 2015.</w:t>
      </w:r>
    </w:p>
    <w:p w:rsidR="000E0081" w:rsidRPr="000E0081" w:rsidRDefault="000E0081" w:rsidP="000E0081">
      <w:pPr>
        <w:pStyle w:val="EndNoteBibliography"/>
        <w:ind w:left="720" w:hanging="720"/>
      </w:pPr>
      <w:r w:rsidRPr="000E0081">
        <w:t>[21]</w:t>
      </w:r>
      <w:r w:rsidRPr="000E0081">
        <w:tab/>
        <w:t xml:space="preserve">G. Prinsloo and R. Dobson, </w:t>
      </w:r>
      <w:r w:rsidRPr="000E0081">
        <w:rPr>
          <w:i/>
        </w:rPr>
        <w:t>Sun Tracking and Solar Renewable Energy Harvesting: Solar Energy Harvesting, Trough, Pinpointing and Heliostat Solar Collecting Systems</w:t>
      </w:r>
      <w:r w:rsidRPr="000E0081">
        <w:t>. Gerro Prinsloo, 2015.</w:t>
      </w:r>
    </w:p>
    <w:p w:rsidR="000E0081" w:rsidRPr="000E0081" w:rsidRDefault="000E0081" w:rsidP="000E0081">
      <w:pPr>
        <w:pStyle w:val="EndNoteBibliography"/>
        <w:ind w:left="720" w:hanging="720"/>
      </w:pPr>
      <w:r w:rsidRPr="000E0081">
        <w:t>[22]</w:t>
      </w:r>
      <w:r w:rsidRPr="000E0081">
        <w:tab/>
        <w:t xml:space="preserve">G. Held and G. Q. G. Held, </w:t>
      </w:r>
      <w:r w:rsidRPr="000E0081">
        <w:rPr>
          <w:i/>
        </w:rPr>
        <w:t>Ethernet Networks Design, Implementation, Operation, Management</w:t>
      </w:r>
      <w:r w:rsidRPr="000E0081">
        <w:t>, 4th ed. ed. (Ethernet Networks - Design, Implementation, Operation &amp; Management 4e). Hoboken: Wiley, 2003.</w:t>
      </w:r>
    </w:p>
    <w:p w:rsidR="000E0081" w:rsidRPr="000E0081" w:rsidRDefault="000E0081" w:rsidP="000E0081">
      <w:pPr>
        <w:pStyle w:val="EndNoteBibliography"/>
        <w:ind w:left="720" w:hanging="720"/>
      </w:pPr>
      <w:r w:rsidRPr="000E0081">
        <w:t>[23]</w:t>
      </w:r>
      <w:r w:rsidRPr="000E0081">
        <w:tab/>
        <w:t xml:space="preserve">A. F. Zobaa and A. F. Q. A. F. Zobaa, </w:t>
      </w:r>
      <w:r w:rsidRPr="000E0081">
        <w:rPr>
          <w:i/>
        </w:rPr>
        <w:t>Handbook of Renewable Energy Technology</w:t>
      </w:r>
      <w:r w:rsidRPr="000E0081">
        <w:t>. Singapore: World Scientific Publishing Company, 2011.</w:t>
      </w:r>
    </w:p>
    <w:p w:rsidR="000E0081" w:rsidRPr="000E0081" w:rsidRDefault="000E0081" w:rsidP="000E0081">
      <w:pPr>
        <w:pStyle w:val="EndNoteBibliography"/>
        <w:ind w:left="720" w:hanging="720"/>
      </w:pPr>
      <w:r w:rsidRPr="000E0081">
        <w:t>[24]</w:t>
      </w:r>
      <w:r w:rsidRPr="000E0081">
        <w:tab/>
      </w:r>
      <w:r w:rsidRPr="000E0081">
        <w:rPr>
          <w:i/>
        </w:rPr>
        <w:t>ISO 13849-1:2015 : Safety of machinery - Safety-related parts of control systems - Part 1: General principles for design</w:t>
      </w:r>
      <w:r w:rsidRPr="000E0081">
        <w:t>, 2015.</w:t>
      </w:r>
    </w:p>
    <w:p w:rsidR="000E0081" w:rsidRPr="000E0081" w:rsidRDefault="000E0081" w:rsidP="000E0081">
      <w:pPr>
        <w:pStyle w:val="EndNoteBibliography"/>
        <w:ind w:left="720" w:hanging="720"/>
      </w:pPr>
      <w:r w:rsidRPr="000E0081">
        <w:t>[25]</w:t>
      </w:r>
      <w:r w:rsidRPr="000E0081">
        <w:tab/>
        <w:t xml:space="preserve">Government of Western Australia Department of Commerce Building Commision, "A guide to the building approvals process in Western Australia," 2015, Available: </w:t>
      </w:r>
      <w:hyperlink r:id="rId17" w:history="1">
        <w:r w:rsidRPr="000E0081">
          <w:rPr>
            <w:rStyle w:val="Hyperlink"/>
          </w:rPr>
          <w:t>https://www.commerce.wa.gov.au/sites/default/files/atoms/files/building_approvals_process_guide.pdf</w:t>
        </w:r>
      </w:hyperlink>
      <w:r w:rsidRPr="000E0081">
        <w:t>.</w:t>
      </w:r>
    </w:p>
    <w:p w:rsidR="000E0081" w:rsidRPr="000E0081" w:rsidRDefault="000E0081" w:rsidP="000E0081">
      <w:pPr>
        <w:pStyle w:val="EndNoteBibliography"/>
        <w:ind w:left="720" w:hanging="720"/>
      </w:pPr>
      <w:r w:rsidRPr="000E0081">
        <w:t>[26]</w:t>
      </w:r>
      <w:r w:rsidRPr="000E0081">
        <w:tab/>
        <w:t xml:space="preserve">(2013). </w:t>
      </w:r>
      <w:r w:rsidRPr="000E0081">
        <w:rPr>
          <w:i/>
        </w:rPr>
        <w:t>Building Act 2011</w:t>
      </w:r>
      <w:r w:rsidRPr="000E0081">
        <w:t xml:space="preserve">. Available: </w:t>
      </w:r>
      <w:hyperlink r:id="rId18" w:history="1">
        <w:r w:rsidRPr="000E0081">
          <w:rPr>
            <w:rStyle w:val="Hyperlink"/>
          </w:rPr>
          <w:t>http://www.subiaco.wa.gov.au/CityofSubiaco/media/City-of-Subiaco/Planning-and-development/Building-regulations/Building-Act-2011.pdf</w:t>
        </w:r>
      </w:hyperlink>
    </w:p>
    <w:p w:rsidR="000E0081" w:rsidRPr="000E0081" w:rsidRDefault="000E0081" w:rsidP="000E0081">
      <w:pPr>
        <w:pStyle w:val="EndNoteBibliography"/>
        <w:ind w:left="720" w:hanging="720"/>
      </w:pPr>
      <w:r w:rsidRPr="000E0081">
        <w:t>[27]</w:t>
      </w:r>
      <w:r w:rsidRPr="000E0081">
        <w:tab/>
        <w:t xml:space="preserve">(2013). </w:t>
      </w:r>
      <w:r w:rsidRPr="000E0081">
        <w:rPr>
          <w:i/>
        </w:rPr>
        <w:t>Shire of East Pilbara Fencing Local Law 2011</w:t>
      </w:r>
      <w:r w:rsidRPr="000E0081">
        <w:t xml:space="preserve">. Available: </w:t>
      </w:r>
      <w:hyperlink r:id="rId19" w:history="1">
        <w:r w:rsidRPr="000E0081">
          <w:rPr>
            <w:rStyle w:val="Hyperlink"/>
          </w:rPr>
          <w:t>http://www.eastpilbara.wa.gov.au/shireofeastpilbara/media/Documents/Local%20Laws/Fencing-Local-Law-2011.pdf</w:t>
        </w:r>
      </w:hyperlink>
    </w:p>
    <w:p w:rsidR="000E0081" w:rsidRPr="000E0081" w:rsidRDefault="000E0081" w:rsidP="000E0081">
      <w:pPr>
        <w:pStyle w:val="EndNoteBibliography"/>
        <w:ind w:left="720" w:hanging="720"/>
      </w:pPr>
      <w:r w:rsidRPr="000E0081">
        <w:t>[28]</w:t>
      </w:r>
      <w:r w:rsidRPr="000E0081">
        <w:tab/>
      </w:r>
      <w:r w:rsidRPr="000E0081">
        <w:rPr>
          <w:i/>
        </w:rPr>
        <w:t>Land Administration Act 1997</w:t>
      </w:r>
      <w:r w:rsidRPr="000E0081">
        <w:t>, 2016.</w:t>
      </w:r>
    </w:p>
    <w:p w:rsidR="000E0081" w:rsidRPr="000E0081" w:rsidRDefault="000E0081" w:rsidP="000E0081">
      <w:pPr>
        <w:pStyle w:val="EndNoteBibliography"/>
        <w:ind w:left="720" w:hanging="720"/>
      </w:pPr>
      <w:r w:rsidRPr="000E0081">
        <w:t>[29]</w:t>
      </w:r>
      <w:r w:rsidRPr="000E0081">
        <w:tab/>
      </w:r>
      <w:r w:rsidRPr="000E0081">
        <w:rPr>
          <w:i/>
        </w:rPr>
        <w:t>Land Administration (Land Management) Regulations 2006</w:t>
      </w:r>
      <w:r w:rsidRPr="000E0081">
        <w:t>, 2017.</w:t>
      </w:r>
    </w:p>
    <w:p w:rsidR="000E0081" w:rsidRPr="000E0081" w:rsidRDefault="000E0081" w:rsidP="000E0081">
      <w:pPr>
        <w:pStyle w:val="EndNoteBibliography"/>
        <w:ind w:left="720" w:hanging="720"/>
      </w:pPr>
      <w:r w:rsidRPr="000E0081">
        <w:t>[30]</w:t>
      </w:r>
      <w:r w:rsidRPr="000E0081">
        <w:tab/>
      </w:r>
      <w:r w:rsidRPr="000E0081">
        <w:rPr>
          <w:i/>
        </w:rPr>
        <w:t>AS/NZS 31000:2009 Risk management: Principles and Guidelines</w:t>
      </w:r>
      <w:r w:rsidRPr="000E0081">
        <w:t>, 2009.</w:t>
      </w:r>
    </w:p>
    <w:p w:rsidR="000E0081" w:rsidRPr="000E0081" w:rsidRDefault="000E0081" w:rsidP="000E0081">
      <w:pPr>
        <w:pStyle w:val="EndNoteBibliography"/>
        <w:ind w:left="720" w:hanging="720"/>
      </w:pPr>
      <w:r w:rsidRPr="000E0081">
        <w:t>[31]</w:t>
      </w:r>
      <w:r w:rsidRPr="000E0081">
        <w:tab/>
      </w:r>
      <w:r w:rsidRPr="000E0081">
        <w:rPr>
          <w:i/>
        </w:rPr>
        <w:t>Western Australia Electricity Industry (Network Quality and Reliability of Supply) Code</w:t>
      </w:r>
      <w:r w:rsidRPr="000E0081">
        <w:t>, 2005.</w:t>
      </w:r>
    </w:p>
    <w:p w:rsidR="000E0081" w:rsidRPr="000E0081" w:rsidRDefault="000E0081" w:rsidP="000E0081">
      <w:pPr>
        <w:pStyle w:val="EndNoteBibliography"/>
        <w:ind w:left="720" w:hanging="720"/>
      </w:pPr>
      <w:r w:rsidRPr="000E0081">
        <w:t>[32]</w:t>
      </w:r>
      <w:r w:rsidRPr="000E0081">
        <w:tab/>
      </w:r>
      <w:r w:rsidRPr="000E0081">
        <w:rPr>
          <w:i/>
        </w:rPr>
        <w:t>WA Electrical Requirements (WAER)</w:t>
      </w:r>
      <w:r w:rsidRPr="000E0081">
        <w:t>, 2015.</w:t>
      </w:r>
    </w:p>
    <w:p w:rsidR="000E0081" w:rsidRPr="000E0081" w:rsidRDefault="000E0081" w:rsidP="000E0081">
      <w:pPr>
        <w:pStyle w:val="EndNoteBibliography"/>
        <w:ind w:left="720" w:hanging="720"/>
      </w:pPr>
      <w:r w:rsidRPr="000E0081">
        <w:t>[33]</w:t>
      </w:r>
      <w:r w:rsidRPr="000E0081">
        <w:tab/>
      </w:r>
      <w:r w:rsidRPr="000E0081">
        <w:rPr>
          <w:i/>
        </w:rPr>
        <w:t>AS/NZS 2067 Substations and high voltage installations exceeding 1 kV a.c.</w:t>
      </w:r>
      <w:r w:rsidRPr="000E0081">
        <w:t>, 2016.</w:t>
      </w:r>
    </w:p>
    <w:p w:rsidR="000E0081" w:rsidRPr="000E0081" w:rsidRDefault="000E0081" w:rsidP="000E0081">
      <w:pPr>
        <w:pStyle w:val="EndNoteBibliography"/>
        <w:ind w:left="720" w:hanging="720"/>
      </w:pPr>
      <w:r w:rsidRPr="000E0081">
        <w:t>[34]</w:t>
      </w:r>
      <w:r w:rsidRPr="000E0081">
        <w:tab/>
      </w:r>
      <w:r w:rsidRPr="000E0081">
        <w:rPr>
          <w:i/>
        </w:rPr>
        <w:t>AS/NZS 3000:2007 Wiring Rules</w:t>
      </w:r>
      <w:r w:rsidRPr="000E0081">
        <w:t>, 2007.</w:t>
      </w:r>
    </w:p>
    <w:p w:rsidR="000E0081" w:rsidRPr="000E0081" w:rsidRDefault="000E0081" w:rsidP="000E0081">
      <w:pPr>
        <w:pStyle w:val="EndNoteBibliography"/>
        <w:ind w:left="720" w:hanging="720"/>
      </w:pPr>
      <w:r w:rsidRPr="000E0081">
        <w:t>[35]</w:t>
      </w:r>
      <w:r w:rsidRPr="000E0081">
        <w:tab/>
      </w:r>
      <w:r w:rsidRPr="000E0081">
        <w:rPr>
          <w:i/>
        </w:rPr>
        <w:t>AS/NZS 7000:2016 Australian/New Zealand Standard: Overhead line design</w:t>
      </w:r>
      <w:r w:rsidRPr="000E0081">
        <w:t>, 2016.</w:t>
      </w:r>
    </w:p>
    <w:p w:rsidR="000E0081" w:rsidRPr="000E0081" w:rsidRDefault="000E0081" w:rsidP="000E0081">
      <w:pPr>
        <w:pStyle w:val="EndNoteBibliography"/>
        <w:ind w:left="720" w:hanging="720"/>
      </w:pPr>
      <w:r w:rsidRPr="000E0081">
        <w:t>[36]</w:t>
      </w:r>
      <w:r w:rsidRPr="000E0081">
        <w:tab/>
      </w:r>
      <w:r w:rsidRPr="000E0081">
        <w:rPr>
          <w:i/>
        </w:rPr>
        <w:t>Native Title Act 1993</w:t>
      </w:r>
      <w:r w:rsidRPr="000E0081">
        <w:t>, 2016.</w:t>
      </w:r>
    </w:p>
    <w:p w:rsidR="000E0081" w:rsidRPr="000E0081" w:rsidRDefault="000E0081" w:rsidP="000E0081">
      <w:pPr>
        <w:pStyle w:val="EndNoteBibliography"/>
        <w:ind w:left="720" w:hanging="720"/>
      </w:pPr>
      <w:r w:rsidRPr="000E0081">
        <w:t>[37]</w:t>
      </w:r>
      <w:r w:rsidRPr="000E0081">
        <w:tab/>
        <w:t xml:space="preserve">(2013). </w:t>
      </w:r>
      <w:r w:rsidRPr="000E0081">
        <w:rPr>
          <w:i/>
        </w:rPr>
        <w:t>Specification 302 Earthworks</w:t>
      </w:r>
      <w:r w:rsidRPr="000E0081">
        <w:t xml:space="preserve">. </w:t>
      </w:r>
    </w:p>
    <w:p w:rsidR="000E0081" w:rsidRPr="000E0081" w:rsidRDefault="000E0081" w:rsidP="000E0081">
      <w:pPr>
        <w:pStyle w:val="EndNoteBibliography"/>
        <w:ind w:left="720" w:hanging="720"/>
      </w:pPr>
      <w:r w:rsidRPr="000E0081">
        <w:t>[38]</w:t>
      </w:r>
      <w:r w:rsidRPr="000E0081">
        <w:tab/>
        <w:t xml:space="preserve">(2006). </w:t>
      </w:r>
      <w:r w:rsidRPr="000E0081">
        <w:rPr>
          <w:i/>
        </w:rPr>
        <w:t>Soil-landscapes of Western Australia's rangelands and arid interior</w:t>
      </w:r>
      <w:r w:rsidRPr="000E0081">
        <w:t xml:space="preserve">. </w:t>
      </w:r>
    </w:p>
    <w:p w:rsidR="000E0081" w:rsidRPr="000E0081" w:rsidRDefault="000E0081" w:rsidP="000E0081">
      <w:pPr>
        <w:pStyle w:val="EndNoteBibliography"/>
        <w:ind w:left="720" w:hanging="720"/>
      </w:pPr>
      <w:r w:rsidRPr="000E0081">
        <w:t>[39]</w:t>
      </w:r>
      <w:r w:rsidRPr="000E0081">
        <w:tab/>
        <w:t xml:space="preserve">(2017). </w:t>
      </w:r>
      <w:r w:rsidRPr="000E0081">
        <w:rPr>
          <w:i/>
        </w:rPr>
        <w:t>Specification 501 Pavements</w:t>
      </w:r>
      <w:r w:rsidRPr="000E0081">
        <w:t xml:space="preserve">. </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5" w:name="_Toc483319785"/>
      <w:r>
        <w:t xml:space="preserve">Report </w:t>
      </w:r>
      <w:r w:rsidR="009F48C4">
        <w:t>S</w:t>
      </w:r>
      <w:r>
        <w:t>ummary</w:t>
      </w:r>
      <w:bookmarkEnd w:id="15"/>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6" w:name="_Toc483319786"/>
      <w:r>
        <w:t>Final Design</w:t>
      </w:r>
      <w:bookmarkEnd w:id="16"/>
    </w:p>
    <w:p w:rsidR="003F2468" w:rsidRDefault="004816F8" w:rsidP="00E06C98">
      <w:pPr>
        <w:pStyle w:val="Heading2"/>
        <w:keepNext w:val="0"/>
      </w:pPr>
      <w:bookmarkStart w:id="17" w:name="_Toc483319787"/>
      <w:r>
        <w:t>Final Requirements</w:t>
      </w:r>
      <w:bookmarkEnd w:id="17"/>
    </w:p>
    <w:p w:rsidR="00C03A2E" w:rsidRDefault="00C03A2E" w:rsidP="00C03A2E">
      <w:pPr>
        <w:pStyle w:val="Caption"/>
        <w:keepNext/>
      </w:pPr>
      <w:bookmarkStart w:id="18" w:name="_Ref483318226"/>
      <w:r>
        <w:t xml:space="preserve">Table </w:t>
      </w:r>
      <w:r w:rsidR="00824CA7">
        <w:fldChar w:fldCharType="begin"/>
      </w:r>
      <w:r w:rsidR="00824CA7">
        <w:instrText xml:space="preserve"> SEQ Table \* ARABIC </w:instrText>
      </w:r>
      <w:r w:rsidR="00824CA7">
        <w:fldChar w:fldCharType="separate"/>
      </w:r>
      <w:r>
        <w:rPr>
          <w:noProof/>
        </w:rPr>
        <w:t>1</w:t>
      </w:r>
      <w:r w:rsidR="00824CA7">
        <w:rPr>
          <w:noProof/>
        </w:rPr>
        <w:fldChar w:fldCharType="end"/>
      </w:r>
      <w:bookmarkEnd w:id="18"/>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 xml:space="preserve">At least 90kW of power </w:t>
            </w:r>
            <w:r>
              <w:lastRenderedPageBreak/>
              <w:t>available</w:t>
            </w:r>
          </w:p>
        </w:tc>
        <w:tc>
          <w:tcPr>
            <w:tcW w:w="5417" w:type="dxa"/>
            <w:shd w:val="clear" w:color="auto" w:fill="FFFFFF"/>
          </w:tcPr>
          <w:p w:rsidR="00812575" w:rsidRDefault="00812575" w:rsidP="00B37E4A">
            <w:r>
              <w:lastRenderedPageBreak/>
              <w:t xml:space="preserve">The mine site requires maintenance of a 3ML storage tank with expected usage of 900 ML per year. This will require 90 kW of power to drive three 30kW pumps. The pumps are maintained </w:t>
            </w:r>
            <w:r>
              <w:lastRenderedPageBreak/>
              <w:t>by the client and so the team requirement is to supply 90 kW of power.</w:t>
            </w:r>
          </w:p>
        </w:tc>
        <w:tc>
          <w:tcPr>
            <w:tcW w:w="1384" w:type="dxa"/>
            <w:shd w:val="clear" w:color="auto" w:fill="FFFFFF"/>
          </w:tcPr>
          <w:p w:rsidR="00812575" w:rsidRDefault="00812575" w:rsidP="00B37E4A">
            <w:r>
              <w:lastRenderedPageBreak/>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r w:rsidR="00692152">
              <w:t xml:space="preserve"> with Jacobs</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19" w:name="_gjdgxs" w:colFirst="0" w:colLast="0"/>
            <w:bookmarkEnd w:id="19"/>
            <w:r>
              <w:t>Arises from requirement 5 (economy)</w:t>
            </w:r>
            <w:r w:rsidR="00692152">
              <w:t xml:space="preserve"> and from initial meeting with Jacobs</w:t>
            </w:r>
          </w:p>
        </w:tc>
      </w:tr>
    </w:tbl>
    <w:p w:rsidR="00812575" w:rsidRPr="00812575" w:rsidRDefault="00812575" w:rsidP="00812575"/>
    <w:p w:rsidR="00E06C98" w:rsidRPr="00E06C98" w:rsidRDefault="00E06C98" w:rsidP="00E06C98"/>
    <w:p w:rsidR="003F2468" w:rsidRDefault="00916FF7">
      <w:pPr>
        <w:pStyle w:val="Heading2"/>
      </w:pPr>
      <w:bookmarkStart w:id="20" w:name="_Toc483319788"/>
      <w:r>
        <w:lastRenderedPageBreak/>
        <w:t>Base Case</w:t>
      </w:r>
      <w:bookmarkEnd w:id="20"/>
    </w:p>
    <w:p w:rsidR="00375ED8" w:rsidRDefault="004E16B0" w:rsidP="004E16B0">
      <w:pPr>
        <w:pStyle w:val="Heading3"/>
      </w:pPr>
      <w:bookmarkStart w:id="21" w:name="_Toc483319789"/>
      <w:r>
        <w:t>Design Philosophy</w:t>
      </w:r>
      <w:bookmarkEnd w:id="21"/>
    </w:p>
    <w:p w:rsidR="00E44610" w:rsidRDefault="00C17057" w:rsidP="00E44610">
      <w:pPr>
        <w:rPr>
          <w:noProof/>
          <w:lang w:eastAsia="en-AU"/>
        </w:rPr>
      </w:pPr>
      <w:r>
        <w:rPr>
          <w:noProof/>
          <w:lang w:eastAsia="en-AU"/>
        </w:rPr>
        <w:drawing>
          <wp:inline distT="0" distB="0" distL="0" distR="0">
            <wp:extent cx="5934075" cy="2305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generating power that needs to be send to the </w:t>
            </w:r>
            <w:proofErr w:type="spellStart"/>
            <w:r>
              <w:t>borefield</w:t>
            </w:r>
            <w:proofErr w:type="spellEnd"/>
            <w:r>
              <w:t>.</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Transferring electric power from the mine site to the </w:t>
            </w:r>
            <w:proofErr w:type="spellStart"/>
            <w:r>
              <w:t>borefield</w:t>
            </w:r>
            <w:proofErr w:type="spellEnd"/>
            <w:r>
              <w:t>,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 xml:space="preserve">Overall, the overhead transmissions lines is a feasible method to provide continuous and stable power to the remote </w:t>
      </w:r>
      <w:proofErr w:type="spellStart"/>
      <w:r>
        <w:t>borefield</w:t>
      </w:r>
      <w:proofErr w:type="spellEnd"/>
      <w:r>
        <w:t>.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bookmarkStart w:id="22" w:name="_Toc483319790"/>
      <w:r>
        <w:lastRenderedPageBreak/>
        <w:t>Design Elements</w:t>
      </w:r>
      <w:bookmarkEnd w:id="22"/>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824CA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824CA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 xml:space="preserve">**Receiving end: </w:t>
      </w:r>
      <w:proofErr w:type="spellStart"/>
      <w:r>
        <w:t>borefield</w:t>
      </w:r>
      <w:proofErr w:type="spellEnd"/>
      <w:r>
        <w:t>.</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824CA7"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proofErr w:type="spellStart"/>
      <w:r w:rsidRPr="00C2551F">
        <w:t>aluminum</w:t>
      </w:r>
      <w:proofErr w:type="spellEnd"/>
      <w:r w:rsidRPr="00C2551F">
        <w:t xml:space="preserve"> alloy conductor</w:t>
      </w:r>
      <w:r>
        <w:t>), AAAC (</w:t>
      </w:r>
      <w:r w:rsidRPr="00C2551F">
        <w:t xml:space="preserve">all </w:t>
      </w:r>
      <w:proofErr w:type="spellStart"/>
      <w:r w:rsidRPr="00C2551F">
        <w:t>aluminum</w:t>
      </w:r>
      <w:proofErr w:type="spellEnd"/>
      <w:r w:rsidRPr="00C2551F">
        <w:t xml:space="preserve"> alloy conductor</w:t>
      </w:r>
      <w:r>
        <w:t>), ACSR (</w:t>
      </w:r>
      <w:proofErr w:type="spellStart"/>
      <w:r w:rsidRPr="00C2551F">
        <w:t>aluminum</w:t>
      </w:r>
      <w:proofErr w:type="spellEnd"/>
      <w:r w:rsidRPr="00C2551F">
        <w:t xml:space="preserve"> conductor, steel reinforced</w:t>
      </w:r>
      <w:r>
        <w:t xml:space="preserve">) </w:t>
      </w:r>
      <w:r w:rsidRPr="00D239D6">
        <w:t>and ACAR (</w:t>
      </w:r>
      <w:proofErr w:type="spellStart"/>
      <w:r w:rsidRPr="00C2551F">
        <w:t>aluminum</w:t>
      </w:r>
      <w:proofErr w:type="spellEnd"/>
      <w:r w:rsidRPr="00C2551F">
        <w:t xml:space="preserve"> conductor, allow reinforced</w:t>
      </w:r>
      <w:r w:rsidRPr="00D239D6">
        <w:t>) [4].</w:t>
      </w:r>
      <w:r>
        <w:t xml:space="preserve"> </w:t>
      </w:r>
      <w:proofErr w:type="spellStart"/>
      <w:r>
        <w:t>Aluminum</w:t>
      </w:r>
      <w:proofErr w:type="spellEnd"/>
      <w:r>
        <w:t xml:space="preserve">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 xml:space="preserve">per </w:t>
      </w:r>
      <w:proofErr w:type="spellStart"/>
      <w:r w:rsidRPr="00972B37">
        <w:t>kilometer</w:t>
      </w:r>
      <w:proofErr w:type="spellEnd"/>
      <w:r w:rsidRPr="00972B37">
        <w:t xml:space="preserve">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w:t>
      </w:r>
      <w:proofErr w:type="spellStart"/>
      <w:r>
        <w:t>borefield</w:t>
      </w:r>
      <w:proofErr w:type="spellEnd"/>
      <w:r>
        <w:t xml:space="preserve">, there is no communities exist in the surrounding area thus according to the </w:t>
      </w:r>
      <w:proofErr w:type="spellStart"/>
      <w:r>
        <w:rPr>
          <w:color w:val="000000"/>
          <w:lang w:eastAsia="en-AU"/>
        </w:rPr>
        <w:t>the</w:t>
      </w:r>
      <w:proofErr w:type="spellEnd"/>
      <w:r>
        <w:rPr>
          <w:color w:val="000000"/>
          <w:lang w:eastAsia="en-AU"/>
        </w:rPr>
        <w:t xml:space="preserve"> </w:t>
      </w:r>
      <w:r w:rsidRPr="002A643A">
        <w:rPr>
          <w:color w:val="000000"/>
          <w:lang w:eastAsia="en-AU"/>
        </w:rPr>
        <w:t>Wiring Rules AS/NZS 3000:</w:t>
      </w:r>
      <w:r w:rsidRPr="00972B37">
        <w:rPr>
          <w:color w:val="000000"/>
          <w:lang w:eastAsia="en-AU"/>
        </w:rPr>
        <w:t>2007 [Appendix A],</w:t>
      </w:r>
      <w:r>
        <w:rPr>
          <w:color w:val="000000"/>
          <w:lang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w:t>
      </w:r>
      <w:r w:rsidRPr="00D557C4">
        <w:lastRenderedPageBreak/>
        <w:t xml:space="preserve">between conductors and ground, and between conductors and the pole or tower. Insulators are made of porcelain, glass and </w:t>
      </w:r>
      <w:proofErr w:type="spellStart"/>
      <w:r w:rsidRPr="00D557C4">
        <w:t>fiber</w:t>
      </w:r>
      <w:proofErr w:type="spellEnd"/>
      <w:r w:rsidRPr="00D557C4">
        <w:t xml:space="preserve">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w:t>
      </w:r>
      <w:proofErr w:type="spellStart"/>
      <w:r>
        <w:t>borefield</w:t>
      </w:r>
      <w:proofErr w:type="spellEnd"/>
      <w:r>
        <w:t xml:space="preserve">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3" w:name="_Toc483319791"/>
      <w:r>
        <w:t>Design Architecture</w:t>
      </w:r>
      <w:bookmarkEnd w:id="23"/>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w:t>
      </w:r>
      <w:proofErr w:type="spellStart"/>
      <w:r>
        <w:t>borefield</w:t>
      </w:r>
      <w:proofErr w:type="spellEnd"/>
      <w:r>
        <w:t xml:space="preserve">.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w:t>
      </w:r>
      <w:r>
        <w:lastRenderedPageBreak/>
        <w:t xml:space="preserve">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At least 9</w:t>
            </w:r>
            <w:r w:rsidRPr="006E2441">
              <w:rPr>
                <w:color w:val="000000"/>
                <w:lang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can supply power safely with proper operations, also the overhead transmission line installation can follow the </w:t>
            </w:r>
            <w:r w:rsidRPr="00AE7F04">
              <w:rPr>
                <w:color w:val="000000"/>
                <w:lang w:eastAsia="en-AU"/>
              </w:rPr>
              <w:t>Wiring Rules AS/NZS 3000:2007 [Appendix A]</w:t>
            </w:r>
            <w:r>
              <w:rPr>
                <w:color w:val="000000"/>
                <w:lang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AE7F04">
              <w:rPr>
                <w:color w:val="000000"/>
                <w:lang w:eastAsia="en-AU"/>
              </w:rPr>
              <w:t>Conventional maintenance methods</w:t>
            </w:r>
            <w:r>
              <w:rPr>
                <w:color w:val="000000"/>
                <w:lang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C447D4">
              <w:rPr>
                <w:color w:val="000000"/>
                <w:lang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are environmental friendly, it can operate without the emission of green-house gases. Also, there is no chemical pollution compared with fully/hybrid renewable </w:t>
            </w:r>
            <w:r>
              <w:rPr>
                <w:color w:val="000000"/>
                <w:lang w:eastAsia="en-AU"/>
              </w:rPr>
              <w:lastRenderedPageBreak/>
              <w:t>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4" w:name="_Toc483319792"/>
      <w:r>
        <w:rPr>
          <w:rFonts w:eastAsia="Calibri" w:cs="Arial"/>
        </w:rPr>
        <w:t>Hybrid System</w:t>
      </w:r>
      <w:bookmarkEnd w:id="24"/>
    </w:p>
    <w:p w:rsidR="004E16B0" w:rsidRDefault="004E16B0" w:rsidP="004E16B0">
      <w:pPr>
        <w:pStyle w:val="Heading3"/>
      </w:pPr>
      <w:bookmarkStart w:id="25" w:name="_Toc483319793"/>
      <w:r>
        <w:t>Design Philosophy</w:t>
      </w:r>
      <w:bookmarkEnd w:id="25"/>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w:t>
      </w:r>
      <w:proofErr w:type="spellStart"/>
      <w:r>
        <w:t>borefield</w:t>
      </w:r>
      <w:proofErr w:type="spellEnd"/>
      <w:r>
        <w:t xml:space="preserve">. </w:t>
      </w:r>
      <w:r w:rsidR="00570F22">
        <w:t xml:space="preserve">The first proposed system that Team Power </w:t>
      </w:r>
      <w:r w:rsidR="003472F1">
        <w:t xml:space="preserve">has recommended is a hybrid system consisting of photovoltaics (PV), battery storage and diesel generator back up. </w:t>
      </w:r>
      <w:r w:rsidR="006D53A9">
        <w:t xml:space="preserve">This system was proposed due to the remote location of the </w:t>
      </w:r>
      <w:proofErr w:type="spellStart"/>
      <w:r w:rsidR="006D53A9">
        <w:t>borefield</w:t>
      </w:r>
      <w:proofErr w:type="spellEnd"/>
      <w:r w:rsidR="006D53A9">
        <w:t xml:space="preserve"> and the fact that is an off-grid power supply, leading the team to a renewable energy solution.</w:t>
      </w:r>
      <w:r w:rsidR="003472F1">
        <w:t xml:space="preserve"> Given the </w:t>
      </w:r>
      <w:proofErr w:type="spellStart"/>
      <w:r w:rsidR="003472F1">
        <w:t>borefield</w:t>
      </w:r>
      <w:proofErr w:type="spellEnd"/>
      <w:r w:rsidR="003472F1">
        <w:t xml:space="preserve"> requires a constant supply of power with little variability appropriate sizing of </w:t>
      </w:r>
      <w:r w:rsidR="00460926">
        <w:t>the</w:t>
      </w:r>
      <w:r w:rsidR="003472F1">
        <w:t xml:space="preserve"> hybrid system should meet</w:t>
      </w:r>
      <w:r w:rsidR="00460926">
        <w:t xml:space="preserve"> the</w:t>
      </w:r>
      <w:r w:rsidR="003472F1">
        <w:t xml:space="preserve"> energy requirements of the pumps</w:t>
      </w:r>
      <w:r w:rsidR="004F1BEA">
        <w:t xml:space="preserve">. One of the main reasons why Team Power 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6" w:name="_Toc483319794"/>
      <w:r>
        <w:t>Design Elements</w:t>
      </w:r>
      <w:bookmarkEnd w:id="26"/>
    </w:p>
    <w:p w:rsidR="000E0778" w:rsidRPr="001575AC" w:rsidRDefault="000E0778" w:rsidP="000E0778">
      <w:pPr>
        <w:jc w:val="both"/>
      </w:pPr>
      <w:r>
        <w:t>The main elements of the hybrid system include, solar panels, batteries, boost converters, inverters, diesel generator, and regulators. Although not covered in this report the Hybrid system must also include transmission lines capable of car</w:t>
      </w:r>
      <w:r w:rsidR="00460926">
        <w:t>ry</w:t>
      </w:r>
      <w:r>
        <w:t xml:space="preserve">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w:t>
      </w:r>
      <w:r w:rsidR="00D42851">
        <w:t xml:space="preserve">all </w:t>
      </w:r>
      <w:r>
        <w:t>assumptions</w:t>
      </w:r>
      <w:r w:rsidR="00D42851">
        <w:t xml:space="preserve"> made by the team</w:t>
      </w:r>
      <w:r>
        <w:t xml:space="preserve">.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w:t>
      </w:r>
      <w:r w:rsidR="00D42851">
        <w:t xml:space="preserve">the </w:t>
      </w:r>
      <w:r>
        <w:t xml:space="preserve">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w:t>
      </w:r>
      <w:r>
        <w:lastRenderedPageBreak/>
        <w:t xml:space="preserve">to power the load.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7" w:name="_Ref482651104"/>
      <w:r>
        <w:t xml:space="preserve">Figure </w:t>
      </w:r>
      <w:r w:rsidR="00824CA7">
        <w:fldChar w:fldCharType="begin"/>
      </w:r>
      <w:r w:rsidR="00824CA7">
        <w:instrText xml:space="preserve"> SEQ Figure \* ARABIC </w:instrText>
      </w:r>
      <w:r w:rsidR="00824CA7">
        <w:fldChar w:fldCharType="separate"/>
      </w:r>
      <w:r w:rsidR="00E6176A">
        <w:rPr>
          <w:noProof/>
        </w:rPr>
        <w:t>1</w:t>
      </w:r>
      <w:r w:rsidR="00824CA7">
        <w:rPr>
          <w:noProof/>
        </w:rPr>
        <w:fldChar w:fldCharType="end"/>
      </w:r>
      <w:bookmarkEnd w:id="27"/>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3499845" cy="2447925"/>
            <wp:effectExtent l="0" t="0" r="5715"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710" cy="2448530"/>
                    </a:xfrm>
                    <a:prstGeom prst="rect">
                      <a:avLst/>
                    </a:prstGeom>
                    <a:noFill/>
                    <a:ln>
                      <a:noFill/>
                    </a:ln>
                  </pic:spPr>
                </pic:pic>
              </a:graphicData>
            </a:graphic>
          </wp:inline>
        </w:drawing>
      </w:r>
    </w:p>
    <w:p w:rsidR="000E0778" w:rsidRDefault="000E0778" w:rsidP="000E0778">
      <w:pPr>
        <w:pStyle w:val="Caption"/>
        <w:jc w:val="center"/>
      </w:pPr>
      <w:bookmarkStart w:id="28" w:name="_Ref482732215"/>
      <w:r>
        <w:t xml:space="preserve">Figure </w:t>
      </w:r>
      <w:r w:rsidR="00824CA7">
        <w:fldChar w:fldCharType="begin"/>
      </w:r>
      <w:r w:rsidR="00824CA7">
        <w:instrText xml:space="preserve"> SEQ Figure \* ARABIC </w:instrText>
      </w:r>
      <w:r w:rsidR="00824CA7">
        <w:fldChar w:fldCharType="separate"/>
      </w:r>
      <w:r w:rsidR="00E6176A">
        <w:rPr>
          <w:noProof/>
        </w:rPr>
        <w:t>2</w:t>
      </w:r>
      <w:r w:rsidR="00824CA7">
        <w:rPr>
          <w:noProof/>
        </w:rPr>
        <w:fldChar w:fldCharType="end"/>
      </w:r>
      <w:bookmarkEnd w:id="28"/>
      <w:r>
        <w:t>: Block diagram of proposed system</w:t>
      </w:r>
    </w:p>
    <w:p w:rsidR="000E0778" w:rsidRDefault="00CE11A0" w:rsidP="000E0778">
      <w:pPr>
        <w:jc w:val="both"/>
      </w:pPr>
      <w:r>
        <w:lastRenderedPageBreak/>
        <w:t xml:space="preserve">The following equations are used to size each ‘leg’ of the system, where one leg is connected to one pump. </w:t>
      </w:r>
      <w:r w:rsidR="000E0778">
        <w:t xml:space="preserve">The pumps specified by the client were the </w:t>
      </w:r>
      <w:proofErr w:type="spellStart"/>
      <w:r w:rsidR="000E0778">
        <w:t>Grundfos</w:t>
      </w:r>
      <w:proofErr w:type="spellEnd"/>
      <w:r w:rsidR="000E0778">
        <w:t xml:space="preserve"> MMS6000 30 kW submersible pumps and therefore the output power from the inverter was required to be 30 kW 3 phase power.  Assuming an amplitude modulation ration m</w:t>
      </w:r>
      <w:r w:rsidR="000E0778">
        <w:rPr>
          <w:vertAlign w:val="subscript"/>
        </w:rPr>
        <w:t>a</w:t>
      </w:r>
      <w:r w:rsidR="000E0778">
        <w:t xml:space="preserve"> of 0.85 the required input voltage for the inverter can be calculated using the following equation where V</w:t>
      </w:r>
      <w:r w:rsidR="000E0778">
        <w:rPr>
          <w:vertAlign w:val="subscript"/>
        </w:rPr>
        <w:t>LL</w:t>
      </w:r>
      <w:r w:rsidR="000E0778">
        <w:t xml:space="preserve"> represents the line to line voltage of the output (415 V for the pumps). The inverter was assumed to have 85% efficiency. </w:t>
      </w:r>
    </w:p>
    <w:p w:rsidR="000E0778" w:rsidRDefault="000E0778" w:rsidP="000E0778">
      <w:pPr>
        <w:jc w:val="both"/>
      </w:pPr>
    </w:p>
    <w:p w:rsidR="000E0778" w:rsidRPr="00C17057" w:rsidRDefault="00824CA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824CA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w:t>
      </w:r>
      <w:r w:rsidR="00390EAC">
        <w:t>138</w:t>
      </w:r>
      <w:r>
        <w:t xml:space="preserve">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824CA7">
        <w:instrText xml:space="preserve"> ADDIN EN.CITE &lt;EndNote&gt;&lt;Cite&gt;&lt;Author&gt;Wang&lt;/Author&gt;&lt;Year&gt;2012&lt;/Year&gt;&lt;RecNum&gt;30&lt;/RecNum&gt;&lt;DisplayText&gt;[1]&lt;/DisplayText&gt;&lt;record&gt;&lt;rec-number&gt;30&lt;/rec-number&gt;&lt;foreign-keys&gt;&lt;key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824CA7">
        <w:rPr>
          <w:noProof/>
        </w:rPr>
        <w:t>[1]</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138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243618" w:rsidRPr="00F11892"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F11892" w:rsidRDefault="00F11892" w:rsidP="000E0778">
      <w:pPr>
        <w:jc w:val="both"/>
      </w:pPr>
    </w:p>
    <w:p w:rsidR="00F11892" w:rsidRPr="00C17057" w:rsidRDefault="00CE11A0" w:rsidP="000E0778">
      <w:pPr>
        <w:jc w:val="both"/>
      </w:pPr>
      <w:r>
        <w:t xml:space="preserve">The system also requires telemetry to monitor the system and relay data to the mine site. The telemetry components are powered by DC power and therefore a fourth leg will be added to the system to power the telemetry. This leg will be smaller in size than the other three legs and will not consist of an inverter or boost converter. However the equations used to </w:t>
      </w:r>
      <w:r w:rsidR="00243618">
        <w:t>determine the number of batteries in series, the number of strings of batteries, number of solar panels in series and number of strings of solar panels can be implemented to determine the size of the battery bank and PV array for the fourth leg.</w:t>
      </w:r>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w:t>
      </w:r>
      <w:r>
        <w:lastRenderedPageBreak/>
        <w:t xml:space="preserve">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w:t>
      </w:r>
      <w:r w:rsidR="000E0081">
        <w:t xml:space="preserve">be </w:t>
      </w:r>
      <w:r>
        <w:t xml:space="preserve">calculated manually. </w:t>
      </w:r>
    </w:p>
    <w:p w:rsidR="000E0778" w:rsidRDefault="000E0778" w:rsidP="000E0778"/>
    <w:p w:rsidR="00C03A2E" w:rsidRDefault="00C03A2E" w:rsidP="00FB144E">
      <w:pPr>
        <w:jc w:val="both"/>
      </w:pPr>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r w:rsidR="003753D4">
        <w:t xml:space="preserve">. The addition of both a battery bank and a diesel generator has will allow the hybrid system to operate continuously and therefore supply continuous power to the pumps, meeting requirement (1). Using the calculations above Team Power has ensured the PV array, battery bank and diesel generator is more than capable providing sufficient power to the pumps, hence, meeting requirement (2). The operating temperature of the chosen solar panels </w:t>
      </w:r>
      <w:r w:rsidR="00AD5805">
        <w:t xml:space="preserve"> and batteries </w:t>
      </w:r>
      <w:r w:rsidR="003753D4">
        <w:t>are -40</w:t>
      </w:r>
      <w:r w:rsidR="00FB144E">
        <w:rPr>
          <w:rFonts w:ascii="Sitka Subheading" w:hAnsi="Sitka Subheading"/>
        </w:rPr>
        <w:t>˚</w:t>
      </w:r>
      <w:r w:rsidR="00FB144E">
        <w:t>C to +85</w:t>
      </w:r>
      <w:r w:rsidR="00FB144E">
        <w:rPr>
          <w:rFonts w:ascii="Sitka Subheading" w:hAnsi="Sitka Subheading"/>
        </w:rPr>
        <w:t>˚</w:t>
      </w:r>
      <w:r w:rsidR="00FB144E">
        <w:t xml:space="preserve">C </w:t>
      </w:r>
      <w:r w:rsidR="00FB144E">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rsidR="00FB144E">
        <w:fldChar w:fldCharType="separate"/>
      </w:r>
      <w:r w:rsidR="00824CA7">
        <w:rPr>
          <w:noProof/>
        </w:rPr>
        <w:t>[2]</w:t>
      </w:r>
      <w:r w:rsidR="00FB144E">
        <w:fldChar w:fldCharType="end"/>
      </w:r>
      <w:r w:rsidR="00FB144E">
        <w:t xml:space="preserve"> </w:t>
      </w:r>
      <w:r w:rsidR="00AD5805">
        <w:t>and -40 </w:t>
      </w:r>
      <w:r w:rsidR="00AD5805">
        <w:rPr>
          <w:rFonts w:ascii="Sitka Subheading" w:hAnsi="Sitka Subheading"/>
        </w:rPr>
        <w:t>˚</w:t>
      </w:r>
      <w:r w:rsidR="00AD5805">
        <w:t>C to 50 </w:t>
      </w:r>
      <w:r w:rsidR="00AD5805">
        <w:rPr>
          <w:rFonts w:ascii="Sitka Subheading" w:hAnsi="Sitka Subheading"/>
        </w:rPr>
        <w:t>˚</w:t>
      </w:r>
      <w:r w:rsidR="00AD5805">
        <w:t>C</w:t>
      </w:r>
      <w:r w:rsidR="00F14FCD">
        <w:t xml:space="preserve"> </w:t>
      </w:r>
      <w:r w:rsidR="00F14FCD">
        <w:fldChar w:fldCharType="begin"/>
      </w:r>
      <w:r w:rsidR="00824CA7">
        <w:instrText xml:space="preserve"> ADDIN EN.CITE &lt;EndNote&gt;&lt;Cite&gt;&lt;Author&gt;Valence Advnaced Energy Storage Solutions&lt;/Author&gt;&lt;Year&gt;2017&lt;/Year&gt;&lt;RecNum&gt;31&lt;/RecNum&gt;&lt;DisplayText&gt;[3]&lt;/DisplayText&gt;&lt;record&gt;&lt;rec-number&gt;31&lt;/rec-number&gt;&lt;foreign-keys&gt;&lt;key app="EN" db-id="vxvaz0w262s5taeertmxewr65f5fadp22dza" timestamp="1495592566"&gt;31&lt;/key&gt;&lt;/foreign-keys&gt;&lt;ref-type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rsidR="00F14FCD">
        <w:fldChar w:fldCharType="separate"/>
      </w:r>
      <w:r w:rsidR="00824CA7">
        <w:rPr>
          <w:noProof/>
        </w:rPr>
        <w:t>[3]</w:t>
      </w:r>
      <w:r w:rsidR="00F14FCD">
        <w:fldChar w:fldCharType="end"/>
      </w:r>
      <w:r w:rsidR="00AD5805">
        <w:t xml:space="preserve"> respectively, </w:t>
      </w:r>
      <w:r w:rsidR="00FB144E">
        <w:t>which are both above and below the maximum and minimum recorded temperatures in Newman</w:t>
      </w:r>
      <w:r w:rsidR="00AD5805">
        <w:t xml:space="preserve"> hence the system is capable of operating the climatic conditions of Newman therefore meeting requirement (3).</w:t>
      </w:r>
      <w:r w:rsidR="00F11892">
        <w:t xml:space="preserve"> The fact that this system consists of renewable technology means that requirement (9) has been met to a better degree than the base case, that is, the hybrid system is more environmentally friendly. </w:t>
      </w:r>
    </w:p>
    <w:p w:rsidR="00AD5805" w:rsidRPr="000E0778" w:rsidRDefault="00AD5805" w:rsidP="00FB144E">
      <w:pPr>
        <w:jc w:val="both"/>
      </w:pPr>
    </w:p>
    <w:p w:rsidR="004E16B0" w:rsidRDefault="004E16B0" w:rsidP="004E16B0">
      <w:pPr>
        <w:pStyle w:val="Heading3"/>
      </w:pPr>
      <w:bookmarkStart w:id="29" w:name="_Toc483319795"/>
      <w:r>
        <w:t>Design Architecture</w:t>
      </w:r>
      <w:bookmarkEnd w:id="29"/>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0"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rsidR="00824CA7">
        <w:fldChar w:fldCharType="begin"/>
      </w:r>
      <w:r w:rsidR="00824CA7">
        <w:instrText xml:space="preserve"> SEQ Table \* ARABIC </w:instrText>
      </w:r>
      <w:r w:rsidR="00824CA7">
        <w:fldChar w:fldCharType="separate"/>
      </w:r>
      <w:r w:rsidR="00C03A2E">
        <w:rPr>
          <w:noProof/>
        </w:rPr>
        <w:t>2</w:t>
      </w:r>
      <w:r w:rsidR="00824CA7">
        <w:rPr>
          <w:noProof/>
        </w:rPr>
        <w:fldChar w:fldCharType="end"/>
      </w:r>
      <w:bookmarkEnd w:id="30"/>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390EAC" w:rsidP="00C94D58">
            <w:pPr>
              <w:pStyle w:val="BodyText"/>
              <w:ind w:left="0"/>
              <w:jc w:val="center"/>
            </w:pPr>
            <w:r>
              <w:t>606</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390EAC" w:rsidP="00C94D58">
            <w:pPr>
              <w:pStyle w:val="BodyText"/>
              <w:ind w:left="0"/>
              <w:jc w:val="center"/>
            </w:pPr>
            <w:r>
              <w:t>58.2</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606</w:t>
            </w:r>
          </w:p>
        </w:tc>
        <w:tc>
          <w:tcPr>
            <w:tcW w:w="1357" w:type="dxa"/>
            <w:shd w:val="clear" w:color="auto" w:fill="auto"/>
          </w:tcPr>
          <w:p w:rsidR="000E0778" w:rsidRDefault="00390EAC"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58.2</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4F16FE"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116.4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1" w:name="_Ref482740701"/>
      <w:r>
        <w:t xml:space="preserve">Table </w:t>
      </w:r>
      <w:r w:rsidR="00824CA7">
        <w:fldChar w:fldCharType="begin"/>
      </w:r>
      <w:r w:rsidR="00824CA7">
        <w:instrText xml:space="preserve"> SEQ Table \* ARABIC </w:instrText>
      </w:r>
      <w:r w:rsidR="00824CA7">
        <w:fldChar w:fldCharType="separate"/>
      </w:r>
      <w:r w:rsidR="00C03A2E">
        <w:rPr>
          <w:noProof/>
        </w:rPr>
        <w:t>3</w:t>
      </w:r>
      <w:r w:rsidR="00824CA7">
        <w:rPr>
          <w:noProof/>
        </w:rPr>
        <w:fldChar w:fldCharType="end"/>
      </w:r>
      <w:bookmarkEnd w:id="31"/>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r w:rsidR="0071049E">
              <w:t xml:space="preserve"> for Pumps</w:t>
            </w:r>
          </w:p>
        </w:tc>
        <w:tc>
          <w:tcPr>
            <w:tcW w:w="2337" w:type="dxa"/>
            <w:shd w:val="clear" w:color="auto" w:fill="auto"/>
          </w:tcPr>
          <w:p w:rsidR="000E0778" w:rsidRDefault="00390EAC" w:rsidP="00C94D58">
            <w:pPr>
              <w:pStyle w:val="BodyText"/>
              <w:ind w:left="0"/>
              <w:jc w:val="center"/>
            </w:pPr>
            <w:r>
              <w:t>26</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390EAC" w:rsidP="00C94D58">
            <w:pPr>
              <w:pStyle w:val="BodyText"/>
              <w:ind w:left="0"/>
              <w:jc w:val="center"/>
            </w:pPr>
            <w:r>
              <w:t>702</w:t>
            </w:r>
          </w:p>
        </w:tc>
      </w:tr>
      <w:tr w:rsidR="000E0778" w:rsidTr="00C94D58">
        <w:tc>
          <w:tcPr>
            <w:tcW w:w="2337" w:type="dxa"/>
            <w:shd w:val="clear" w:color="auto" w:fill="auto"/>
          </w:tcPr>
          <w:p w:rsidR="000E0778" w:rsidRDefault="000E0778" w:rsidP="00C94D58">
            <w:pPr>
              <w:pStyle w:val="BodyText"/>
              <w:ind w:left="0"/>
              <w:jc w:val="center"/>
            </w:pPr>
            <w:r>
              <w:t>PV</w:t>
            </w:r>
            <w:r w:rsidR="0071049E">
              <w:t xml:space="preserve"> for Pump</w:t>
            </w:r>
          </w:p>
        </w:tc>
        <w:tc>
          <w:tcPr>
            <w:tcW w:w="2337" w:type="dxa"/>
            <w:shd w:val="clear" w:color="auto" w:fill="auto"/>
          </w:tcPr>
          <w:p w:rsidR="000E0778" w:rsidRDefault="00390EAC" w:rsidP="00C94D58">
            <w:pPr>
              <w:pStyle w:val="BodyText"/>
              <w:ind w:left="0"/>
              <w:jc w:val="center"/>
            </w:pPr>
            <w:r>
              <w:t>10</w:t>
            </w:r>
          </w:p>
        </w:tc>
        <w:tc>
          <w:tcPr>
            <w:tcW w:w="2338" w:type="dxa"/>
            <w:shd w:val="clear" w:color="auto" w:fill="auto"/>
          </w:tcPr>
          <w:p w:rsidR="000E0778" w:rsidRDefault="00390EAC" w:rsidP="00C94D58">
            <w:pPr>
              <w:pStyle w:val="BodyText"/>
              <w:ind w:left="0"/>
              <w:jc w:val="center"/>
            </w:pPr>
            <w:r>
              <w:t>35</w:t>
            </w:r>
          </w:p>
        </w:tc>
        <w:tc>
          <w:tcPr>
            <w:tcW w:w="2338" w:type="dxa"/>
            <w:shd w:val="clear" w:color="auto" w:fill="auto"/>
          </w:tcPr>
          <w:p w:rsidR="000E0778" w:rsidRDefault="00390EAC" w:rsidP="00C94D58">
            <w:pPr>
              <w:pStyle w:val="BodyText"/>
              <w:ind w:left="0"/>
              <w:jc w:val="center"/>
            </w:pPr>
            <w:r>
              <w:t>1050</w:t>
            </w:r>
          </w:p>
        </w:tc>
      </w:tr>
      <w:tr w:rsidR="0071049E" w:rsidTr="00C94D58">
        <w:tc>
          <w:tcPr>
            <w:tcW w:w="2337" w:type="dxa"/>
            <w:shd w:val="clear" w:color="auto" w:fill="auto"/>
          </w:tcPr>
          <w:p w:rsidR="0071049E" w:rsidRDefault="0071049E" w:rsidP="00C94D58">
            <w:pPr>
              <w:pStyle w:val="BodyText"/>
              <w:ind w:left="0"/>
              <w:jc w:val="center"/>
            </w:pPr>
            <w:r>
              <w:t>Battery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10</w:t>
            </w:r>
          </w:p>
        </w:tc>
        <w:tc>
          <w:tcPr>
            <w:tcW w:w="2338" w:type="dxa"/>
            <w:shd w:val="clear" w:color="auto" w:fill="auto"/>
          </w:tcPr>
          <w:p w:rsidR="0071049E" w:rsidRDefault="0071049E" w:rsidP="00C94D58">
            <w:pPr>
              <w:pStyle w:val="BodyText"/>
              <w:ind w:left="0"/>
              <w:jc w:val="center"/>
            </w:pPr>
            <w:r>
              <w:t>20</w:t>
            </w:r>
          </w:p>
        </w:tc>
      </w:tr>
      <w:tr w:rsidR="0071049E" w:rsidTr="00C94D58">
        <w:tc>
          <w:tcPr>
            <w:tcW w:w="2337" w:type="dxa"/>
            <w:shd w:val="clear" w:color="auto" w:fill="auto"/>
          </w:tcPr>
          <w:p w:rsidR="0071049E" w:rsidRDefault="0071049E" w:rsidP="00C94D58">
            <w:pPr>
              <w:pStyle w:val="BodyText"/>
              <w:ind w:left="0"/>
              <w:jc w:val="center"/>
            </w:pPr>
            <w:r>
              <w:t>PV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3</w:t>
            </w:r>
          </w:p>
        </w:tc>
        <w:tc>
          <w:tcPr>
            <w:tcW w:w="2338" w:type="dxa"/>
            <w:shd w:val="clear" w:color="auto" w:fill="auto"/>
          </w:tcPr>
          <w:p w:rsidR="0071049E" w:rsidRDefault="0071049E" w:rsidP="00C94D58">
            <w:pPr>
              <w:pStyle w:val="BodyText"/>
              <w:ind w:left="0"/>
              <w:jc w:val="center"/>
            </w:pPr>
            <w:r>
              <w:t>6</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rsidR="00F8459D">
        <w:t xml:space="preserve"> summa</w:t>
      </w:r>
      <w:r>
        <w:t>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2" w:name="_Ref482777676"/>
      <w:r>
        <w:t xml:space="preserve">Table </w:t>
      </w:r>
      <w:r w:rsidR="00824CA7">
        <w:fldChar w:fldCharType="begin"/>
      </w:r>
      <w:r w:rsidR="00824CA7">
        <w:instrText xml:space="preserve"> SEQ Table \* ARABIC </w:instrText>
      </w:r>
      <w:r w:rsidR="00824CA7">
        <w:fldChar w:fldCharType="separate"/>
      </w:r>
      <w:r w:rsidR="00C03A2E">
        <w:rPr>
          <w:noProof/>
        </w:rPr>
        <w:t>4</w:t>
      </w:r>
      <w:r w:rsidR="00824CA7">
        <w:rPr>
          <w:noProof/>
        </w:rPr>
        <w:fldChar w:fldCharType="end"/>
      </w:r>
      <w:bookmarkEnd w:id="32"/>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8C1D28" w:rsidRDefault="008C1D28" w:rsidP="008C1D28">
      <w:pPr>
        <w:pStyle w:val="BodyText"/>
        <w:numPr>
          <w:ilvl w:val="0"/>
          <w:numId w:val="15"/>
        </w:numPr>
        <w:jc w:val="both"/>
      </w:pPr>
      <w:r>
        <w:t>How will panels be installed</w:t>
      </w:r>
    </w:p>
    <w:p w:rsidR="008C1D28" w:rsidRDefault="008C1D28" w:rsidP="008C1D28">
      <w:pPr>
        <w:pStyle w:val="BodyText"/>
        <w:numPr>
          <w:ilvl w:val="0"/>
          <w:numId w:val="15"/>
        </w:numPr>
        <w:jc w:val="both"/>
      </w:pPr>
      <w:r>
        <w:t>Tilt angle, footings, steel racks (refer to wind chart)</w:t>
      </w:r>
    </w:p>
    <w:p w:rsidR="000E0778" w:rsidRPr="000E0778" w:rsidRDefault="000E0778" w:rsidP="000E0778"/>
    <w:p w:rsidR="004E16B0" w:rsidRPr="004E16B0" w:rsidRDefault="00916FF7" w:rsidP="004E16B0">
      <w:pPr>
        <w:pStyle w:val="Heading2"/>
      </w:pPr>
      <w:bookmarkStart w:id="33" w:name="_Toc483319796"/>
      <w:r>
        <w:t>Diesel Generator</w:t>
      </w:r>
      <w:bookmarkEnd w:id="33"/>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4E16B0" w:rsidRDefault="004E16B0" w:rsidP="004E16B0">
      <w:pPr>
        <w:rPr>
          <w:highlight w:val="yellow"/>
        </w:rPr>
      </w:pPr>
    </w:p>
    <w:p w:rsidR="004E16B0" w:rsidRDefault="004E16B0" w:rsidP="004E16B0">
      <w:pPr>
        <w:pStyle w:val="Heading3"/>
      </w:pPr>
      <w:bookmarkStart w:id="34" w:name="_Toc483319797"/>
      <w:r>
        <w:t>Design Philosophy</w:t>
      </w:r>
      <w:bookmarkEnd w:id="34"/>
    </w:p>
    <w:p w:rsidR="006C02DE" w:rsidRDefault="006C02DE" w:rsidP="006C02DE">
      <w:pPr>
        <w:jc w:val="both"/>
      </w:pPr>
      <w:r w:rsidRPr="00A06343">
        <w:t xml:space="preserve">The DA report, completed by Team Power, outlined three proposed solutions, along with the base case, to power the remote borefields. The base case involved connecting the pumps to the grid view the mine site located 10 km away from the </w:t>
      </w:r>
      <w:proofErr w:type="spellStart"/>
      <w:r w:rsidRPr="00A06343">
        <w:t>borefield</w:t>
      </w:r>
      <w:proofErr w:type="spellEnd"/>
      <w:r w:rsidRPr="00A06343">
        <w:t xml:space="preserve">.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w:t>
      </w:r>
      <w:proofErr w:type="spellStart"/>
      <w:r w:rsidRPr="00A06343">
        <w:t>borefield</w:t>
      </w:r>
      <w:proofErr w:type="spellEnd"/>
      <w:r w:rsidRPr="00A06343">
        <w:t xml:space="preserve">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824CA7">
        <w:rPr>
          <w:lang w:eastAsia="en-AU"/>
        </w:rPr>
        <w:instrText xml:space="preserve"> ADDIN EN.CITE &lt;EndNote&gt;&lt;Cite&gt;&lt;Author&gt;Landcorp&lt;/Author&gt;&lt;Year&gt;2015&lt;/Year&gt;&lt;RecNum&gt;43&lt;/RecNum&gt;&lt;DisplayText&gt;[4]&lt;/DisplayText&gt;&lt;record&gt;&lt;rec-number&gt;43&lt;/rec-number&gt;&lt;foreign-keys&gt;&lt;key app="EN" db-id="xeer2r5ae2rxxyepx0r5adxdspf5aasfpxw2" timestamp="1490241578"&gt;43&lt;/key&gt;&lt;/foreign-keys&gt;&lt;ref-type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824CA7">
        <w:rPr>
          <w:noProof/>
          <w:lang w:eastAsia="en-AU"/>
        </w:rPr>
        <w:t>[4]</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824CA7">
        <w:rPr>
          <w:lang w:eastAsia="en-AU"/>
        </w:rPr>
        <w:instrText xml:space="preserve"> ADDIN EN.CITE &lt;EndNote&gt;&lt;Cite&gt;&lt;Author&gt;Manwell&lt;/Author&gt;&lt;Year&gt;2010&lt;/Year&gt;&lt;RecNum&gt;29&lt;/RecNum&gt;&lt;DisplayText&gt;[5]&lt;/DisplayText&gt;&lt;record&gt;&lt;rec-number&gt;29&lt;/rec-number&gt;&lt;foreign-keys&gt;&lt;key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824CA7">
        <w:rPr>
          <w:noProof/>
          <w:lang w:eastAsia="en-AU"/>
        </w:rPr>
        <w:t>[5]</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w:t>
      </w:r>
      <w:r w:rsidR="00ED6D52">
        <w:rPr>
          <w:lang w:eastAsia="en-AU"/>
        </w:rPr>
        <w:lastRenderedPageBreak/>
        <w:t xml:space="preserve">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5" w:name="_Toc483319798"/>
      <w:r>
        <w:t>Design Elements</w:t>
      </w:r>
      <w:bookmarkEnd w:id="35"/>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w:t>
      </w:r>
      <w:proofErr w:type="spellStart"/>
      <w:r w:rsidR="00083298">
        <w:t>refueling</w:t>
      </w:r>
      <w:proofErr w:type="spellEnd"/>
      <w:r w:rsidR="00083298">
        <w:t xml:space="preserve"> and cost associated with fuel transport as </w:t>
      </w:r>
      <w:proofErr w:type="spellStart"/>
      <w:r w:rsidR="00083298">
        <w:t>refueling</w:t>
      </w:r>
      <w:proofErr w:type="spellEnd"/>
      <w:r w:rsidR="00083298">
        <w:t xml:space="preserve"> will occur once a month. </w:t>
      </w:r>
      <w:r w:rsidR="00325B70">
        <w:t xml:space="preserve"> </w:t>
      </w:r>
    </w:p>
    <w:p w:rsidR="00CC7348" w:rsidRDefault="00CC7348" w:rsidP="00BF1434">
      <w:pPr>
        <w:jc w:val="both"/>
      </w:pP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external storage such as batteries are implemented for this system as the failure of the primary generator will cause the secondary generator to turn on. Hence both generators will be sized equally.</w:t>
      </w:r>
    </w:p>
    <w:p w:rsidR="00024023" w:rsidRDefault="00024023" w:rsidP="00BF1434">
      <w:pPr>
        <w:jc w:val="both"/>
      </w:pP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w:t>
      </w:r>
      <w:proofErr w:type="spellStart"/>
      <w:r w:rsidR="005661EA">
        <w:t>Cummin</w:t>
      </w:r>
      <w:proofErr w:type="spellEnd"/>
      <w:r w:rsidR="005661EA">
        <w:t xml:space="preserve">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6" w:name="_Toc483319799"/>
      <w:r>
        <w:t>Design Architecture</w:t>
      </w:r>
      <w:bookmarkEnd w:id="36"/>
    </w:p>
    <w:p w:rsidR="004E16B0" w:rsidRDefault="004E16B0" w:rsidP="004E16B0">
      <w:pPr>
        <w:pStyle w:val="Heading2"/>
      </w:pPr>
      <w:bookmarkStart w:id="37" w:name="_Toc483319800"/>
      <w:r>
        <w:t>System Integration</w:t>
      </w:r>
      <w:bookmarkEnd w:id="37"/>
    </w:p>
    <w:p w:rsidR="007C38F4" w:rsidRDefault="007C38F4" w:rsidP="007C38F4">
      <w:pPr>
        <w:pStyle w:val="Heading3"/>
      </w:pPr>
      <w:bookmarkStart w:id="38" w:name="_Toc483319801"/>
      <w:r>
        <w:t>Cables</w:t>
      </w:r>
      <w:bookmarkEnd w:id="38"/>
    </w:p>
    <w:p w:rsidR="00F06E0B" w:rsidRDefault="00F06E0B" w:rsidP="00F06E0B">
      <w:pPr>
        <w:jc w:val="both"/>
      </w:pPr>
      <w:r>
        <w:t xml:space="preserve">Considering the base case, the hybrid and the diesel generator solutions, cables must be selected to satisfy project </w:t>
      </w:r>
      <w:r>
        <w:lastRenderedPageBreak/>
        <w:t>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F06E0B" w:rsidRPr="004B1A11" w:rsidRDefault="00F06E0B" w:rsidP="00F06E0B"/>
    <w:p w:rsidR="00F06E0B" w:rsidRDefault="00F06E0B" w:rsidP="00F06E0B">
      <w:pPr>
        <w:jc w:val="both"/>
      </w:pPr>
      <w:bookmarkStart w:id="39" w:name="_xk52kv9mk25i" w:colFirst="0" w:colLast="0"/>
      <w:bookmarkStart w:id="40" w:name="_uisg8taqgyza" w:colFirst="0" w:colLast="0"/>
      <w:bookmarkEnd w:id="39"/>
      <w:bookmarkEnd w:id="40"/>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F06E0B" w:rsidRDefault="00F06E0B" w:rsidP="00F06E0B">
      <w:pPr>
        <w:jc w:val="both"/>
      </w:pPr>
    </w:p>
    <w:p w:rsidR="00F06E0B" w:rsidRDefault="00F06E0B" w:rsidP="00F06E0B">
      <w:pPr>
        <w:pStyle w:val="Caption"/>
        <w:keepNext/>
      </w:pPr>
      <w:bookmarkStart w:id="41" w:name="_Ref482789246"/>
      <w:r>
        <w:t xml:space="preserve">Table </w:t>
      </w:r>
      <w:r w:rsidR="00824CA7">
        <w:fldChar w:fldCharType="begin"/>
      </w:r>
      <w:r w:rsidR="00824CA7">
        <w:instrText xml:space="preserve"> SEQ Table \* ARABIC </w:instrText>
      </w:r>
      <w:r w:rsidR="00824CA7">
        <w:fldChar w:fldCharType="separate"/>
      </w:r>
      <w:r>
        <w:rPr>
          <w:noProof/>
        </w:rPr>
        <w:t>4</w:t>
      </w:r>
      <w:r w:rsidR="00824CA7">
        <w:rPr>
          <w:noProof/>
        </w:rPr>
        <w:fldChar w:fldCharType="end"/>
      </w:r>
      <w:bookmarkEnd w:id="41"/>
      <w:r>
        <w:t xml:space="preserve">: Characteristics of Pump 3 x 415V, 50Hz, T40 (voltage code 18, 39) from </w:t>
      </w:r>
      <w:proofErr w:type="spellStart"/>
      <w:r>
        <w:t>Grundfos</w:t>
      </w:r>
      <w:proofErr w:type="spellEnd"/>
      <w:r>
        <w:t xml:space="preserve"> literature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F06E0B" w:rsidRPr="00810932" w:rsidTr="00800A96">
        <w:tc>
          <w:tcPr>
            <w:tcW w:w="761" w:type="dxa"/>
            <w:vMerge w:val="restart"/>
            <w:shd w:val="clear" w:color="auto" w:fill="auto"/>
          </w:tcPr>
          <w:p w:rsidR="00F06E0B" w:rsidRPr="009E13F3" w:rsidRDefault="00F06E0B" w:rsidP="00800A96">
            <w:pPr>
              <w:jc w:val="center"/>
              <w:rPr>
                <w:b/>
              </w:rPr>
            </w:pPr>
            <w:r w:rsidRPr="009E13F3">
              <w:rPr>
                <w:b/>
              </w:rPr>
              <w:t>Power (kW)</w:t>
            </w:r>
          </w:p>
        </w:tc>
        <w:tc>
          <w:tcPr>
            <w:tcW w:w="935" w:type="dxa"/>
            <w:vMerge w:val="restart"/>
            <w:shd w:val="clear" w:color="auto" w:fill="auto"/>
          </w:tcPr>
          <w:p w:rsidR="00F06E0B" w:rsidRPr="009E13F3" w:rsidRDefault="00F06E0B" w:rsidP="00800A96">
            <w:pPr>
              <w:jc w:val="center"/>
              <w:rPr>
                <w:b/>
              </w:rPr>
            </w:pPr>
            <w:r w:rsidRPr="009E13F3">
              <w:rPr>
                <w:b/>
              </w:rPr>
              <w:t>Rated Current (A)</w:t>
            </w:r>
          </w:p>
        </w:tc>
        <w:tc>
          <w:tcPr>
            <w:tcW w:w="2268" w:type="dxa"/>
            <w:gridSpan w:val="3"/>
            <w:shd w:val="clear" w:color="auto" w:fill="auto"/>
          </w:tcPr>
          <w:p w:rsidR="00F06E0B" w:rsidRPr="009E13F3" w:rsidRDefault="00F06E0B" w:rsidP="00800A96">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F06E0B" w:rsidRPr="009E13F3" w:rsidRDefault="00F06E0B" w:rsidP="00800A96">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F06E0B" w:rsidRPr="009E13F3" w:rsidRDefault="00F06E0B" w:rsidP="00800A96">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F06E0B" w:rsidRPr="009E13F3" w:rsidRDefault="00F06E0B" w:rsidP="00800A96">
            <w:pPr>
              <w:jc w:val="center"/>
              <w:rPr>
                <w:b/>
              </w:rPr>
            </w:pPr>
            <w:r w:rsidRPr="009E13F3">
              <w:rPr>
                <w:b/>
              </w:rPr>
              <w:t>Rated torque (Nm)</w:t>
            </w:r>
          </w:p>
        </w:tc>
        <w:tc>
          <w:tcPr>
            <w:tcW w:w="709" w:type="dxa"/>
            <w:vMerge w:val="restart"/>
            <w:shd w:val="clear" w:color="auto" w:fill="auto"/>
          </w:tcPr>
          <w:p w:rsidR="00F06E0B" w:rsidRPr="009E13F3" w:rsidRDefault="00F06E0B" w:rsidP="00800A96">
            <w:pPr>
              <w:jc w:val="center"/>
              <w:rPr>
                <w:b/>
              </w:rPr>
            </w:pPr>
            <w:r w:rsidRPr="009E13F3">
              <w:rPr>
                <w:b/>
              </w:rPr>
              <w:t>LRC (%)</w:t>
            </w:r>
          </w:p>
        </w:tc>
        <w:tc>
          <w:tcPr>
            <w:tcW w:w="709" w:type="dxa"/>
            <w:vMerge w:val="restart"/>
            <w:shd w:val="clear" w:color="auto" w:fill="auto"/>
          </w:tcPr>
          <w:p w:rsidR="00F06E0B" w:rsidRPr="009E13F3" w:rsidRDefault="00F06E0B" w:rsidP="00800A96">
            <w:pPr>
              <w:jc w:val="center"/>
              <w:rPr>
                <w:b/>
              </w:rPr>
            </w:pPr>
            <w:r w:rsidRPr="009E13F3">
              <w:rPr>
                <w:b/>
              </w:rPr>
              <w:t>LRT (%)</w:t>
            </w:r>
          </w:p>
        </w:tc>
        <w:tc>
          <w:tcPr>
            <w:tcW w:w="567" w:type="dxa"/>
            <w:vMerge w:val="restart"/>
            <w:shd w:val="clear" w:color="auto" w:fill="auto"/>
          </w:tcPr>
          <w:p w:rsidR="00F06E0B" w:rsidRPr="009E13F3" w:rsidRDefault="00F06E0B" w:rsidP="00800A96">
            <w:pPr>
              <w:jc w:val="center"/>
              <w:rPr>
                <w:b/>
              </w:rPr>
            </w:pPr>
            <w:r w:rsidRPr="009E13F3">
              <w:rPr>
                <w:b/>
              </w:rPr>
              <w:t>BT (%)</w:t>
            </w:r>
          </w:p>
        </w:tc>
      </w:tr>
      <w:tr w:rsidR="00F06E0B" w:rsidTr="00800A96">
        <w:tc>
          <w:tcPr>
            <w:tcW w:w="761" w:type="dxa"/>
            <w:vMerge/>
            <w:shd w:val="clear" w:color="auto" w:fill="auto"/>
          </w:tcPr>
          <w:p w:rsidR="00F06E0B" w:rsidRPr="009E13F3" w:rsidRDefault="00F06E0B" w:rsidP="00800A96">
            <w:pPr>
              <w:jc w:val="center"/>
              <w:rPr>
                <w:b/>
              </w:rPr>
            </w:pPr>
          </w:p>
        </w:tc>
        <w:tc>
          <w:tcPr>
            <w:tcW w:w="935" w:type="dxa"/>
            <w:vMerge/>
            <w:shd w:val="clear" w:color="auto" w:fill="auto"/>
          </w:tcPr>
          <w:p w:rsidR="00F06E0B" w:rsidRDefault="00F06E0B" w:rsidP="00800A96">
            <w:pPr>
              <w:jc w:val="center"/>
            </w:pP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vMerge/>
            <w:shd w:val="clear" w:color="auto" w:fill="auto"/>
          </w:tcPr>
          <w:p w:rsidR="00F06E0B" w:rsidRDefault="00F06E0B" w:rsidP="00800A96">
            <w:pPr>
              <w:jc w:val="center"/>
            </w:pPr>
          </w:p>
        </w:tc>
        <w:tc>
          <w:tcPr>
            <w:tcW w:w="850"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567" w:type="dxa"/>
            <w:vMerge/>
            <w:shd w:val="clear" w:color="auto" w:fill="auto"/>
          </w:tcPr>
          <w:p w:rsidR="00F06E0B" w:rsidRDefault="00F06E0B" w:rsidP="00800A96">
            <w:pPr>
              <w:jc w:val="center"/>
            </w:pPr>
          </w:p>
        </w:tc>
      </w:tr>
      <w:tr w:rsidR="00F06E0B" w:rsidTr="00800A96">
        <w:tc>
          <w:tcPr>
            <w:tcW w:w="761" w:type="dxa"/>
            <w:shd w:val="clear" w:color="auto" w:fill="auto"/>
          </w:tcPr>
          <w:p w:rsidR="00F06E0B" w:rsidRPr="00810932" w:rsidRDefault="00F06E0B" w:rsidP="00800A96">
            <w:pPr>
              <w:jc w:val="center"/>
            </w:pPr>
            <w:r>
              <w:t>30</w:t>
            </w:r>
          </w:p>
        </w:tc>
        <w:tc>
          <w:tcPr>
            <w:tcW w:w="935" w:type="dxa"/>
            <w:shd w:val="clear" w:color="auto" w:fill="auto"/>
          </w:tcPr>
          <w:p w:rsidR="00F06E0B" w:rsidRDefault="00F06E0B" w:rsidP="00800A96">
            <w:pPr>
              <w:jc w:val="center"/>
            </w:pPr>
            <w:r>
              <w:t>63.0</w:t>
            </w:r>
          </w:p>
        </w:tc>
        <w:tc>
          <w:tcPr>
            <w:tcW w:w="851" w:type="dxa"/>
            <w:shd w:val="clear" w:color="auto" w:fill="auto"/>
          </w:tcPr>
          <w:p w:rsidR="00F06E0B" w:rsidRDefault="00F06E0B" w:rsidP="00800A96">
            <w:pPr>
              <w:jc w:val="center"/>
            </w:pPr>
            <w:r>
              <w:t>84.0</w:t>
            </w:r>
          </w:p>
        </w:tc>
        <w:tc>
          <w:tcPr>
            <w:tcW w:w="709" w:type="dxa"/>
            <w:shd w:val="clear" w:color="auto" w:fill="auto"/>
          </w:tcPr>
          <w:p w:rsidR="00F06E0B" w:rsidRDefault="00F06E0B" w:rsidP="00800A96">
            <w:pPr>
              <w:jc w:val="center"/>
            </w:pPr>
            <w:r>
              <w:t>84.4</w:t>
            </w:r>
          </w:p>
        </w:tc>
        <w:tc>
          <w:tcPr>
            <w:tcW w:w="708" w:type="dxa"/>
            <w:shd w:val="clear" w:color="auto" w:fill="auto"/>
          </w:tcPr>
          <w:p w:rsidR="00F06E0B" w:rsidRDefault="00F06E0B" w:rsidP="00800A96">
            <w:pPr>
              <w:jc w:val="center"/>
            </w:pPr>
            <w:r>
              <w:t>82.7</w:t>
            </w:r>
          </w:p>
        </w:tc>
        <w:tc>
          <w:tcPr>
            <w:tcW w:w="851" w:type="dxa"/>
            <w:shd w:val="clear" w:color="auto" w:fill="auto"/>
          </w:tcPr>
          <w:p w:rsidR="00F06E0B" w:rsidRDefault="00F06E0B" w:rsidP="00800A96">
            <w:pPr>
              <w:jc w:val="center"/>
            </w:pPr>
            <w:r>
              <w:t>0.82</w:t>
            </w:r>
          </w:p>
        </w:tc>
        <w:tc>
          <w:tcPr>
            <w:tcW w:w="709" w:type="dxa"/>
            <w:shd w:val="clear" w:color="auto" w:fill="auto"/>
          </w:tcPr>
          <w:p w:rsidR="00F06E0B" w:rsidRDefault="00F06E0B" w:rsidP="00800A96">
            <w:pPr>
              <w:jc w:val="center"/>
            </w:pPr>
            <w:r>
              <w:t>0.76</w:t>
            </w:r>
          </w:p>
        </w:tc>
        <w:tc>
          <w:tcPr>
            <w:tcW w:w="708" w:type="dxa"/>
            <w:shd w:val="clear" w:color="auto" w:fill="auto"/>
          </w:tcPr>
          <w:p w:rsidR="00F06E0B" w:rsidRDefault="00F06E0B" w:rsidP="00800A96">
            <w:pPr>
              <w:jc w:val="center"/>
            </w:pPr>
            <w:r>
              <w:t>0.64</w:t>
            </w:r>
          </w:p>
        </w:tc>
        <w:tc>
          <w:tcPr>
            <w:tcW w:w="851" w:type="dxa"/>
            <w:shd w:val="clear" w:color="auto" w:fill="auto"/>
          </w:tcPr>
          <w:p w:rsidR="00F06E0B" w:rsidRDefault="00F06E0B" w:rsidP="00800A96">
            <w:pPr>
              <w:jc w:val="center"/>
            </w:pPr>
            <w:r>
              <w:t>2880</w:t>
            </w:r>
          </w:p>
        </w:tc>
        <w:tc>
          <w:tcPr>
            <w:tcW w:w="850" w:type="dxa"/>
            <w:shd w:val="clear" w:color="auto" w:fill="auto"/>
          </w:tcPr>
          <w:p w:rsidR="00F06E0B" w:rsidRDefault="00F06E0B" w:rsidP="00800A96">
            <w:pPr>
              <w:jc w:val="center"/>
            </w:pPr>
            <w:r>
              <w:t>100</w:t>
            </w:r>
          </w:p>
        </w:tc>
        <w:tc>
          <w:tcPr>
            <w:tcW w:w="709" w:type="dxa"/>
            <w:shd w:val="clear" w:color="auto" w:fill="auto"/>
          </w:tcPr>
          <w:p w:rsidR="00F06E0B" w:rsidRDefault="00F06E0B" w:rsidP="00800A96">
            <w:pPr>
              <w:jc w:val="center"/>
            </w:pPr>
            <w:r>
              <w:t>530</w:t>
            </w:r>
          </w:p>
        </w:tc>
        <w:tc>
          <w:tcPr>
            <w:tcW w:w="709" w:type="dxa"/>
            <w:shd w:val="clear" w:color="auto" w:fill="auto"/>
          </w:tcPr>
          <w:p w:rsidR="00F06E0B" w:rsidRDefault="00F06E0B" w:rsidP="00800A96">
            <w:pPr>
              <w:jc w:val="center"/>
            </w:pPr>
            <w:r>
              <w:t>170</w:t>
            </w:r>
          </w:p>
        </w:tc>
        <w:tc>
          <w:tcPr>
            <w:tcW w:w="567" w:type="dxa"/>
            <w:shd w:val="clear" w:color="auto" w:fill="auto"/>
          </w:tcPr>
          <w:p w:rsidR="00F06E0B" w:rsidRDefault="00F06E0B" w:rsidP="00800A96">
            <w:pPr>
              <w:jc w:val="center"/>
            </w:pPr>
            <w:r>
              <w:t>290</w:t>
            </w:r>
          </w:p>
        </w:tc>
      </w:tr>
    </w:tbl>
    <w:p w:rsidR="00F06E0B" w:rsidRDefault="00F06E0B" w:rsidP="00F06E0B">
      <w:pPr>
        <w:jc w:val="both"/>
      </w:pPr>
    </w:p>
    <w:p w:rsidR="00F06E0B" w:rsidRDefault="00F06E0B" w:rsidP="00F06E0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F06E0B" w:rsidRDefault="00F06E0B" w:rsidP="00F06E0B">
      <w:pPr>
        <w:keepNext/>
        <w:jc w:val="center"/>
      </w:pPr>
      <w:r>
        <w:rPr>
          <w:noProof/>
          <w:lang w:eastAsia="en-AU"/>
        </w:rPr>
        <w:drawing>
          <wp:inline distT="0" distB="0" distL="0" distR="0" wp14:anchorId="7CD85615" wp14:editId="126B5F3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F06E0B" w:rsidRPr="00D21AA5" w:rsidRDefault="00F06E0B" w:rsidP="00F06E0B">
      <w:pPr>
        <w:pStyle w:val="Caption"/>
        <w:jc w:val="center"/>
        <w:rPr>
          <w:b/>
        </w:rPr>
      </w:pPr>
      <w:bookmarkStart w:id="42" w:name="_Ref482789121"/>
      <w:r>
        <w:t xml:space="preserve">Figure </w:t>
      </w:r>
      <w:r w:rsidR="00824CA7">
        <w:fldChar w:fldCharType="begin"/>
      </w:r>
      <w:r w:rsidR="00824CA7">
        <w:instrText xml:space="preserve"> SEQ Figure \* ARABIC </w:instrText>
      </w:r>
      <w:r w:rsidR="00824CA7">
        <w:fldChar w:fldCharType="separate"/>
      </w:r>
      <w:r>
        <w:rPr>
          <w:noProof/>
        </w:rPr>
        <w:t>3</w:t>
      </w:r>
      <w:r w:rsidR="00824CA7">
        <w:rPr>
          <w:noProof/>
        </w:rPr>
        <w:fldChar w:fldCharType="end"/>
      </w:r>
      <w:bookmarkEnd w:id="42"/>
      <w:r>
        <w:t>: Power Triangle</w:t>
      </w:r>
    </w:p>
    <w:p w:rsidR="00F06E0B" w:rsidRPr="00C52981" w:rsidRDefault="00F06E0B" w:rsidP="00F06E0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F06E0B" w:rsidRDefault="00F06E0B" w:rsidP="00F06E0B">
      <w:pPr>
        <w:tabs>
          <w:tab w:val="left" w:pos="4182"/>
        </w:tabs>
        <w:jc w:val="both"/>
      </w:pPr>
    </w:p>
    <w:p w:rsidR="00F06E0B" w:rsidRPr="0000132B" w:rsidRDefault="00F06E0B" w:rsidP="00F06E0B">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F06E0B" w:rsidRPr="006B592D" w:rsidRDefault="00F06E0B" w:rsidP="00F06E0B">
      <w:pPr>
        <w:tabs>
          <w:tab w:val="left" w:pos="4182"/>
        </w:tabs>
      </w:pPr>
    </w:p>
    <w:p w:rsidR="00F06E0B" w:rsidRPr="00D74AF6" w:rsidRDefault="00F06E0B" w:rsidP="00F06E0B">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F06E0B" w:rsidRDefault="00F06E0B" w:rsidP="00F06E0B">
      <w:pPr>
        <w:tabs>
          <w:tab w:val="left" w:pos="4182"/>
        </w:tabs>
        <w:jc w:val="both"/>
      </w:pPr>
    </w:p>
    <w:p w:rsidR="00F06E0B" w:rsidRDefault="00F06E0B" w:rsidP="00F06E0B">
      <w:pPr>
        <w:tabs>
          <w:tab w:val="left" w:pos="4182"/>
        </w:tabs>
        <w:jc w:val="both"/>
      </w:pPr>
    </w:p>
    <w:p w:rsidR="00F06E0B" w:rsidRPr="006E645F" w:rsidRDefault="00F06E0B" w:rsidP="00F06E0B">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F06E0B" w:rsidRPr="00D74AF6" w:rsidRDefault="00F06E0B" w:rsidP="00F06E0B">
      <w:pPr>
        <w:tabs>
          <w:tab w:val="left" w:pos="4182"/>
        </w:tabs>
        <w:jc w:val="center"/>
      </w:pPr>
    </w:p>
    <w:p w:rsidR="00F06E0B" w:rsidRDefault="00F06E0B" w:rsidP="00F06E0B"/>
    <w:p w:rsidR="00F06E0B" w:rsidRDefault="00F06E0B" w:rsidP="00F06E0B">
      <w:r>
        <w:t>As such the cables will be sized to meet the requirements of the pumps, as well as being capable of higher currents in the case of faults or disturbances in the system.</w:t>
      </w:r>
    </w:p>
    <w:p w:rsidR="00F06E0B" w:rsidRDefault="00F06E0B" w:rsidP="00F06E0B"/>
    <w:p w:rsidR="00F06E0B" w:rsidRDefault="00F06E0B" w:rsidP="00F06E0B">
      <w:pPr>
        <w:pStyle w:val="Heading4"/>
      </w:pPr>
      <w:bookmarkStart w:id="43" w:name="_17dp8vu" w:colFirst="0" w:colLast="0"/>
      <w:bookmarkStart w:id="44" w:name="_Toc482527076"/>
      <w:bookmarkEnd w:id="43"/>
      <w:r>
        <w:t>V-I</w:t>
      </w:r>
      <w:r w:rsidRPr="0063442A">
        <w:t xml:space="preserve"> characteristics and selection</w:t>
      </w:r>
      <w:bookmarkEnd w:id="44"/>
    </w:p>
    <w:p w:rsidR="00F06E0B" w:rsidRDefault="00F06E0B" w:rsidP="00F06E0B">
      <w:pPr>
        <w:jc w:val="both"/>
      </w:pPr>
      <w:r>
        <w:t xml:space="preserve">As given by the pump data sheet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F06E0B" w:rsidRDefault="00F06E0B" w:rsidP="00F06E0B">
      <w:pPr>
        <w:jc w:val="both"/>
      </w:pPr>
    </w:p>
    <w:p w:rsidR="00F06E0B" w:rsidRDefault="00F06E0B" w:rsidP="00F06E0B">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rsidR="00824CA7">
        <w:instrText xml:space="preserve"> ADDIN EN.CITE &lt;EndNote&gt;&lt;Cite&gt;&lt;Author&gt;SMA Solar Technology AG&lt;/Author&gt;&lt;RecNum&gt;72&lt;/RecNum&gt;&lt;DisplayText&gt;[7]&lt;/DisplayText&gt;&lt;record&gt;&lt;rec-number&gt;72&lt;/rec-number&gt;&lt;foreign-keys&gt;&lt;key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824CA7">
        <w:rPr>
          <w:noProof/>
        </w:rPr>
        <w:t>[7]</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quotes a voltage drop of 1.515 mV/A m and an impedance of 0.8749 Ω/km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w:t>
      </w:r>
    </w:p>
    <w:p w:rsidR="00F06E0B" w:rsidRDefault="00F06E0B" w:rsidP="00F06E0B"/>
    <w:p w:rsidR="00F06E0B" w:rsidRDefault="00F06E0B" w:rsidP="00F06E0B">
      <w:r>
        <w:t xml:space="preserve">For the base case, the short circuit current can be estimated without the line impedance, assuming a fault occurs as close to the low voltage bus as possible, the resistance of the line is not needed. </w:t>
      </w:r>
    </w:p>
    <w:p w:rsidR="00F06E0B" w:rsidRDefault="00F06E0B" w:rsidP="00F06E0B"/>
    <w:p w:rsidR="00F06E0B" w:rsidRDefault="00F06E0B" w:rsidP="00F06E0B">
      <w:pPr>
        <w:keepNext/>
        <w:jc w:val="center"/>
      </w:pPr>
      <w:r>
        <w:rPr>
          <w:noProof/>
          <w:lang w:eastAsia="en-AU"/>
        </w:rPr>
        <mc:AlternateContent>
          <mc:Choice Requires="wpi">
            <w:drawing>
              <wp:anchor distT="0" distB="0" distL="114300" distR="114300" simplePos="0" relativeHeight="251661312" behindDoc="0" locked="0" layoutInCell="1" allowOverlap="1" wp14:anchorId="3C2F7C25" wp14:editId="04BA6AC4">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151" cy="150"/>
                      </w14:xfrm>
                    </w14:contentPart>
                  </a:graphicData>
                </a:graphic>
              </wp:anchor>
            </w:drawing>
          </mc:Choice>
          <mc:Fallback>
            <w:pict>
              <v:shapetype w14:anchorId="24CDE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95.1pt;margin-top:56.55pt;width:.2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">
                <v:imagedata r:id="rId25" o:title=""/>
              </v:shape>
            </w:pict>
          </mc:Fallback>
        </mc:AlternateContent>
      </w:r>
      <w:r>
        <w:rPr>
          <w:noProof/>
          <w:lang w:eastAsia="en-AU"/>
        </w:rPr>
        <mc:AlternateContent>
          <mc:Choice Requires="wpi">
            <w:drawing>
              <wp:anchor distT="0" distB="0" distL="114300" distR="114300" simplePos="0" relativeHeight="251660288" behindDoc="0" locked="0" layoutInCell="1" allowOverlap="1" wp14:anchorId="7E9E9413" wp14:editId="24A3A9EB">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26">
                      <w14:nvContentPartPr>
                        <w14:cNvContentPartPr/>
                      </w14:nvContentPartPr>
                      <w14:xfrm>
                        <a:off x="0" y="0"/>
                        <a:ext cx="151" cy="151"/>
                      </w14:xfrm>
                    </w14:contentPart>
                  </a:graphicData>
                </a:graphic>
              </wp:anchor>
            </w:drawing>
          </mc:Choice>
          <mc:Fallback>
            <w:pict>
              <v:shape w14:anchorId="5D69372A" id="Ink 7" o:spid="_x0000_s1026" type="#_x0000_t75" style="position:absolute;margin-left:237.5pt;margin-top:56.9pt;width:.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">
                <v:imagedata r:id="rId25" o:title=""/>
              </v:shape>
            </w:pict>
          </mc:Fallback>
        </mc:AlternateContent>
      </w:r>
      <w:r>
        <w:rPr>
          <w:noProof/>
          <w:lang w:eastAsia="en-AU"/>
        </w:rPr>
        <mc:AlternateContent>
          <mc:Choice Requires="wpi">
            <w:drawing>
              <wp:anchor distT="0" distB="0" distL="114300" distR="114300" simplePos="0" relativeHeight="251659264" behindDoc="0" locked="0" layoutInCell="1" allowOverlap="1" wp14:anchorId="35BA7084" wp14:editId="4C7B511E">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27">
                      <w14:nvContentPartPr>
                        <w14:cNvContentPartPr/>
                      </w14:nvContentPartPr>
                      <w14:xfrm>
                        <a:off x="0" y="0"/>
                        <a:ext cx="150" cy="150"/>
                      </w14:xfrm>
                    </w14:contentPart>
                  </a:graphicData>
                </a:graphic>
              </wp:anchor>
            </w:drawing>
          </mc:Choice>
          <mc:Fallback>
            <w:pict>
              <v:shape w14:anchorId="02F66D37" id="Ink 6" o:spid="_x0000_s1026" type="#_x0000_t75" style="position:absolute;margin-left:225.6pt;margin-top:52.2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">
                <v:imagedata r:id="rId25" o:title=""/>
              </v:shape>
            </w:pict>
          </mc:Fallback>
        </mc:AlternateContent>
      </w:r>
      <w:r>
        <w:rPr>
          <w:noProof/>
          <w:lang w:eastAsia="en-AU"/>
        </w:rPr>
        <w:drawing>
          <wp:inline distT="0" distB="0" distL="0" distR="0" wp14:anchorId="31E3CB95" wp14:editId="0B05EB40">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1087" cy="1382641"/>
                    </a:xfrm>
                    <a:prstGeom prst="rect">
                      <a:avLst/>
                    </a:prstGeom>
                  </pic:spPr>
                </pic:pic>
              </a:graphicData>
            </a:graphic>
          </wp:inline>
        </w:drawing>
      </w:r>
    </w:p>
    <w:p w:rsidR="00F06E0B" w:rsidRDefault="00F06E0B" w:rsidP="00F06E0B">
      <w:pPr>
        <w:pStyle w:val="Caption"/>
        <w:jc w:val="center"/>
      </w:pPr>
      <w:bookmarkStart w:id="45" w:name="_Ref483296121"/>
      <w:r>
        <w:t xml:space="preserve">Figure </w:t>
      </w:r>
      <w:r w:rsidR="00824CA7">
        <w:fldChar w:fldCharType="begin"/>
      </w:r>
      <w:r w:rsidR="00824CA7">
        <w:instrText xml:space="preserve"> SEQ Figure \* ARABIC </w:instrText>
      </w:r>
      <w:r w:rsidR="00824CA7">
        <w:fldChar w:fldCharType="separate"/>
      </w:r>
      <w:r>
        <w:rPr>
          <w:noProof/>
        </w:rPr>
        <w:t>4</w:t>
      </w:r>
      <w:r w:rsidR="00824CA7">
        <w:rPr>
          <w:noProof/>
        </w:rPr>
        <w:fldChar w:fldCharType="end"/>
      </w:r>
      <w:bookmarkEnd w:id="45"/>
      <w:r>
        <w:t>: Line Diagram to calculate transformer fault current</w:t>
      </w:r>
    </w:p>
    <w:p w:rsidR="00F06E0B" w:rsidRDefault="00F06E0B" w:rsidP="00F06E0B">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w:t>
      </w:r>
    </w:p>
    <w:p w:rsidR="00F06E0B" w:rsidRDefault="00F06E0B" w:rsidP="00F06E0B">
      <w:pPr>
        <w:jc w:val="both"/>
      </w:pPr>
    </w:p>
    <w:p w:rsidR="00F06E0B" w:rsidRPr="003C7D16" w:rsidRDefault="00F06E0B" w:rsidP="00F06E0B">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m:rPr>
              <m:sty m:val="p"/>
            </m:rP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F06E0B" w:rsidRPr="007F7D0B" w:rsidRDefault="00F06E0B" w:rsidP="00F06E0B">
      <w:pPr>
        <w:jc w:val="both"/>
      </w:pPr>
    </w:p>
    <w:p w:rsidR="00F06E0B" w:rsidRPr="00587F5A" w:rsidRDefault="00F06E0B" w:rsidP="00F06E0B">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w:t>
      </w:r>
      <w:r>
        <w:lastRenderedPageBreak/>
        <w:t xml:space="preserve">4.695kA. It has a voltage drop of 0.576 mV/A m and an impedance of 0.3325 Ω/km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 xml:space="preserve">. </w:t>
      </w:r>
    </w:p>
    <w:p w:rsidR="00F06E0B" w:rsidRDefault="00F06E0B" w:rsidP="00F06E0B">
      <w:pPr>
        <w:jc w:val="both"/>
      </w:pPr>
    </w:p>
    <w:p w:rsidR="00F06E0B" w:rsidRDefault="00F06E0B" w:rsidP="00F06E0B">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see 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824CA7">
        <w:rPr>
          <w:noProof/>
        </w:rPr>
        <w:t>[2]</w:t>
      </w:r>
      <w:r>
        <w:fldChar w:fldCharType="end"/>
      </w:r>
      <w:r>
        <w:t xml:space="preserve">. The DC cables connecting them to the batteries must have 125% of this value multiplied by the number of strings shown in the equation below </w:t>
      </w:r>
      <w:r>
        <w:fldChar w:fldCharType="begin"/>
      </w:r>
      <w:r w:rsidR="00824CA7">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824CA7">
        <w:rPr>
          <w:noProof/>
        </w:rPr>
        <w:t>[9]</w:t>
      </w:r>
      <w:r>
        <w:fldChar w:fldCharType="end"/>
      </w:r>
      <w:r>
        <w:t>.</w:t>
      </w:r>
    </w:p>
    <w:p w:rsidR="00F06E0B" w:rsidRDefault="00F06E0B" w:rsidP="00F06E0B">
      <w:pPr>
        <w:jc w:val="both"/>
      </w:pPr>
    </w:p>
    <w:p w:rsidR="00F06E0B" w:rsidRPr="002127CC" w:rsidRDefault="00F06E0B" w:rsidP="00F06E0B">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m:rPr>
              <m:sty m:val="p"/>
            </m:rPr>
            <w:rPr>
              <w:rFonts w:ascii="Cambria Math" w:hAnsi="Cambria Math"/>
            </w:rPr>
            <w:br/>
          </m:r>
        </m:oMath>
        <m:oMath>
          <m:r>
            <w:rPr>
              <w:rFonts w:ascii="Cambria Math" w:hAnsi="Cambria Math"/>
            </w:rPr>
            <m:t>I=1.25×10.23×35=447.56A</m:t>
          </m:r>
        </m:oMath>
      </m:oMathPara>
    </w:p>
    <w:p w:rsidR="00F06E0B" w:rsidRDefault="00F06E0B" w:rsidP="00F06E0B">
      <w:pPr>
        <w:jc w:val="both"/>
      </w:pPr>
    </w:p>
    <w:p w:rsidR="00F06E0B" w:rsidRPr="00A70D03" w:rsidRDefault="00F06E0B" w:rsidP="00F06E0B">
      <w:pPr>
        <w:jc w:val="both"/>
      </w:pPr>
      <w:r>
        <w:t xml:space="preserve">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w:t>
      </w:r>
      <w:proofErr w:type="spellStart"/>
      <w:r>
        <w:t>D</w:t>
      </w:r>
      <w:r>
        <w:rPr>
          <w:vertAlign w:val="subscript"/>
        </w:rPr>
        <w:t>v</w:t>
      </w:r>
      <w:proofErr w:type="spellEnd"/>
      <w:r>
        <w:rPr>
          <w:vertAlign w:val="subscript"/>
        </w:rPr>
        <w:softHyphen/>
      </w:r>
      <w:r>
        <w:t xml:space="preserve"> is the voltage drop (%) and V is the voltage of the system </w:t>
      </w:r>
      <w:r>
        <w:fldChar w:fldCharType="begin"/>
      </w:r>
      <w:r w:rsidR="00824CA7">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824CA7">
        <w:rPr>
          <w:noProof/>
        </w:rPr>
        <w:t>[9]</w:t>
      </w:r>
      <w:r>
        <w:fldChar w:fldCharType="end"/>
      </w:r>
      <w:r>
        <w:t>.</w:t>
      </w:r>
    </w:p>
    <w:p w:rsidR="00F06E0B" w:rsidRPr="00B20EEC" w:rsidRDefault="00F06E0B" w:rsidP="00F06E0B">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F06E0B" w:rsidRPr="00D74AF6" w:rsidRDefault="00F06E0B" w:rsidP="00F06E0B">
      <w:pPr>
        <w:jc w:val="both"/>
      </w:pPr>
      <w:r>
        <w:t>The VDI is rounded up to the nearest whole number available on the chart, so using VDI=31, the copper conductor will be at least 33.6 mm</w:t>
      </w:r>
      <w:r>
        <w:rPr>
          <w:vertAlign w:val="superscript"/>
        </w:rPr>
        <w:t>2</w:t>
      </w:r>
      <w:r>
        <w:t xml:space="preserve"> </w:t>
      </w:r>
      <w:r>
        <w:fldChar w:fldCharType="begin"/>
      </w:r>
      <w:r w:rsidR="00824CA7">
        <w:instrText xml:space="preserve"> ADDIN EN.CITE &lt;EndNote&gt;&lt;Cite&gt;&lt;Author&gt;Alternative Energy Store&lt;/Author&gt;&lt;Year&gt;2016&lt;/Year&gt;&lt;RecNum&gt;80&lt;/RecNum&gt;&lt;DisplayText&gt;[10]&lt;/DisplayText&gt;&lt;record&gt;&lt;rec-number&gt;80&lt;/rec-number&gt;&lt;foreign-keys&gt;&lt;key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sidR="00824CA7">
        <w:rPr>
          <w:noProof/>
        </w:rPr>
        <w:t>[10]</w:t>
      </w:r>
      <w:r>
        <w:fldChar w:fldCharType="end"/>
      </w:r>
      <w:r>
        <w:t xml:space="preserve">. </w:t>
      </w:r>
    </w:p>
    <w:p w:rsidR="00F06E0B" w:rsidRDefault="00F06E0B" w:rsidP="00F06E0B">
      <w:pPr>
        <w:pStyle w:val="Heading4"/>
      </w:pPr>
      <w:bookmarkStart w:id="46" w:name="_Toc482527077"/>
      <w:r w:rsidRPr="0063442A">
        <w:t>Lengths and losses</w:t>
      </w:r>
      <w:bookmarkEnd w:id="46"/>
    </w:p>
    <w:p w:rsidR="00F06E0B" w:rsidRDefault="00F06E0B" w:rsidP="00F06E0B">
      <w:pPr>
        <w:jc w:val="both"/>
      </w:pPr>
      <w:r>
        <w:t>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F06E0B" w:rsidRDefault="00F06E0B" w:rsidP="00F06E0B">
      <w:pPr>
        <w:jc w:val="center"/>
      </w:pPr>
    </w:p>
    <w:p w:rsidR="00F06E0B" w:rsidRDefault="00F06E0B" w:rsidP="00F06E0B">
      <w:pPr>
        <w:jc w:val="center"/>
      </w:pPr>
    </w:p>
    <w:p w:rsidR="00F06E0B" w:rsidRDefault="00F06E0B" w:rsidP="00F06E0B">
      <w:pPr>
        <w:pStyle w:val="Heading4"/>
      </w:pPr>
      <w:r>
        <w:t>Trace to Requirements</w:t>
      </w:r>
    </w:p>
    <w:p w:rsidR="00F06E0B" w:rsidRDefault="00F06E0B" w:rsidP="00F06E0B"/>
    <w:p w:rsidR="00F06E0B" w:rsidRDefault="00F06E0B" w:rsidP="00F06E0B">
      <w:pPr>
        <w:rPr>
          <w:color w:val="FF0000"/>
        </w:rPr>
      </w:pPr>
      <w:r w:rsidRPr="005D0C73">
        <w:rPr>
          <w:color w:val="FF0000"/>
        </w:rPr>
        <w:t>Testing</w:t>
      </w:r>
    </w:p>
    <w:p w:rsidR="00F06E0B" w:rsidRPr="005D0C73" w:rsidRDefault="00F06E0B" w:rsidP="00F06E0B">
      <w:r>
        <w:t xml:space="preserve">Last chapter in - </w:t>
      </w:r>
      <w:r>
        <w:fldChar w:fldCharType="begin"/>
      </w:r>
      <w:r w:rsidR="00824CA7">
        <w:instrText xml:space="preserve"> ADDIN EN.CITE &lt;EndNote&gt;&lt;Cite&gt;&lt;Author&gt;Coker&lt;/Author&gt;&lt;Year&gt;1992&lt;/Year&gt;&lt;RecNum&gt;77&lt;/RecNum&gt;&lt;DisplayText&gt;[11]&lt;/DisplayText&gt;&lt;record&gt;&lt;rec-number&gt;77&lt;/rec-number&gt;&lt;foreign-keys&gt;&lt;key app="EN" db-id="fexzt0f2ixe59ted0waptev5v0rsdpt9rxw0" timestamp="1495511539"&gt;77&lt;/key&gt;&lt;/foreign-keys&gt;&lt;ref-type name="Book"&gt;6&lt;/ref-type&gt;&lt;contributors&gt;&lt;authors&gt;&lt;author&gt;Coker, A. J.&lt;/author&gt;&lt;author&gt;Turner, W.&lt;/author&gt;&lt;/authors&gt;&lt;/contributors&gt;&lt;titles&gt;&lt;title&gt;Electric Wiring&lt;/title&gt;&lt;/titles&gt;&lt;keywords&gt;&lt;keyword&gt;Dwellings -- Electric equipment -- Great Britain -- Handbooks, manuals, etc.&lt;/keyword&gt;&lt;keyword&gt;Electric apparatus and appliances -- Electric equipment -- Great Britain -- Handbooks, manuals, etc.&lt;/keyword&gt;&lt;keyword&gt;Electric wiring, Interior -- Handbooks, manuals, etc.&lt;/keyword&gt;&lt;/keywords&gt;&lt;dates&gt;&lt;year&gt;1992&lt;/year&gt;&lt;/dates&gt;&lt;pub-location&gt;Kent, UNKNOWN&lt;/pub-location&gt;&lt;publisher&gt;Elsevier Science&lt;/publisher&gt;&lt;isbn&gt;9781483141343&lt;/isbn&gt;&lt;urls&gt;&lt;related-urls&gt;&lt;url&gt;http://ebookcentral.proquest.com/lib/uwa/detail.action?docID=1829144&lt;/url&gt;&lt;/related-urls&gt;&lt;/urls&gt;&lt;/record&gt;&lt;/Cite&gt;&lt;/EndNote&gt;</w:instrText>
      </w:r>
      <w:r>
        <w:fldChar w:fldCharType="separate"/>
      </w:r>
      <w:r w:rsidR="00824CA7">
        <w:rPr>
          <w:noProof/>
        </w:rPr>
        <w:t>[11]</w:t>
      </w:r>
      <w:r>
        <w:fldChar w:fldCharType="end"/>
      </w:r>
    </w:p>
    <w:p w:rsidR="00F06E0B" w:rsidRDefault="00F06E0B" w:rsidP="00F06E0B">
      <w:pPr>
        <w:pStyle w:val="Heading3"/>
      </w:pPr>
      <w:bookmarkStart w:id="47" w:name="_Toc483319802"/>
      <w:r>
        <w:t>Circuit Breakers</w:t>
      </w:r>
      <w:bookmarkEnd w:id="47"/>
    </w:p>
    <w:p w:rsidR="00F06E0B" w:rsidRDefault="00F06E0B" w:rsidP="00F06E0B">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rsidR="00824CA7">
        <w:instrText xml:space="preserve"> ADDIN EN.CITE &lt;EndNote&gt;&lt;Cite&gt;&lt;Author&gt;Blackburn&lt;/Author&gt;&lt;Year&gt;2006&lt;/Year&gt;&lt;RecNum&gt;73&lt;/RecNum&gt;&lt;DisplayText&gt;[12]&lt;/DisplayText&gt;&lt;record&gt;&lt;rec-number&gt;73&lt;/rec-number&gt;&lt;foreign-keys&gt;&lt;key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824CA7">
        <w:rPr>
          <w:noProof/>
        </w:rPr>
        <w:t>[12]</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F06E0B" w:rsidRDefault="00F06E0B" w:rsidP="00F06E0B">
      <w:pPr>
        <w:jc w:val="both"/>
      </w:pPr>
    </w:p>
    <w:p w:rsidR="00F06E0B" w:rsidRDefault="00F06E0B" w:rsidP="00F06E0B">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w:t>
      </w:r>
      <w:r>
        <w:lastRenderedPageBreak/>
        <w:t xml:space="preserve">and the current capacity that the circuit breaker is capable of interrupting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F06E0B" w:rsidRDefault="00F06E0B" w:rsidP="00F06E0B">
      <w:pPr>
        <w:jc w:val="both"/>
      </w:pPr>
    </w:p>
    <w:p w:rsidR="00F06E0B" w:rsidRDefault="00F06E0B" w:rsidP="00F06E0B">
      <w:pPr>
        <w:jc w:val="both"/>
      </w:pPr>
      <w:r>
        <w:t xml:space="preserve">The circuit breakers to be used in the system are designed for the low-voltage (LV) of 415V.  The two types of circuit breaker considered for LV systems, they are moulded-case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824CA7">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824CA7">
        <w:rPr>
          <w:noProof/>
        </w:rPr>
        <w:t>[13]</w:t>
      </w:r>
      <w:r>
        <w:fldChar w:fldCharType="end"/>
      </w:r>
      <w:r>
        <w:t>.</w:t>
      </w:r>
    </w:p>
    <w:p w:rsidR="00F06E0B" w:rsidRDefault="00F06E0B" w:rsidP="00F06E0B">
      <w:pPr>
        <w:jc w:val="both"/>
      </w:pPr>
    </w:p>
    <w:p w:rsidR="00F06E0B" w:rsidRDefault="00F06E0B" w:rsidP="00F06E0B">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824CA7">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824CA7">
        <w:rPr>
          <w:noProof/>
        </w:rPr>
        <w:t>[13]</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rsidR="00824CA7">
        <w:instrText xml:space="preserve"> ADDIN EN.CITE &lt;EndNote&gt;&lt;Cite&gt;&lt;Author&gt;Schneider Electric&lt;/Author&gt;&lt;Year&gt;2016&lt;/Year&gt;&lt;RecNum&gt;75&lt;/RecNum&gt;&lt;DisplayText&gt;[14]&lt;/DisplayText&gt;&lt;record&gt;&lt;rec-number&gt;75&lt;/rec-number&gt;&lt;foreign-keys&gt;&lt;key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824CA7">
        <w:rPr>
          <w:noProof/>
        </w:rPr>
        <w:t>[14]</w:t>
      </w:r>
      <w:r>
        <w:fldChar w:fldCharType="end"/>
      </w:r>
      <w:r>
        <w:t>.</w:t>
      </w:r>
    </w:p>
    <w:p w:rsidR="00F06E0B" w:rsidRDefault="00F06E0B" w:rsidP="00F06E0B">
      <w:pPr>
        <w:jc w:val="both"/>
      </w:pPr>
    </w:p>
    <w:p w:rsidR="00133EA4" w:rsidRDefault="00133EA4" w:rsidP="00133EA4">
      <w:pPr>
        <w:jc w:val="both"/>
      </w:pPr>
      <w:r>
        <w:t xml:space="preserve">A DC circuit breaker is required for the hybrid system between the solar panel and the batteries. For ease of maintenance and to ensure the best continuity of supply, a circuit breaker isolator will be placed at the end of each string of batteries. The circuit breaker must be sized for 125% of the panels short circuit current and 120% of the open circuit voltage </w:t>
      </w:r>
      <w:r>
        <w:fldChar w:fldCharType="begin"/>
      </w:r>
      <w:r w:rsidR="00824CA7">
        <w:instrText xml:space="preserve"> ADDIN EN.CITE &lt;EndNote&gt;&lt;Cite&gt;&lt;Author&gt;Greenforce Energy&lt;/Author&gt;&lt;Year&gt;2015&lt;/Year&gt;&lt;RecNum&gt;81&lt;/RecNum&gt;&lt;DisplayText&gt;[15]&lt;/DisplayText&gt;&lt;record&gt;&lt;rec-number&gt;81&lt;/rec-number&gt;&lt;foreign-keys&gt;&lt;key app="EN" db-id="fexzt0f2ixe59ted0waptev5v0rsdpt9rxw0" timestamp="1495589660"&gt;81&lt;/key&gt;&lt;/foreign-keys&gt;&lt;ref-type name="Web Page"&gt;12&lt;/ref-type&gt;&lt;contributors&gt;&lt;authors&gt;&lt;author&gt;Greenforce Energy,&lt;/author&gt;&lt;/authors&gt;&lt;/contributors&gt;&lt;titles&gt;&lt;title&gt;Brief Guide to Selecting Breakers and Isolators for Solar PV&lt;/title&gt;&lt;/titles&gt;&lt;dates&gt;&lt;year&gt;2015&lt;/year&gt;&lt;/dates&gt;&lt;urls&gt;&lt;related-urls&gt;&lt;url&gt;http://greenforcesolar.com.au/knowledge-base/brief-guide-to-selecting-breakers-and-isolators-for-solar-pv/&lt;/url&gt;&lt;/related-urls&gt;&lt;/urls&gt;&lt;/record&gt;&lt;/Cite&gt;&lt;/EndNote&gt;</w:instrText>
      </w:r>
      <w:r>
        <w:fldChar w:fldCharType="separate"/>
      </w:r>
      <w:r w:rsidR="00824CA7">
        <w:rPr>
          <w:noProof/>
        </w:rPr>
        <w:t>[15]</w:t>
      </w:r>
      <w:r>
        <w:fldChar w:fldCharType="end"/>
      </w:r>
      <w:r>
        <w:t xml:space="preserve">. From the datasheet for the </w:t>
      </w:r>
      <w:proofErr w:type="spellStart"/>
      <w:r>
        <w:t>Sunmodule</w:t>
      </w:r>
      <w:proofErr w:type="spellEnd"/>
      <w:r>
        <w:t xml:space="preserve"> SW300 solar panels, the short circuit current is 10.23A and the open circuit voltage is 40.1V </w:t>
      </w:r>
      <w:r>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824CA7">
        <w:rPr>
          <w:noProof/>
        </w:rPr>
        <w:t>[2]</w:t>
      </w:r>
      <w:r>
        <w:fldChar w:fldCharType="end"/>
      </w:r>
      <w:r>
        <w:t xml:space="preserve">. From this the required circuit breaker current and voltage ratings can be calculated using ten panels per string of panels. </w:t>
      </w:r>
    </w:p>
    <w:p w:rsidR="00133EA4" w:rsidRPr="001F7D95" w:rsidRDefault="00133EA4" w:rsidP="00133EA4">
      <w:pPr>
        <w:jc w:val="both"/>
      </w:pPr>
      <m:oMathPara>
        <m:oMath>
          <m:r>
            <w:rPr>
              <w:rFonts w:ascii="Cambria Math" w:hAnsi="Cambria Math"/>
            </w:rPr>
            <m:t>I=1.25×10.23=12.7875A</m:t>
          </m:r>
        </m:oMath>
      </m:oMathPara>
    </w:p>
    <w:p w:rsidR="00133EA4" w:rsidRPr="001F7D95" w:rsidRDefault="00133EA4" w:rsidP="00133EA4">
      <w:pPr>
        <w:jc w:val="both"/>
      </w:pPr>
      <m:oMathPara>
        <m:oMath>
          <m:r>
            <w:rPr>
              <w:rFonts w:ascii="Cambria Math" w:hAnsi="Cambria Math"/>
            </w:rPr>
            <m:t>V=10×1.2×40.1=481.2V</m:t>
          </m:r>
        </m:oMath>
      </m:oMathPara>
    </w:p>
    <w:p w:rsidR="00133EA4" w:rsidRPr="001F7D95" w:rsidRDefault="00133EA4" w:rsidP="00133EA4">
      <w:pPr>
        <w:jc w:val="both"/>
      </w:pPr>
      <w:r>
        <w:t xml:space="preserve">As a result, a 500Vdc circuit breaker with a rated current of 30A is sufficient for this purpose. A circuit breaker is also necessary for isolating the entire PV array and batteries from the inverter. As there are 35 strings of solar panels, the total current using the same formulas above results in a current of 446.56A. Additionally, from the selected batteries data sheet, the maximum tolerated current is 300A </w:t>
      </w:r>
      <w:r>
        <w:fldChar w:fldCharType="begin"/>
      </w:r>
      <w:r w:rsidR="00824CA7">
        <w:instrText xml:space="preserve"> ADDIN EN.CITE &lt;EndNote&gt;&lt;Cite&gt;&lt;Author&gt;Valence Advnaced Energy Storage Solutions&lt;/Author&gt;&lt;Year&gt;2017&lt;/Year&gt;&lt;RecNum&gt;2&lt;/RecNum&gt;&lt;DisplayText&gt;[3]&lt;/DisplayText&gt;&lt;record&gt;&lt;rec-number&gt;2&lt;/rec-number&gt;&lt;foreign-keys&gt;&lt;key app="EN" db-id="t5srszvxz0dvppefspuv0pws5taz0zzdzxpe" timestamp="1495593027"&gt;2&lt;/key&gt;&lt;/foreign-keys&gt;&lt;ref-type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fldChar w:fldCharType="separate"/>
      </w:r>
      <w:r w:rsidR="00824CA7">
        <w:rPr>
          <w:noProof/>
        </w:rPr>
        <w:t>[3]</w:t>
      </w:r>
      <w:r>
        <w:fldChar w:fldCharType="end"/>
      </w:r>
      <w:r>
        <w:t xml:space="preserve">. Therefore, a 500Vdc circuit breaker with a rated current of 500A is suitable. Both of these 500Vdc circuit breakers are available in the </w:t>
      </w:r>
      <w:proofErr w:type="spellStart"/>
      <w:r>
        <w:t>PowerPact</w:t>
      </w:r>
      <w:proofErr w:type="spellEnd"/>
      <w:r>
        <w:t xml:space="preserve"> model from Schneider Electric in both sizes </w:t>
      </w:r>
      <w:r>
        <w:fldChar w:fldCharType="begin"/>
      </w:r>
      <w:r w:rsidR="00824CA7">
        <w:instrText xml:space="preserve"> ADDIN EN.CITE &lt;EndNote&gt;&lt;Cite&gt;&lt;Author&gt;Schneider Electric&lt;/Author&gt;&lt;Year&gt;2017&lt;/Year&gt;&lt;RecNum&gt;82&lt;/RecNum&gt;&lt;DisplayText&gt;[16]&lt;/DisplayText&gt;&lt;record&gt;&lt;rec-number&gt;82&lt;/rec-number&gt;&lt;foreign-keys&gt;&lt;key app="EN" db-id="fexzt0f2ixe59ted0waptev5v0rsdpt9rxw0" timestamp="1495592822"&gt;82&lt;/key&gt;&lt;/foreign-keys&gt;&lt;ref-type name="Report"&gt;27&lt;/ref-type&gt;&lt;contributors&gt;&lt;authors&gt;&lt;author&gt;Schneider Electric,&lt;/author&gt;&lt;/authors&gt;&lt;/contributors&gt;&lt;titles&gt;&lt;title&gt;Digest 177&lt;/title&gt;&lt;/titles&gt;&lt;dates&gt;&lt;year&gt;2017&lt;/year&gt;&lt;/dates&gt;&lt;urls&gt;&lt;related-urls&gt;&lt;url&gt;http://download.schneider-electric.com/files?p_Reference=0100CT1501&amp;amp;p_EnDocType=Catalog&amp;amp;p_File_Id=7373816531&amp;amp;p_File_Name=0100CT1501.pdf&lt;/url&gt;&lt;/related-urls&gt;&lt;/urls&gt;&lt;/record&gt;&lt;/Cite&gt;&lt;/EndNote&gt;</w:instrText>
      </w:r>
      <w:r>
        <w:fldChar w:fldCharType="separate"/>
      </w:r>
      <w:r w:rsidR="00824CA7">
        <w:rPr>
          <w:noProof/>
        </w:rPr>
        <w:t>[16]</w:t>
      </w:r>
      <w:r>
        <w:fldChar w:fldCharType="end"/>
      </w:r>
      <w:r>
        <w:t xml:space="preserve">. </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bookmarkStart w:id="48" w:name="_Toc483319803"/>
      <w:r>
        <w:t>Sensing Reporting Monitoring and Telemetry</w:t>
      </w:r>
      <w:bookmarkEnd w:id="48"/>
    </w:p>
    <w:p w:rsidR="00391264" w:rsidRDefault="00391264" w:rsidP="00391264">
      <w:r>
        <w:t>Timely information is crucial to the safe and efficient operation of a remote installation</w:t>
      </w:r>
      <w:r>
        <w:fldChar w:fldCharType="begin"/>
      </w:r>
      <w:r w:rsidR="00824CA7">
        <w:instrText xml:space="preserve"> ADDIN EN.CITE &lt;EndNote&gt;&lt;Cite&gt;&lt;Author&gt;Suciu&lt;/Author&gt;&lt;Year&gt;2016&lt;/Year&gt;&lt;RecNum&gt;99&lt;/RecNum&gt;&lt;DisplayText&gt;[17]&lt;/DisplayText&gt;&lt;record&gt;&lt;rec-number&gt;99&lt;/rec-number&gt;&lt;foreign-keys&gt;&lt;key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824CA7">
        <w:rPr>
          <w:noProof/>
        </w:rPr>
        <w:t>[17]</w:t>
      </w:r>
      <w:r>
        <w:fldChar w:fldCharType="end"/>
      </w:r>
      <w:r>
        <w:t>. This is especially true (for example) in installations where pumps are employed, as allowing pumps to run dry can damage pump hardware within a matter of minutes</w:t>
      </w:r>
      <w:r>
        <w:fldChar w:fldCharType="begin"/>
      </w:r>
      <w:r w:rsidR="00824CA7">
        <w:instrText xml:space="preserve"> ADDIN EN.CITE &lt;EndNote&gt;&lt;Cite&gt;&lt;Author&gt;Schmitz&lt;/Author&gt;&lt;Year&gt;2002&lt;/Year&gt;&lt;RecNum&gt;100&lt;/RecNum&gt;&lt;DisplayText&gt;[18]&lt;/DisplayText&gt;&lt;record&gt;&lt;rec-number&gt;100&lt;/rec-number&gt;&lt;foreign-keys&gt;&lt;key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824CA7">
        <w:rPr>
          <w:noProof/>
        </w:rPr>
        <w:t>[18]</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49" w:name="_Toc482885242"/>
      <w:r>
        <w:lastRenderedPageBreak/>
        <w:t>Variables</w:t>
      </w:r>
      <w:bookmarkEnd w:id="49"/>
    </w:p>
    <w:p w:rsidR="00391264" w:rsidRDefault="00391264" w:rsidP="00391264">
      <w:r>
        <w:t>This section summarises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0" w:name="_Toc482885243"/>
      <w:r>
        <w:t>System Variables</w:t>
      </w:r>
      <w:bookmarkEnd w:id="50"/>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1" w:name="_Toc482885244"/>
      <w:r>
        <w:t>Subsystem Variables</w:t>
      </w:r>
      <w:bookmarkEnd w:id="51"/>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52" w:name="_Toc482885245"/>
      <w:bookmarkStart w:id="53" w:name="_Toc483319804"/>
      <w:r>
        <w:t>Component Variables</w:t>
      </w:r>
      <w:bookmarkEnd w:id="52"/>
      <w:bookmarkEnd w:id="53"/>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rsidR="00824CA7">
        <w:instrText xml:space="preserve"> ADDIN EN.CITE &lt;EndNote&gt;&lt;Cite&gt;&lt;Author&gt;Anonymous&lt;/Author&gt;&lt;Year&gt;2016&lt;/Year&gt;&lt;RecNum&gt;16&lt;/RecNum&gt;&lt;DisplayText&gt;[19]&lt;/DisplayText&gt;&lt;record&gt;&lt;rec-number&gt;16&lt;/rec-number&gt;&lt;foreign-keys&gt;&lt;key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824CA7">
        <w:rPr>
          <w:noProof/>
        </w:rPr>
        <w:t>[19]</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54" w:name="_Toc482885246"/>
      <w:bookmarkStart w:id="55" w:name="_Toc483319805"/>
      <w:r>
        <w:t>Sensing and reporting technology</w:t>
      </w:r>
      <w:bookmarkEnd w:id="54"/>
      <w:bookmarkEnd w:id="55"/>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6" w:name="_Toc482885247"/>
      <w:r>
        <w:t>System-wide Sensing and Reporting</w:t>
      </w:r>
      <w:bookmarkEnd w:id="56"/>
    </w:p>
    <w:p w:rsidR="00391264" w:rsidRDefault="00391264" w:rsidP="00391264">
      <w:r>
        <w:t>Data from all sub-systems is collected at a central PLC (data-hub) with solid-state data storage. Data is relayed via a 3G/4G broadband modem (HSPA/LTE compatible) to a receiver situated in the mine site control centre (10km, see 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824CA7">
        <w:instrText xml:space="preserve"> ADDIN EN.CITE &lt;EndNote&gt;&lt;Cite&gt;&lt;Author&gt;Chapman&lt;/Author&gt;&lt;Year&gt;2015&lt;/Year&gt;&lt;RecNum&gt;104&lt;/RecNum&gt;&lt;DisplayText&gt;[20]&lt;/DisplayText&gt;&lt;record&gt;&lt;rec-number&gt;104&lt;/rec-number&gt;&lt;foreign-keys&gt;&lt;key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824CA7">
        <w:rPr>
          <w:noProof/>
        </w:rPr>
        <w:t>[20]</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57" w:name="_Toc482885248"/>
      <w:bookmarkStart w:id="58" w:name="_Toc483319806"/>
      <w:r>
        <w:lastRenderedPageBreak/>
        <w:t>Subsystem Sensing and Reporting</w:t>
      </w:r>
      <w:bookmarkEnd w:id="57"/>
      <w:bookmarkEnd w:id="58"/>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824CA7">
        <w:instrText xml:space="preserve"> ADDIN EN.CITE &lt;EndNote&gt;&lt;Cite&gt;&lt;Author&gt;Prinsloo&lt;/Author&gt;&lt;Year&gt;2015&lt;/Year&gt;&lt;RecNum&gt;106&lt;/RecNum&gt;&lt;DisplayText&gt;[21]&lt;/DisplayText&gt;&lt;record&gt;&lt;rec-number&gt;106&lt;/rec-number&gt;&lt;foreign-keys&gt;&lt;key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824CA7">
        <w:rPr>
          <w:noProof/>
        </w:rPr>
        <w:t>[21]</w:t>
      </w:r>
      <w:r>
        <w:fldChar w:fldCharType="end"/>
      </w:r>
      <w:r>
        <w:t>. Local controllers route data to the central data-hub using shielded Cat 6 twisted pair Ethernet, with cable distance not exceeding 90m</w:t>
      </w:r>
      <w:r>
        <w:fldChar w:fldCharType="begin"/>
      </w:r>
      <w:r w:rsidR="00824CA7">
        <w:instrText xml:space="preserve"> ADDIN EN.CITE &lt;EndNote&gt;&lt;Cite&gt;&lt;Author&gt;Held&lt;/Author&gt;&lt;Year&gt;2003&lt;/Year&gt;&lt;RecNum&gt;105&lt;/RecNum&gt;&lt;DisplayText&gt;[22]&lt;/DisplayText&gt;&lt;record&gt;&lt;rec-number&gt;105&lt;/rec-number&gt;&lt;foreign-keys&gt;&lt;key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824CA7">
        <w:rPr>
          <w:noProof/>
        </w:rPr>
        <w:t>[22]</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sidR="00824CA7">
        <w:rPr>
          <w:i/>
        </w:rPr>
        <w:instrText xml:space="preserve"> ADDIN EN.CITE &lt;EndNote&gt;&lt;Cite&gt;&lt;Author&gt;Zobaa&lt;/Author&gt;&lt;Year&gt;2011&lt;/Year&gt;&lt;RecNum&gt;107&lt;/RecNum&gt;&lt;DisplayText&gt;[23]&lt;/DisplayText&gt;&lt;record&gt;&lt;rec-number&gt;107&lt;/rec-number&gt;&lt;foreign-keys&gt;&lt;key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824CA7">
        <w:rPr>
          <w:i/>
          <w:noProof/>
        </w:rPr>
        <w:t>[23]</w:t>
      </w:r>
      <w:r>
        <w:rPr>
          <w:i/>
        </w:rPr>
        <w:fldChar w:fldCharType="end"/>
      </w:r>
      <w:r>
        <w:rPr>
          <w:i/>
        </w:rPr>
        <w:t>.</w:t>
      </w:r>
    </w:p>
    <w:p w:rsidR="00391264" w:rsidRDefault="00391264" w:rsidP="00391264"/>
    <w:p w:rsidR="00391264" w:rsidRDefault="00391264" w:rsidP="00C94D58">
      <w:pPr>
        <w:pStyle w:val="Heading3"/>
        <w:numPr>
          <w:ilvl w:val="2"/>
          <w:numId w:val="5"/>
        </w:numPr>
      </w:pPr>
      <w:bookmarkStart w:id="59" w:name="_Toc482885249"/>
      <w:bookmarkStart w:id="60" w:name="_Toc483319807"/>
      <w:r>
        <w:lastRenderedPageBreak/>
        <w:t>Component Sensing and Reporting</w:t>
      </w:r>
      <w:bookmarkEnd w:id="59"/>
      <w:bookmarkEnd w:id="60"/>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61" w:name="_Toc482885250"/>
      <w:bookmarkStart w:id="62" w:name="_Toc483319808"/>
      <w:r>
        <w:t>Focus on Safety</w:t>
      </w:r>
      <w:bookmarkEnd w:id="61"/>
      <w:bookmarkEnd w:id="62"/>
    </w:p>
    <w:p w:rsidR="00391264" w:rsidRDefault="00391264" w:rsidP="00C94D58">
      <w:pPr>
        <w:pStyle w:val="Heading3"/>
        <w:numPr>
          <w:ilvl w:val="2"/>
          <w:numId w:val="5"/>
        </w:numPr>
      </w:pPr>
      <w:bookmarkStart w:id="63" w:name="_Toc482885251"/>
      <w:bookmarkStart w:id="64" w:name="_Toc483319809"/>
      <w:r>
        <w:t>Controllers</w:t>
      </w:r>
      <w:bookmarkEnd w:id="63"/>
      <w:bookmarkEnd w:id="64"/>
    </w:p>
    <w:p w:rsidR="00391264" w:rsidRDefault="00391264" w:rsidP="00391264">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824CA7">
        <w:instrText xml:space="preserve"> ADDIN EN.CITE &lt;EndNote&gt;&lt;Cite&gt;&lt;Author&gt;International Standards Organisation&lt;/Author&gt;&lt;Year&gt;2015&lt;/Year&gt;&lt;RecNum&gt;101&lt;/RecNum&gt;&lt;DisplayText&gt;[24]&lt;/DisplayText&gt;&lt;record&gt;&lt;rec-number&gt;101&lt;/rec-number&gt;&lt;foreign-keys&gt;&lt;key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824CA7">
        <w:rPr>
          <w:noProof/>
        </w:rPr>
        <w:t>[24]</w:t>
      </w:r>
      <w:r>
        <w:fldChar w:fldCharType="end"/>
      </w:r>
      <w:r>
        <w:t>.</w:t>
      </w:r>
    </w:p>
    <w:p w:rsidR="00391264" w:rsidRPr="00391264" w:rsidRDefault="00391264" w:rsidP="00391264"/>
    <w:p w:rsidR="004E16B0" w:rsidRDefault="004E16B0" w:rsidP="004E16B0">
      <w:pPr>
        <w:pStyle w:val="Heading2"/>
      </w:pPr>
      <w:bookmarkStart w:id="65" w:name="_Toc483319810"/>
      <w:r>
        <w:t>Final Cost Estimates</w:t>
      </w:r>
      <w:bookmarkEnd w:id="65"/>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m:oMath>
        <m:f>
          <m:fPr>
            <m:ctrlPr>
              <w:rPr>
                <w:rFonts w:ascii="Cambria Math" w:hAnsi="Cambria Math"/>
                <w:i/>
              </w:rPr>
            </m:ctrlPr>
          </m:fPr>
          <m:num>
            <m:r>
              <w:rPr>
                <w:rFonts w:ascii="Cambria Math" w:hAnsi="Cambria Math"/>
              </w:rPr>
              <m:t>21.653×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cents</m:t>
            </m:r>
          </m:num>
          <m:den>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kWh</m:t>
            </m:r>
          </m:den>
        </m:f>
        <m:r>
          <w:rPr>
            <w:rFonts w:ascii="Cambria Math" w:hAnsi="Cambria Math"/>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6" w:name="_Toc483319811"/>
      <w:r>
        <w:t>Stakeholder Engagement</w:t>
      </w:r>
      <w:bookmarkEnd w:id="66"/>
    </w:p>
    <w:p w:rsidR="00382F58" w:rsidRDefault="00382F58" w:rsidP="00382F58"/>
    <w:p w:rsidR="00382F58" w:rsidRDefault="00382F58" w:rsidP="00382F58">
      <w:pPr>
        <w:pStyle w:val="Heading3"/>
      </w:pPr>
      <w:bookmarkStart w:id="67" w:name="_Toc482983088"/>
      <w:bookmarkStart w:id="68" w:name="_Toc483319812"/>
      <w:r>
        <w:t>Design Review</w:t>
      </w:r>
      <w:bookmarkEnd w:id="67"/>
      <w:bookmarkEnd w:id="68"/>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69" w:name="_Toc482725731"/>
      <w:r>
        <w:t xml:space="preserve">Table </w:t>
      </w:r>
      <w:r w:rsidR="00824CA7">
        <w:fldChar w:fldCharType="begin"/>
      </w:r>
      <w:r w:rsidR="00824CA7">
        <w:instrText xml:space="preserve"> SEQ Table \* ARABIC </w:instrText>
      </w:r>
      <w:r w:rsidR="00824CA7">
        <w:fldChar w:fldCharType="separate"/>
      </w:r>
      <w:r w:rsidR="00C03A2E">
        <w:rPr>
          <w:noProof/>
        </w:rPr>
        <w:t>6</w:t>
      </w:r>
      <w:r w:rsidR="00824CA7">
        <w:rPr>
          <w:noProof/>
        </w:rPr>
        <w:fldChar w:fldCharType="end"/>
      </w:r>
      <w:r w:rsidRPr="00063672">
        <w:t>: Resource Table</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70" w:name="_Toc482725732"/>
      <w:r>
        <w:t xml:space="preserve">Table </w:t>
      </w:r>
      <w:r w:rsidR="00824CA7">
        <w:fldChar w:fldCharType="begin"/>
      </w:r>
      <w:r w:rsidR="00824CA7">
        <w:instrText xml:space="preserve"> SEQ Table \* ARABIC </w:instrText>
      </w:r>
      <w:r w:rsidR="00824CA7">
        <w:fldChar w:fldCharType="separate"/>
      </w:r>
      <w:r w:rsidR="00C03A2E">
        <w:rPr>
          <w:noProof/>
        </w:rPr>
        <w:t>7</w:t>
      </w:r>
      <w:r w:rsidR="00824CA7">
        <w:rPr>
          <w:noProof/>
        </w:rPr>
        <w:fldChar w:fldCharType="end"/>
      </w:r>
      <w:r w:rsidRPr="00063672">
        <w:t>: Four Design Options</w:t>
      </w:r>
      <w:bookmarkEnd w:id="70"/>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71" w:name="_Toc482725733"/>
      <w:r>
        <w:t xml:space="preserve">Table </w:t>
      </w:r>
      <w:r w:rsidR="00824CA7">
        <w:fldChar w:fldCharType="begin"/>
      </w:r>
      <w:r w:rsidR="00824CA7">
        <w:instrText xml:space="preserve"> SEQ Table \* ARABIC </w:instrText>
      </w:r>
      <w:r w:rsidR="00824CA7">
        <w:fldChar w:fldCharType="separate"/>
      </w:r>
      <w:r w:rsidR="00C03A2E">
        <w:rPr>
          <w:noProof/>
        </w:rPr>
        <w:t>8</w:t>
      </w:r>
      <w:r w:rsidR="00824CA7">
        <w:rPr>
          <w:noProof/>
        </w:rPr>
        <w:fldChar w:fldCharType="end"/>
      </w:r>
      <w:r>
        <w:t xml:space="preserve">: Maximum Load (By using </w:t>
      </w:r>
      <w:proofErr w:type="spellStart"/>
      <w:r>
        <w:t>Grundfos</w:t>
      </w:r>
      <w:proofErr w:type="spellEnd"/>
      <w:r>
        <w:t xml:space="preserve"> MMS6000 Series)</w:t>
      </w:r>
      <w:bookmarkEnd w:id="71"/>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lastRenderedPageBreak/>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29">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72" w:name="_Toc482526741"/>
      <w:r>
        <w:t xml:space="preserve">Figure </w:t>
      </w:r>
      <w:r w:rsidR="00824CA7">
        <w:fldChar w:fldCharType="begin"/>
      </w:r>
      <w:r w:rsidR="00824CA7">
        <w:instrText xml:space="preserve"> SEQ Figure \* ARABIC </w:instrText>
      </w:r>
      <w:r w:rsidR="00824CA7">
        <w:fldChar w:fldCharType="separate"/>
      </w:r>
      <w:r w:rsidR="00E6176A">
        <w:rPr>
          <w:noProof/>
        </w:rPr>
        <w:t>5</w:t>
      </w:r>
      <w:r w:rsidR="00824CA7">
        <w:rPr>
          <w:noProof/>
        </w:rPr>
        <w:fldChar w:fldCharType="end"/>
      </w:r>
      <w:r w:rsidRPr="00B13229">
        <w:t>: Base Case Line Diagram</w:t>
      </w:r>
      <w:bookmarkEnd w:id="72"/>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30">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73" w:name="_Toc482526742"/>
      <w:r>
        <w:t xml:space="preserve">Figure </w:t>
      </w:r>
      <w:r w:rsidR="00824CA7">
        <w:fldChar w:fldCharType="begin"/>
      </w:r>
      <w:r w:rsidR="00824CA7">
        <w:instrText xml:space="preserve"> SEQ Figure \* ARABIC </w:instrText>
      </w:r>
      <w:r w:rsidR="00824CA7">
        <w:fldChar w:fldCharType="separate"/>
      </w:r>
      <w:r w:rsidR="00E6176A">
        <w:rPr>
          <w:noProof/>
        </w:rPr>
        <w:t>6</w:t>
      </w:r>
      <w:r w:rsidR="00824CA7">
        <w:rPr>
          <w:noProof/>
        </w:rPr>
        <w:fldChar w:fldCharType="end"/>
      </w:r>
      <w:r w:rsidRPr="00B13229">
        <w:t>: Hybrid System line diagram</w:t>
      </w:r>
      <w:bookmarkEnd w:id="73"/>
    </w:p>
    <w:p w:rsidR="00382F58" w:rsidRPr="00382F58" w:rsidRDefault="00382F58" w:rsidP="00382F58">
      <w:pPr>
        <w:sectPr w:rsidR="00382F58" w:rsidRPr="00382F58">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pPr>
    </w:p>
    <w:p w:rsidR="004816F8" w:rsidRDefault="004816F8" w:rsidP="004816F8">
      <w:pPr>
        <w:pStyle w:val="Heading2"/>
      </w:pPr>
      <w:bookmarkStart w:id="74" w:name="_Toc483319813"/>
      <w:r>
        <w:lastRenderedPageBreak/>
        <w:t>Safety Issues</w:t>
      </w:r>
      <w:bookmarkEnd w:id="74"/>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cost of maintenance (costs associated with extra infrastructure, manual labour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5" w:name="_Toc483319814"/>
      <w:r>
        <w:lastRenderedPageBreak/>
        <w:t>Top 5 Risks</w:t>
      </w:r>
      <w:bookmarkEnd w:id="75"/>
    </w:p>
    <w:p w:rsidR="00A90111" w:rsidRDefault="00A90111" w:rsidP="00A90111">
      <w:pPr>
        <w:spacing w:line="276" w:lineRule="auto"/>
      </w:pPr>
      <w:r>
        <w:t>There are top 5 risks identified as below:</w:t>
      </w:r>
    </w:p>
    <w:p w:rsidR="00A90111" w:rsidRDefault="00A90111" w:rsidP="00A90111">
      <w:pPr>
        <w:spacing w:line="276" w:lineRule="auto"/>
      </w:pPr>
      <w:r>
        <w:t>1. Product quality does not satisfy requirements</w:t>
      </w:r>
    </w:p>
    <w:p w:rsidR="00A90111" w:rsidRDefault="00A90111" w:rsidP="00A90111">
      <w:pPr>
        <w:spacing w:line="276" w:lineRule="auto"/>
      </w:pPr>
      <w:r>
        <w:t>2. Risks associated with maintenance on high voltage equipment</w:t>
      </w:r>
    </w:p>
    <w:p w:rsidR="00A90111" w:rsidRDefault="00A90111" w:rsidP="00A90111">
      <w:pPr>
        <w:spacing w:line="276" w:lineRule="auto"/>
      </w:pPr>
      <w:r>
        <w:t>3. Risks associated with extreme weather conditions during operation</w:t>
      </w:r>
    </w:p>
    <w:p w:rsidR="00A90111" w:rsidRDefault="00A90111" w:rsidP="00A90111">
      <w:pPr>
        <w:spacing w:line="276" w:lineRule="auto"/>
      </w:pPr>
      <w:r>
        <w:t xml:space="preserve">4. Incorrect </w:t>
      </w:r>
      <w:bookmarkStart w:id="76" w:name="OLE_LINK7"/>
      <w:bookmarkStart w:id="77" w:name="OLE_LINK6"/>
      <w:r>
        <w:t>operatio</w:t>
      </w:r>
      <w:bookmarkEnd w:id="76"/>
      <w:bookmarkEnd w:id="77"/>
      <w:r>
        <w:t>n of staff</w:t>
      </w:r>
    </w:p>
    <w:p w:rsidR="00A90111" w:rsidRDefault="00A90111" w:rsidP="00A90111">
      <w:pPr>
        <w:spacing w:line="276" w:lineRule="auto"/>
      </w:pPr>
      <w:r>
        <w:t>5. Accidental injure</w:t>
      </w:r>
    </w:p>
    <w:p w:rsidR="00A90111" w:rsidRDefault="00A90111" w:rsidP="00A90111">
      <w:pPr>
        <w:spacing w:line="276" w:lineRule="auto"/>
      </w:pPr>
      <w:r>
        <w:t xml:space="preserve">The actual result of this project </w:t>
      </w:r>
      <w:proofErr w:type="spellStart"/>
      <w:r>
        <w:t>can not</w:t>
      </w:r>
      <w:proofErr w:type="spellEnd"/>
      <w:r>
        <w:t xml:space="preserve"> satisfy requirements is the first priority risk. This means the project is a failed project; it cannot meet the stakeholder’s demand. </w:t>
      </w:r>
    </w:p>
    <w:p w:rsidR="00A90111" w:rsidRDefault="00A90111" w:rsidP="00A90111">
      <w:pPr>
        <w:spacing w:line="276" w:lineRule="auto"/>
      </w:pPr>
      <w: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pPr>
    </w:p>
    <w:p w:rsidR="00A90111" w:rsidRPr="00A90111" w:rsidRDefault="00A90111" w:rsidP="00A90111">
      <w:pPr>
        <w:rPr>
          <w:rFonts w:eastAsia="SimSun"/>
          <w:u w:val="single"/>
        </w:rPr>
      </w:pPr>
      <w:bookmarkStart w:id="78" w:name="_Toc482473376"/>
      <w:r w:rsidRPr="00A90111">
        <w:rPr>
          <w:rFonts w:eastAsia="SimSun"/>
          <w:u w:val="single"/>
        </w:rPr>
        <w:t>Top 5 risks mitigations</w:t>
      </w:r>
      <w:bookmarkEnd w:id="78"/>
    </w:p>
    <w:p w:rsidR="00A90111" w:rsidRDefault="00A90111" w:rsidP="00A90111">
      <w:pPr>
        <w:spacing w:line="276" w:lineRule="auto"/>
        <w:rPr>
          <w:rFonts w:eastAsia="SimSun"/>
        </w:rPr>
      </w:pPr>
      <w: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pPr>
      <w:r>
        <w:t xml:space="preserve">2. When employees maintain the high voltage </w:t>
      </w:r>
      <w:proofErr w:type="spellStart"/>
      <w:r>
        <w:t>equipments</w:t>
      </w:r>
      <w:proofErr w:type="spellEnd"/>
      <w:r>
        <w:t xml:space="preserve">, they should follow standard workflow and wear safety tools.  Moreover, maintenance </w:t>
      </w:r>
      <w:proofErr w:type="spellStart"/>
      <w:r>
        <w:t>equipments</w:t>
      </w:r>
      <w:proofErr w:type="spellEnd"/>
      <w:r>
        <w:t xml:space="preserve"> should be isolated and turned-off power before maintenance is carried out, and operator must be monitored by other employees to ensure the operator is able to do this safely.</w:t>
      </w:r>
    </w:p>
    <w:p w:rsidR="00A90111" w:rsidRDefault="00A90111" w:rsidP="00A90111">
      <w:pPr>
        <w:spacing w:line="276" w:lineRule="auto"/>
      </w:pPr>
      <w:r>
        <w:t xml:space="preserve">3. From the analysis of 5.2.1, staff should minimize work outdoors as far as possible. However, when staff has to work outside in particular situations, he must wear safety </w:t>
      </w:r>
      <w:proofErr w:type="spellStart"/>
      <w:r>
        <w:t>equipments</w:t>
      </w:r>
      <w:proofErr w:type="spellEnd"/>
      <w:r>
        <w:t xml:space="preserve"> and put himself safety at first place.</w:t>
      </w:r>
    </w:p>
    <w:p w:rsidR="00A90111" w:rsidRDefault="00A90111" w:rsidP="00A90111">
      <w:pPr>
        <w:spacing w:line="276" w:lineRule="auto"/>
      </w:pPr>
      <w:r>
        <w:t xml:space="preserve">4. From the analysis of 5.2.2, when staff needs to operates </w:t>
      </w:r>
      <w:proofErr w:type="spellStart"/>
      <w:r>
        <w:t>equipments</w:t>
      </w:r>
      <w:proofErr w:type="spellEnd"/>
      <w:r>
        <w:t>, the staff must wear safety tools and follow standard workflow. Any violation of the operating process will cause safety issues.</w:t>
      </w:r>
    </w:p>
    <w:p w:rsidR="00A90111" w:rsidRDefault="00A90111" w:rsidP="00A90111">
      <w:pPr>
        <w:spacing w:line="276" w:lineRule="auto"/>
      </w:pPr>
      <w: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79" w:name="_Toc483319815"/>
      <w:r>
        <w:t>List of Design Outputs</w:t>
      </w:r>
      <w:bookmarkEnd w:id="79"/>
    </w:p>
    <w:p w:rsidR="004E16B0" w:rsidRPr="004E16B0" w:rsidRDefault="004E16B0" w:rsidP="004E16B0">
      <w:pPr>
        <w:pStyle w:val="Heading2"/>
      </w:pPr>
      <w:bookmarkStart w:id="80" w:name="_Toc483319816"/>
      <w:r>
        <w:t>Recommended Design Option</w:t>
      </w:r>
      <w:bookmarkEnd w:id="80"/>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81" w:name="_Toc483319817"/>
      <w:r>
        <w:t>Recommendations for Building the Design</w:t>
      </w:r>
      <w:bookmarkEnd w:id="81"/>
    </w:p>
    <w:p w:rsidR="00E06C98" w:rsidRDefault="004816F8" w:rsidP="00E06C98">
      <w:pPr>
        <w:pStyle w:val="Heading2"/>
      </w:pPr>
      <w:bookmarkStart w:id="82" w:name="_Toc483319818"/>
      <w:r>
        <w:t>Approvals that must be obtained</w:t>
      </w:r>
      <w:bookmarkEnd w:id="82"/>
    </w:p>
    <w:p w:rsidR="00F62D83" w:rsidRDefault="00F62D83" w:rsidP="005E5559">
      <w:pPr>
        <w:jc w:val="both"/>
      </w:pPr>
      <w:r>
        <w:t xml:space="preserve">Before building </w:t>
      </w:r>
      <w:r w:rsidR="00587699">
        <w:t xml:space="preserve">and implementing the design, </w:t>
      </w:r>
      <w:r>
        <w:t>relevant approvals and permits must be obtained from the local government or council. Newman is in the Pilbara region, and the Shire of East Pilbara is the local council</w:t>
      </w:r>
      <w:r w:rsidR="00587699">
        <w:t xml:space="preserve"> for this area</w:t>
      </w:r>
      <w:r>
        <w:t xml:space="preserve">. </w:t>
      </w:r>
      <w:r w:rsidR="00587699">
        <w:t>In addition to the local government, the State Government is a permit authority, in particular the Department of Housing, the Department of Finance (Building and Management Works) and The Public Transport Authority</w:t>
      </w:r>
      <w:r w:rsidR="004556D0">
        <w:t xml:space="preserve">  </w:t>
      </w:r>
      <w:r w:rsidR="004556D0">
        <w:fldChar w:fldCharType="begin"/>
      </w:r>
      <w:r w:rsidR="00824CA7">
        <w:instrText xml:space="preserve"> ADDIN EN.CITE &lt;EndNote&gt;&lt;Cite&gt;&lt;Author&gt;Government of Western Australia Department of Commerce Building Commision&lt;/Author&gt;&lt;Year&gt;2015&lt;/Year&gt;&lt;RecNum&gt;83&lt;/RecNum&gt;&lt;DisplayText&gt;[25]&lt;/DisplayText&gt;&lt;record&gt;&lt;rec-number&gt;83&lt;/rec-number&gt;&lt;foreign-keys&gt;&lt;key app="EN" db-id="fexzt0f2ixe59ted0waptev5v0rsdpt9rxw0" timestamp="1495596938"&gt;83&lt;/key&gt;&lt;/foreign-keys&gt;&lt;ref-type name="Report"&gt;27&lt;/ref-type&gt;&lt;contributors&gt;&lt;authors&gt;&lt;author&gt;Government of Western Australia Department of Commerce Building Commision,&lt;/author&gt;&lt;/authors&gt;&lt;/contributors&gt;&lt;titles&gt;&lt;title&gt;A guide to the building approvals process in Western Australia&lt;/title&gt;&lt;/titles&gt;&lt;dates&gt;&lt;year&gt;2015&lt;/year&gt;&lt;/dates&gt;&lt;urls&gt;&lt;related-urls&gt;&lt;url&gt;https://www.commerce.wa.gov.au/sites/default/files/atoms/files/building_approvals_process_guide.pdf&lt;/url&gt;&lt;/related-urls&gt;&lt;/urls&gt;&lt;/record&gt;&lt;/Cite&gt;&lt;/EndNote&gt;</w:instrText>
      </w:r>
      <w:r w:rsidR="004556D0">
        <w:fldChar w:fldCharType="separate"/>
      </w:r>
      <w:r w:rsidR="00824CA7">
        <w:rPr>
          <w:noProof/>
        </w:rPr>
        <w:t>[25]</w:t>
      </w:r>
      <w:r w:rsidR="004556D0">
        <w:fldChar w:fldCharType="end"/>
      </w:r>
      <w:r w:rsidR="005F745A">
        <w:t xml:space="preserve">. Before building begins a Certificate of Design Compliance </w:t>
      </w:r>
      <w:r w:rsidR="004556D0">
        <w:t>must be completed and approved stating that the work will comply with the building</w:t>
      </w:r>
      <w:r w:rsidR="008F090D">
        <w:t xml:space="preserve"> </w:t>
      </w:r>
      <w:r w:rsidR="005F4F7D">
        <w:t>standards set by the building act</w:t>
      </w:r>
      <w:r w:rsidR="005E5559">
        <w:t xml:space="preserve"> followed by a building permit</w:t>
      </w:r>
      <w:r w:rsidR="005F4F7D">
        <w:t xml:space="preserve"> </w:t>
      </w:r>
      <w:r w:rsidR="00F9556A">
        <w:fldChar w:fldCharType="begin"/>
      </w:r>
      <w:r w:rsidR="00824CA7">
        <w:instrText xml:space="preserve"> ADDIN EN.CITE &lt;EndNote&gt;&lt;Cite&gt;&lt;Author&gt;Australia&lt;/Author&gt;&lt;Year&gt;2013&lt;/Year&gt;&lt;RecNum&gt;84&lt;/RecNum&gt;&lt;DisplayText&gt;[26]&lt;/DisplayText&gt;&lt;record&gt;&lt;rec-number&gt;84&lt;/rec-number&gt;&lt;foreign-keys&gt;&lt;key app="EN" db-id="fexzt0f2ixe59ted0waptev5v0rsdpt9rxw0" timestamp="1495599150"&gt;84&lt;/key&gt;&lt;/foreign-keys&gt;&lt;ref-type name="Government Document"&gt;46&lt;/ref-type&gt;&lt;contributors&gt;&lt;authors&gt;&lt;author&gt;Government of Western Australia&lt;/author&gt;&lt;/authors&gt;&lt;/contributors&gt;&lt;titles&gt;&lt;title&gt;Building Act 2011&lt;/title&gt;&lt;/titles&gt;&lt;dates&gt;&lt;year&gt;2013&lt;/year&gt;&lt;/dates&gt;&lt;urls&gt;&lt;related-urls&gt;&lt;url&gt;http://www.subiaco.wa.gov.au/CityofSubiaco/media/City-of-Subiaco/Planning-and-development/Building-regulations/Building-Act-2011.pdf&lt;/url&gt;&lt;/related-urls&gt;&lt;/urls&gt;&lt;/record&gt;&lt;/Cite&gt;&lt;/EndNote&gt;</w:instrText>
      </w:r>
      <w:r w:rsidR="00F9556A">
        <w:fldChar w:fldCharType="separate"/>
      </w:r>
      <w:r w:rsidR="00824CA7">
        <w:rPr>
          <w:noProof/>
        </w:rPr>
        <w:t>[26]</w:t>
      </w:r>
      <w:r w:rsidR="00F9556A">
        <w:fldChar w:fldCharType="end"/>
      </w:r>
      <w:r w:rsidR="005F4F7D">
        <w:t>.</w:t>
      </w:r>
      <w:r w:rsidR="00F9556A">
        <w:t xml:space="preserve"> </w:t>
      </w:r>
      <w:r w:rsidR="009B34AB">
        <w:t xml:space="preserve">The certificate of design compliance may include the tests and inspections to be done during the building or upon completion. </w:t>
      </w:r>
      <w:r w:rsidR="005E5559">
        <w:t>Specific aspects of the design are required to meet different standards and government acts and laws. These are listed;</w:t>
      </w:r>
    </w:p>
    <w:p w:rsidR="005E5559" w:rsidRDefault="005E5559" w:rsidP="005E5559">
      <w:pPr>
        <w:pStyle w:val="ListParagraph"/>
        <w:numPr>
          <w:ilvl w:val="0"/>
          <w:numId w:val="14"/>
        </w:numPr>
        <w:jc w:val="both"/>
      </w:pPr>
      <w:r>
        <w:t xml:space="preserve">Fencing Local Law 2011 </w:t>
      </w:r>
      <w:r>
        <w:fldChar w:fldCharType="begin"/>
      </w:r>
      <w:r w:rsidR="00824CA7">
        <w:instrText xml:space="preserve"> ADDIN EN.CITE &lt;EndNote&gt;&lt;Cite&gt;&lt;Author&gt;Council of the Shire of East Pilbara&lt;/Author&gt;&lt;Year&gt;2013&lt;/Year&gt;&lt;RecNum&gt;85&lt;/RecNum&gt;&lt;DisplayText&gt;[27]&lt;/DisplayText&gt;&lt;record&gt;&lt;rec-number&gt;85&lt;/rec-number&gt;&lt;foreign-keys&gt;&lt;key app="EN" db-id="fexzt0f2ixe59ted0waptev5v0rsdpt9rxw0" timestamp="1495599549"&gt;85&lt;/key&gt;&lt;/foreign-keys&gt;&lt;ref-type name="Government Document"&gt;46&lt;/ref-type&gt;&lt;contributors&gt;&lt;authors&gt;&lt;author&gt;Council of the Shire of East Pilbara,&lt;/author&gt;&lt;/authors&gt;&lt;/contributors&gt;&lt;titles&gt;&lt;title&gt;Shire of East Pilbara Fencing Local Law 2011&lt;/title&gt;&lt;/titles&gt;&lt;dates&gt;&lt;year&gt;2013&lt;/year&gt;&lt;/dates&gt;&lt;urls&gt;&lt;related-urls&gt;&lt;url&gt;http://www.eastpilbara.wa.gov.au/shireofeastpilbara/media/Documents/Local%20Laws/Fencing-Local-Law-2011.pdf&lt;/url&gt;&lt;/related-urls&gt;&lt;/urls&gt;&lt;/record&gt;&lt;/Cite&gt;&lt;/EndNote&gt;</w:instrText>
      </w:r>
      <w:r>
        <w:fldChar w:fldCharType="separate"/>
      </w:r>
      <w:r w:rsidR="00824CA7">
        <w:rPr>
          <w:noProof/>
        </w:rPr>
        <w:t>[27]</w:t>
      </w:r>
      <w:r>
        <w:fldChar w:fldCharType="end"/>
      </w:r>
    </w:p>
    <w:p w:rsidR="005E5559" w:rsidRDefault="009B34AB" w:rsidP="005E5559">
      <w:pPr>
        <w:pStyle w:val="ListParagraph"/>
        <w:numPr>
          <w:ilvl w:val="0"/>
          <w:numId w:val="14"/>
        </w:numPr>
        <w:jc w:val="both"/>
      </w:pPr>
      <w:r>
        <w:t>Certificate of design compliance</w:t>
      </w:r>
    </w:p>
    <w:p w:rsidR="009B34AB" w:rsidRDefault="009B34AB" w:rsidP="005E5559">
      <w:pPr>
        <w:pStyle w:val="ListParagraph"/>
        <w:numPr>
          <w:ilvl w:val="0"/>
          <w:numId w:val="14"/>
        </w:numPr>
        <w:jc w:val="both"/>
      </w:pPr>
      <w:r>
        <w:t>Building permit</w:t>
      </w:r>
    </w:p>
    <w:p w:rsidR="009B34AB" w:rsidRDefault="009B34AB" w:rsidP="005E5559">
      <w:pPr>
        <w:pStyle w:val="ListParagraph"/>
        <w:numPr>
          <w:ilvl w:val="0"/>
          <w:numId w:val="14"/>
        </w:numPr>
        <w:jc w:val="both"/>
      </w:pPr>
      <w:bookmarkStart w:id="83" w:name="_GoBack"/>
      <w:bookmarkEnd w:id="83"/>
    </w:p>
    <w:p w:rsidR="005E5559" w:rsidRDefault="005E5559" w:rsidP="005E5559">
      <w:pPr>
        <w:jc w:val="both"/>
      </w:pPr>
    </w:p>
    <w:p w:rsidR="005E5559" w:rsidRDefault="005E5559" w:rsidP="005E5559">
      <w:pPr>
        <w:jc w:val="both"/>
      </w:pPr>
    </w:p>
    <w:p w:rsidR="005E5559" w:rsidRDefault="005E5559" w:rsidP="005E5559">
      <w:pPr>
        <w:jc w:val="both"/>
      </w:pPr>
    </w:p>
    <w:p w:rsidR="00472A18" w:rsidRDefault="00472A18" w:rsidP="00472A18">
      <w:pPr>
        <w:numPr>
          <w:ilvl w:val="0"/>
          <w:numId w:val="13"/>
        </w:numPr>
        <w:spacing w:before="120" w:line="276" w:lineRule="auto"/>
      </w:pPr>
      <w:r>
        <w:t xml:space="preserve">Land Administration Act 1997 </w:t>
      </w:r>
      <w:r>
        <w:fldChar w:fldCharType="begin"/>
      </w:r>
      <w:r w:rsidR="000E0081">
        <w:instrText xml:space="preserve"> ADDIN EN.CITE &lt;EndNote&gt;&lt;Cite&gt;&lt;Author&gt;Government of Western Australia&lt;/Author&gt;&lt;Year&gt;2016&lt;/Year&gt;&lt;RecNum&gt;7&lt;/RecNum&gt;&lt;DisplayText&gt;[28]&lt;/DisplayText&gt;&lt;record&gt;&lt;rec-number&gt;7&lt;/rec-number&gt;&lt;foreign-keys&gt;&lt;key app="EN" db-id="xeer2r5ae2rxxyepx0r5adxdspf5aasfpxw2" timestamp="1490063405"&gt;7&lt;/key&gt;&lt;/foreign-keys&gt;&lt;ref-type name="Standard"&gt;58&lt;/ref-type&gt;&lt;contributors&gt;&lt;authors&gt;&lt;author&gt;Government of Western Australia,&lt;/author&gt;&lt;/authors&gt;&lt;/contributors&gt;&lt;titles&gt;&lt;title&gt;Land Administration Act 1997&lt;/title&gt;&lt;/titles&gt;&lt;pages&gt;299&lt;/pages&gt;&lt;dates&gt;&lt;year&gt;2016&lt;/year&gt;&lt;/dates&gt;&lt;pub-location&gt;https://www.slp.wa.gov.au/legislation/statutes.nsf/main_mrtitle_509_homepage.html&lt;/pub-location&gt;&lt;publisher&gt;Department of Lands&lt;/publisher&gt;&lt;urls&gt;&lt;/urls&gt;&lt;/record&gt;&lt;/Cite&gt;&lt;/EndNote&gt;</w:instrText>
      </w:r>
      <w:r>
        <w:fldChar w:fldCharType="separate"/>
      </w:r>
      <w:r w:rsidR="000E0081">
        <w:rPr>
          <w:noProof/>
        </w:rPr>
        <w:t>[28]</w:t>
      </w:r>
      <w:r>
        <w:fldChar w:fldCharType="end"/>
      </w:r>
    </w:p>
    <w:p w:rsidR="00472A18" w:rsidRDefault="00472A18" w:rsidP="00472A18">
      <w:pPr>
        <w:numPr>
          <w:ilvl w:val="0"/>
          <w:numId w:val="13"/>
        </w:numPr>
        <w:spacing w:before="120" w:line="276" w:lineRule="auto"/>
      </w:pPr>
      <w:r>
        <w:t xml:space="preserve">Land Administration (Land Management) Regulations 2006 </w:t>
      </w:r>
      <w:r>
        <w:fldChar w:fldCharType="begin"/>
      </w:r>
      <w:r w:rsidR="000E0081">
        <w:instrText xml:space="preserve"> ADDIN EN.CITE &lt;EndNote&gt;&lt;Cite&gt;&lt;Author&gt;Government of Western Australia&lt;/Author&gt;&lt;Year&gt;2017&lt;/Year&gt;&lt;RecNum&gt;8&lt;/RecNum&gt;&lt;DisplayText&gt;[29]&lt;/DisplayText&gt;&lt;record&gt;&lt;rec-number&gt;8&lt;/rec-number&gt;&lt;foreign-keys&gt;&lt;key app="EN" db-id="xeer2r5ae2rxxyepx0r5adxdspf5aasfpxw2" timestamp="1490063426"&gt;8&lt;/key&gt;&lt;/foreign-keys&gt;&lt;ref-type name="Standard"&gt;58&lt;/ref-type&gt;&lt;contributors&gt;&lt;authors&gt;&lt;author&gt;Government of Western Australia,&lt;/author&gt;&lt;/authors&gt;&lt;/contributors&gt;&lt;titles&gt;&lt;title&gt;Land Administration (Land Management) Regulations 2006&lt;/title&gt;&lt;/titles&gt;&lt;pages&gt;25&lt;/pages&gt;&lt;dates&gt;&lt;year&gt;2017&lt;/year&gt;&lt;/dates&gt;&lt;pub-location&gt;https://www.slp.wa.gov.au/legislation/statutes.nsf/main_mrtitle_1659_homepage.html&lt;/pub-location&gt;&lt;publisher&gt;Department of Lands&lt;/publisher&gt;&lt;urls&gt;&lt;/urls&gt;&lt;/record&gt;&lt;/Cite&gt;&lt;/EndNote&gt;</w:instrText>
      </w:r>
      <w:r>
        <w:fldChar w:fldCharType="separate"/>
      </w:r>
      <w:r w:rsidR="000E0081">
        <w:rPr>
          <w:noProof/>
        </w:rPr>
        <w:t>[29]</w:t>
      </w:r>
      <w:r>
        <w:fldChar w:fldCharType="end"/>
      </w:r>
    </w:p>
    <w:p w:rsidR="00472A18" w:rsidRDefault="00472A18" w:rsidP="00472A18">
      <w:pPr>
        <w:numPr>
          <w:ilvl w:val="0"/>
          <w:numId w:val="13"/>
        </w:numPr>
        <w:spacing w:before="120" w:line="276" w:lineRule="auto"/>
      </w:pPr>
      <w:r>
        <w:t xml:space="preserve">ISO31000:2009 (Risk Management – Principles and Guidelines) </w:t>
      </w:r>
      <w:r>
        <w:fldChar w:fldCharType="begin"/>
      </w:r>
      <w:r w:rsidR="000E0081">
        <w:instrText xml:space="preserve"> ADDIN EN.CITE &lt;EndNote&gt;&lt;Cite&gt;&lt;Author&gt;Council of Standards Australia&lt;/Author&gt;&lt;Year&gt;2009&lt;/Year&gt;&lt;RecNum&gt;2&lt;/RecNum&gt;&lt;DisplayText&gt;[30]&lt;/DisplayText&gt;&lt;record&gt;&lt;rec-number&gt;2&lt;/rec-number&gt;&lt;foreign-keys&gt;&lt;key app="EN" db-id="xeer2r5ae2rxxyepx0r5adxdspf5aasfpxw2" timestamp="1490058390"&gt;2&lt;/key&gt;&lt;/foreign-keys&gt;&lt;ref-type name="Standard"&gt;58&lt;/ref-type&gt;&lt;contributors&gt;&lt;authors&gt;&lt;author&gt;Council of Standards Australia,&lt;/author&gt;&lt;author&gt;Council of Standards New Zealand,&lt;/author&gt;&lt;/authors&gt;&lt;/contributors&gt;&lt;titles&gt;&lt;title&gt;AS/NZS 31000:2009 Risk management: Principles and Guidelines&lt;/title&gt;&lt;/titles&gt;&lt;pages&gt;37&lt;/pages&gt;&lt;dates&gt;&lt;year&gt;2009&lt;/year&gt;&lt;/dates&gt;&lt;pub-location&gt;https://www-saiglobal-com.ezproxy.library.uwa.edu.au/online/autologin.asp&lt;/pub-location&gt;&lt;publisher&gt;SAI Global&lt;/publisher&gt;&lt;urls&gt;&lt;/urls&gt;&lt;/record&gt;&lt;/Cite&gt;&lt;/EndNote&gt;</w:instrText>
      </w:r>
      <w:r>
        <w:fldChar w:fldCharType="separate"/>
      </w:r>
      <w:r w:rsidR="000E0081">
        <w:rPr>
          <w:noProof/>
        </w:rPr>
        <w:t>[30]</w:t>
      </w:r>
      <w:r>
        <w:fldChar w:fldCharType="end"/>
      </w:r>
    </w:p>
    <w:p w:rsidR="00472A18" w:rsidRDefault="00472A18" w:rsidP="00472A18">
      <w:pPr>
        <w:numPr>
          <w:ilvl w:val="0"/>
          <w:numId w:val="13"/>
        </w:numPr>
        <w:spacing w:before="120" w:line="276" w:lineRule="auto"/>
      </w:pPr>
      <w:r>
        <w:t xml:space="preserve">Western Australia Electricity Industry (Network Quality and Reliability of Supply) Code 2005 </w:t>
      </w:r>
      <w:r>
        <w:fldChar w:fldCharType="begin"/>
      </w:r>
      <w:r w:rsidR="000E0081">
        <w:instrText xml:space="preserve"> ADDIN EN.CITE &lt;EndNote&gt;&lt;Cite&gt;&lt;Author&gt;Government of Western Australia&lt;/Author&gt;&lt;Year&gt;2005&lt;/Year&gt;&lt;RecNum&gt;3&lt;/RecNum&gt;&lt;DisplayText&gt;[31]&lt;/DisplayText&gt;&lt;record&gt;&lt;rec-number&gt;3&lt;/rec-number&gt;&lt;foreign-keys&gt;&lt;key app="EN" db-id="xeer2r5ae2rxxyepx0r5adxdspf5aasfpxw2" timestamp="1490059263"&gt;3&lt;/key&gt;&lt;/foreign-keys&gt;&lt;ref-type name="Standard"&gt;58&lt;/ref-type&gt;&lt;contributors&gt;&lt;authors&gt;&lt;author&gt;Government of Western Australia,&lt;/author&gt;&lt;/authors&gt;&lt;/contributors&gt;&lt;titles&gt;&lt;title&gt;Western Australia Electricity Industry (Network Quality and Reliability of Supply) Code&lt;/title&gt;&lt;/titles&gt;&lt;dates&gt;&lt;year&gt;2005&lt;/year&gt;&lt;/dates&gt;&lt;pub-location&gt;https://www.slp.wa.gov.au/legislation/statutes.nsf/main_mrtitle_1349_homepage.html&lt;/pub-location&gt;&lt;urls&gt;&lt;related-urls&gt;&lt;url&gt;https://www.slp.wa.gov.au/legislation/statutes.nsf/main_mrtitle_1349_homepage.html&lt;/url&gt;&lt;/related-urls&gt;&lt;/urls&gt;&lt;/record&gt;&lt;/Cite&gt;&lt;/EndNote&gt;</w:instrText>
      </w:r>
      <w:r>
        <w:fldChar w:fldCharType="separate"/>
      </w:r>
      <w:r w:rsidR="000E0081">
        <w:rPr>
          <w:noProof/>
        </w:rPr>
        <w:t>[31]</w:t>
      </w:r>
      <w:r>
        <w:fldChar w:fldCharType="end"/>
      </w:r>
    </w:p>
    <w:p w:rsidR="00472A18" w:rsidRDefault="00472A18" w:rsidP="00472A18">
      <w:pPr>
        <w:numPr>
          <w:ilvl w:val="0"/>
          <w:numId w:val="13"/>
        </w:numPr>
        <w:spacing w:before="120" w:line="276" w:lineRule="auto"/>
      </w:pPr>
      <w:r>
        <w:t xml:space="preserve">Western Australian Electrical Requirements (WAER) </w:t>
      </w:r>
      <w:r>
        <w:fldChar w:fldCharType="begin"/>
      </w:r>
      <w:r w:rsidR="000E0081">
        <w:instrText xml:space="preserve"> ADDIN EN.CITE &lt;EndNote&gt;&lt;Cite&gt;&lt;Author&gt;Government of Western Australia&lt;/Author&gt;&lt;Year&gt;2015&lt;/Year&gt;&lt;RecNum&gt;4&lt;/RecNum&gt;&lt;DisplayText&gt;[32]&lt;/DisplayText&gt;&lt;record&gt;&lt;rec-number&gt;4&lt;/rec-number&gt;&lt;foreign-keys&gt;&lt;key app="EN" db-id="xeer2r5ae2rxxyepx0r5adxdspf5aasfpxw2" timestamp="1490059396"&gt;4&lt;/key&gt;&lt;/foreign-keys&gt;&lt;ref-type name="Standard"&gt;58&lt;/ref-type&gt;&lt;contributors&gt;&lt;authors&gt;&lt;author&gt;Government of Western Australia,&lt;/author&gt;&lt;author&gt;Department of Commerce,&lt;/author&gt;&lt;/authors&gt;&lt;/contributors&gt;&lt;titles&gt;&lt;title&gt;WA Electrical Requirements (WAER)&lt;/title&gt;&lt;/titles&gt;&lt;dates&gt;&lt;year&gt;2015&lt;/year&gt;&lt;/dates&gt;&lt;pub-location&gt;https://www.commerce.wa.gov.au/publications/wa-electrical-requirements-waer&lt;/pub-location&gt;&lt;urls&gt;&lt;/urls&gt;&lt;/record&gt;&lt;/Cite&gt;&lt;/EndNote&gt;</w:instrText>
      </w:r>
      <w:r>
        <w:fldChar w:fldCharType="separate"/>
      </w:r>
      <w:r w:rsidR="000E0081">
        <w:rPr>
          <w:noProof/>
        </w:rPr>
        <w:t>[32]</w:t>
      </w:r>
      <w:r>
        <w:fldChar w:fldCharType="end"/>
      </w:r>
    </w:p>
    <w:p w:rsidR="00472A18" w:rsidRDefault="00472A18" w:rsidP="00472A18">
      <w:pPr>
        <w:numPr>
          <w:ilvl w:val="0"/>
          <w:numId w:val="13"/>
        </w:numPr>
        <w:spacing w:before="120" w:line="276" w:lineRule="auto"/>
      </w:pPr>
      <w:r>
        <w:t>AS 2067:2016 (</w:t>
      </w:r>
      <w:r w:rsidRPr="00601608">
        <w:t xml:space="preserve">Substations and high voltage installations exceeding 1 kV </w:t>
      </w:r>
      <w:proofErr w:type="spellStart"/>
      <w:r w:rsidRPr="00601608">
        <w:t>a.c</w:t>
      </w:r>
      <w:proofErr w:type="spellEnd"/>
      <w:r w:rsidRPr="00601608">
        <w:t>.</w:t>
      </w:r>
      <w:r>
        <w:t xml:space="preserve">) </w:t>
      </w:r>
      <w:r>
        <w:fldChar w:fldCharType="begin"/>
      </w:r>
      <w:r w:rsidR="000E0081">
        <w:instrText xml:space="preserve"> ADDIN EN.CITE &lt;EndNote&gt;&lt;Cite&gt;&lt;Author&gt;Council of Standards Australia&lt;/Author&gt;&lt;Year&gt;2016&lt;/Year&gt;&lt;RecNum&gt;5&lt;/RecNum&gt;&lt;DisplayText&gt;[33]&lt;/DisplayText&gt;&lt;record&gt;&lt;rec-number&gt;5&lt;/rec-number&gt;&lt;foreign-keys&gt;&lt;key app="EN" db-id="xeer2r5ae2rxxyepx0r5adxdspf5aasfpxw2" timestamp="1490059865"&gt;5&lt;/key&gt;&lt;/foreign-keys&gt;&lt;ref-type name="Standard"&gt;58&lt;/ref-type&gt;&lt;contributors&gt;&lt;authors&gt;&lt;author&gt;Council of Standards Australia,&lt;/author&gt;&lt;/authors&gt;&lt;/contributors&gt;&lt;titles&gt;&lt;title&gt;AS/NZS 2067 Substations and high voltage installations exceeding 1 kV a.c.&lt;/title&gt;&lt;/titles&gt;&lt;pages&gt;229&lt;/pages&gt;&lt;dates&gt;&lt;year&gt;2016&lt;/year&gt;&lt;/dates&gt;&lt;pub-location&gt;https://www-saiglobal-com.ezproxy.library.uwa.edu.au/online/autologin.asp&lt;/pub-location&gt;&lt;publisher&gt;SAI Global&lt;/publisher&gt;&lt;urls&gt;&lt;/urls&gt;&lt;/record&gt;&lt;/Cite&gt;&lt;/EndNote&gt;</w:instrText>
      </w:r>
      <w:r>
        <w:fldChar w:fldCharType="separate"/>
      </w:r>
      <w:r w:rsidR="000E0081">
        <w:rPr>
          <w:noProof/>
        </w:rPr>
        <w:t>[33]</w:t>
      </w:r>
      <w:r>
        <w:fldChar w:fldCharType="end"/>
      </w:r>
    </w:p>
    <w:p w:rsidR="00472A18" w:rsidRDefault="00472A18" w:rsidP="00472A18">
      <w:pPr>
        <w:numPr>
          <w:ilvl w:val="0"/>
          <w:numId w:val="13"/>
        </w:numPr>
        <w:spacing w:before="120" w:line="276" w:lineRule="auto"/>
      </w:pPr>
      <w:r w:rsidRPr="00EE7651">
        <w:t>AS/NZS 3000</w:t>
      </w:r>
      <w:r>
        <w:t xml:space="preserve">: The Wiring Rules </w:t>
      </w:r>
      <w:r>
        <w:fldChar w:fldCharType="begin"/>
      </w:r>
      <w:r w:rsidR="000E0081">
        <w:instrText xml:space="preserve"> ADDIN EN.CITE &lt;EndNote&gt;&lt;Cite&gt;&lt;Author&gt;Council of Standards Australia&lt;/Author&gt;&lt;Year&gt;2007&lt;/Year&gt;&lt;RecNum&gt;1&lt;/RecNum&gt;&lt;DisplayText&gt;[34]&lt;/DisplayText&gt;&lt;record&gt;&lt;rec-number&gt;1&lt;/rec-number&gt;&lt;foreign-keys&gt;&lt;key app="EN" db-id="xeer2r5ae2rxxyepx0r5adxdspf5aasfpxw2" timestamp="1490057816"&gt;1&lt;/key&gt;&lt;/foreign-keys&gt;&lt;ref-type name="Standard"&gt;58&lt;/ref-type&gt;&lt;contributors&gt;&lt;authors&gt;&lt;author&gt;Council of Standards Australia,&lt;/author&gt;&lt;author&gt;Council of Standards New Zealand,&lt;/author&gt;&lt;/authors&gt;&lt;/contributors&gt;&lt;titles&gt;&lt;title&gt;AS/NZS 3000:2007 Wiring Rules&lt;/title&gt;&lt;/titles&gt;&lt;pages&gt;471&lt;/pages&gt;&lt;dates&gt;&lt;year&gt;2007&lt;/year&gt;&lt;/dates&gt;&lt;pub-location&gt;https://www-saiglobal-com.ezproxy.library.uwa.edu.au/online/autologin.asp&lt;/pub-location&gt;&lt;publisher&gt;SAI Global&lt;/publisher&gt;&lt;urls&gt;&lt;/urls&gt;&lt;/record&gt;&lt;/Cite&gt;&lt;/EndNote&gt;</w:instrText>
      </w:r>
      <w:r>
        <w:fldChar w:fldCharType="separate"/>
      </w:r>
      <w:r w:rsidR="000E0081">
        <w:rPr>
          <w:noProof/>
        </w:rPr>
        <w:t>[34]</w:t>
      </w:r>
      <w:r>
        <w:fldChar w:fldCharType="end"/>
      </w:r>
    </w:p>
    <w:p w:rsidR="00472A18" w:rsidRDefault="00472A18" w:rsidP="00472A18">
      <w:pPr>
        <w:numPr>
          <w:ilvl w:val="0"/>
          <w:numId w:val="13"/>
        </w:numPr>
        <w:spacing w:before="120" w:line="276" w:lineRule="auto"/>
      </w:pPr>
      <w:r>
        <w:t xml:space="preserve">AS/NZ 7000:2016 (Overhead Line Design) </w:t>
      </w:r>
      <w:r>
        <w:fldChar w:fldCharType="begin"/>
      </w:r>
      <w:r w:rsidR="000E0081">
        <w:instrText xml:space="preserve"> ADDIN EN.CITE &lt;EndNote&gt;&lt;Cite&gt;&lt;Author&gt;Council of Standards Australia&lt;/Author&gt;&lt;Year&gt;2016&lt;/Year&gt;&lt;RecNum&gt;6&lt;/RecNum&gt;&lt;DisplayText&gt;[35]&lt;/DisplayText&gt;&lt;record&gt;&lt;rec-number&gt;6&lt;/rec-number&gt;&lt;foreign-keys&gt;&lt;key app="EN" db-id="xeer2r5ae2rxxyepx0r5adxdspf5aasfpxw2" timestamp="1490060251"&gt;6&lt;/key&gt;&lt;/foreign-keys&gt;&lt;ref-type name="Standard"&gt;58&lt;/ref-type&gt;&lt;contributors&gt;&lt;authors&gt;&lt;author&gt;Council of Standards Australia,&lt;/author&gt;&lt;author&gt;Council of Standards New Zealand,&lt;/author&gt;&lt;/authors&gt;&lt;/contributors&gt;&lt;titles&gt;&lt;title&gt;AS/NZS 7000:2016 Australian/New Zealand Standard: Overhead line design&lt;/title&gt;&lt;/titles&gt;&lt;pages&gt;305&lt;/pages&gt;&lt;dates&gt;&lt;year&gt;2016&lt;/year&gt;&lt;/dates&gt;&lt;pub-location&gt;https://www-saiglobal-com.ezproxy.library.uwa.edu.au/online/autologin.asp&lt;/pub-location&gt;&lt;publisher&gt;SAI Global&lt;/publisher&gt;&lt;urls&gt;&lt;/urls&gt;&lt;/record&gt;&lt;/Cite&gt;&lt;/EndNote&gt;</w:instrText>
      </w:r>
      <w:r>
        <w:fldChar w:fldCharType="separate"/>
      </w:r>
      <w:r w:rsidR="000E0081">
        <w:rPr>
          <w:noProof/>
        </w:rPr>
        <w:t>[35]</w:t>
      </w:r>
      <w:r>
        <w:fldChar w:fldCharType="end"/>
      </w:r>
    </w:p>
    <w:p w:rsidR="00472A18" w:rsidRDefault="00472A18" w:rsidP="00472A18">
      <w:pPr>
        <w:numPr>
          <w:ilvl w:val="0"/>
          <w:numId w:val="13"/>
        </w:numPr>
        <w:spacing w:before="120" w:line="276" w:lineRule="auto"/>
      </w:pPr>
      <w:r>
        <w:t xml:space="preserve">Native Title Act 1993 </w:t>
      </w:r>
      <w:r>
        <w:fldChar w:fldCharType="begin"/>
      </w:r>
      <w:r w:rsidR="000E0081">
        <w:instrText xml:space="preserve"> ADDIN EN.CITE &lt;EndNote&gt;&lt;Cite&gt;&lt;Author&gt;Government of Western Australia&lt;/Author&gt;&lt;Year&gt;2016&lt;/Year&gt;&lt;RecNum&gt;9&lt;/RecNum&gt;&lt;DisplayText&gt;[36]&lt;/DisplayText&gt;&lt;record&gt;&lt;rec-number&gt;9&lt;/rec-number&gt;&lt;foreign-keys&gt;&lt;key app="EN" db-id="xeer2r5ae2rxxyepx0r5adxdspf5aasfpxw2" timestamp="1490064283"&gt;9&lt;/key&gt;&lt;/foreign-keys&gt;&lt;ref-type name="Standard"&gt;58&lt;/ref-type&gt;&lt;contributors&gt;&lt;authors&gt;&lt;author&gt;Government of Western Australia,&lt;/author&gt;&lt;/authors&gt;&lt;/contributors&gt;&lt;titles&gt;&lt;title&gt;Native Title Act 1993&lt;/title&gt;&lt;/titles&gt;&lt;pages&gt;44&lt;/pages&gt;&lt;dates&gt;&lt;year&gt;2016&lt;/year&gt;&lt;/dates&gt;&lt;pub-location&gt;http://www.austlii.edu.au/au/legis/cth/consol_act/nta1993147/&lt;/pub-location&gt;&lt;publisher&gt;Department of Lands&lt;/publisher&gt;&lt;urls&gt;&lt;/urls&gt;&lt;/record&gt;&lt;/Cite&gt;&lt;/EndNote&gt;</w:instrText>
      </w:r>
      <w:r>
        <w:fldChar w:fldCharType="separate"/>
      </w:r>
      <w:r w:rsidR="000E0081">
        <w:rPr>
          <w:noProof/>
        </w:rPr>
        <w:t>[36]</w:t>
      </w:r>
      <w:r>
        <w:fldChar w:fldCharType="end"/>
      </w:r>
    </w:p>
    <w:p w:rsidR="00472A18" w:rsidRPr="00F62D83" w:rsidRDefault="00472A18" w:rsidP="00F62D83"/>
    <w:p w:rsidR="004816F8" w:rsidRDefault="004816F8" w:rsidP="004816F8">
      <w:pPr>
        <w:pStyle w:val="Heading2"/>
      </w:pPr>
      <w:bookmarkStart w:id="84" w:name="_Toc483319819"/>
      <w:r>
        <w:t>Tenders</w:t>
      </w:r>
      <w:bookmarkEnd w:id="84"/>
    </w:p>
    <w:p w:rsidR="004816F8" w:rsidRDefault="004816F8" w:rsidP="004816F8">
      <w:pPr>
        <w:pStyle w:val="Heading2"/>
      </w:pPr>
      <w:bookmarkStart w:id="85" w:name="_Toc483319820"/>
      <w:r>
        <w:t>Recommended tests</w:t>
      </w:r>
      <w:bookmarkEnd w:id="85"/>
      <w:r w:rsidR="00677DB3">
        <w:t xml:space="preserve"> during building</w:t>
      </w:r>
    </w:p>
    <w:p w:rsidR="00677DB3" w:rsidRPr="00677DB3" w:rsidRDefault="00677DB3" w:rsidP="00677DB3">
      <w:pPr>
        <w:pStyle w:val="Heading3"/>
      </w:pPr>
      <w:r>
        <w:t>Civil testing during build</w:t>
      </w:r>
    </w:p>
    <w:p w:rsidR="00F8092C" w:rsidRDefault="00F8092C" w:rsidP="00F8092C">
      <w:pPr>
        <w:rPr>
          <w:lang w:eastAsia="ja-JP"/>
        </w:rPr>
      </w:pPr>
      <w:r>
        <w:t xml:space="preserve">The SGRB project will require small-scale earthworks and site preparation in accordance with Australian standards and Main Roads Western Australia specifications (for example MR302 </w:t>
      </w:r>
      <w:r>
        <w:fldChar w:fldCharType="begin"/>
      </w:r>
      <w:r w:rsidR="000E0081">
        <w:instrText xml:space="preserve"> ADDIN EN.CITE &lt;EndNote&gt;&lt;Cite&gt;&lt;Author&gt;Main Roads Western Australia&lt;/Author&gt;&lt;Year&gt;2013&lt;/Year&gt;&lt;RecNum&gt;111&lt;/RecNum&gt;&lt;DisplayText&gt;[37]&lt;/DisplayText&gt;&lt;record&gt;&lt;rec-number&gt;111&lt;/rec-number&gt;&lt;foreign-keys&gt;&lt;key app="EN" db-id="xeer2r5ae2rxxyepx0r5adxdspf5aasfpxw2" timestamp="1495543103"&gt;111&lt;/key&gt;&lt;/foreign-keys&gt;&lt;ref-type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302 Earthworks&lt;/title&gt;&lt;/titles&gt;&lt;pages&gt;54&lt;/pages&gt;&lt;number&gt;04/10099-03&lt;/number&gt;&lt;section&gt;302.12&lt;/section&gt;&lt;dates&gt;&lt;year&gt;2013&lt;/year&gt;&lt;/dates&gt;&lt;pub-location&gt;Western Australia,&lt;/pub-location&gt;&lt;publisher&gt;Western Australian Government,&lt;/publisher&gt;&lt;urls&gt;&lt;/urls&gt;&lt;/record&gt;&lt;/Cite&gt;&lt;/EndNote&gt;</w:instrText>
      </w:r>
      <w:r>
        <w:fldChar w:fldCharType="separate"/>
      </w:r>
      <w:r w:rsidR="000E0081">
        <w:rPr>
          <w:noProof/>
        </w:rPr>
        <w:t>[37]</w:t>
      </w:r>
      <w:r>
        <w:fldChar w:fldCharType="end"/>
      </w:r>
      <w:r>
        <w:t xml:space="preserve">). The project will also require the construction of multiple concrete pads and other infrastructure (drainage systems for example). Due to the varied </w:t>
      </w:r>
      <w:proofErr w:type="spellStart"/>
      <w:r>
        <w:t>pedology</w:t>
      </w:r>
      <w:proofErr w:type="spellEnd"/>
      <w:r>
        <w:t xml:space="preserve"> of the Pilbara region, on-site sampling and testing is required prior to construction in order to determine soil conditions. Red sandy loams and red sandy clays are to be expected</w:t>
      </w:r>
      <w:r>
        <w:t xml:space="preserve"> </w:t>
      </w:r>
      <w:r>
        <w:fldChar w:fldCharType="begin"/>
      </w:r>
      <w:r w:rsidR="000E0081">
        <w:instrText xml:space="preserve"> ADDIN EN.CITE &lt;EndNote&gt;&lt;Cite&gt;&lt;Author&gt;Tille&lt;/Author&gt;&lt;Year&gt;2006&lt;/Year&gt;&lt;RecNum&gt;109&lt;/RecNum&gt;&lt;DisplayText&gt;[38]&lt;/DisplayText&gt;&lt;record&gt;&lt;rec-number&gt;109&lt;/rec-number&gt;&lt;foreign-keys&gt;&lt;key app="EN" db-id="xeer2r5ae2rxxyepx0r5adxdspf5aasfpxw2" timestamp="1495540831"&gt;109&lt;/key&gt;&lt;/foreign-keys&gt;&lt;ref-type name="Government Document"&gt;46&lt;/ref-type&gt;&lt;contributors&gt;&lt;authors&gt;&lt;author&gt;Tille, Peter J&lt;/author&gt;&lt;/authors&gt;&lt;secondary-authors&gt;&lt;author&gt;Department of Agriculture and Food,&lt;/author&gt;&lt;/secondary-authors&gt;&lt;/contributors&gt;&lt;titles&gt;&lt;title&gt;Soil-landscapes of Western Australia&amp;apos;s rangelands and arid interior&lt;/title&gt;&lt;/titles&gt;&lt;pages&gt;153&lt;/pages&gt;&lt;edition&gt;2.1&lt;/edition&gt;&lt;section&gt;4.2&lt;/section&gt;&lt;dates&gt;&lt;year&gt;2006&lt;/year&gt;&lt;/dates&gt;&lt;publisher&gt;Western Australian Government&lt;/publisher&gt;&lt;urls&gt;&lt;/urls&gt;&lt;/record&gt;&lt;/Cite&gt;&lt;/EndNote&gt;</w:instrText>
      </w:r>
      <w:r>
        <w:fldChar w:fldCharType="separate"/>
      </w:r>
      <w:r w:rsidR="000E0081">
        <w:rPr>
          <w:noProof/>
        </w:rPr>
        <w:t>[38]</w:t>
      </w:r>
      <w:r>
        <w:fldChar w:fldCharType="end"/>
      </w:r>
      <w:r>
        <w:t>, and so it is likely that constructed subgrade and imported subbase will be required</w:t>
      </w:r>
      <w:r>
        <w:t xml:space="preserve"> </w:t>
      </w:r>
      <w:r>
        <w:fldChar w:fldCharType="begin"/>
      </w:r>
      <w:r w:rsidR="000E0081">
        <w:instrText xml:space="preserve"> ADDIN EN.CITE &lt;EndNote&gt;&lt;Cite&gt;&lt;Author&gt;Main Roads Western Australia&lt;/Author&gt;&lt;Year&gt;2017&lt;/Year&gt;&lt;RecNum&gt;110&lt;/RecNum&gt;&lt;DisplayText&gt;[39]&lt;/DisplayText&gt;&lt;record&gt;&lt;rec-number&gt;110&lt;/rec-number&gt;&lt;foreign-keys&gt;&lt;key app="EN" db-id="xeer2r5ae2rxxyepx0r5adxdspf5aasfpxw2" timestamp="1495541982"&gt;110&lt;/key&gt;&lt;/foreign-keys&gt;&lt;ref-type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501 Pavements&lt;/title&gt;&lt;/titles&gt;&lt;pages&gt;56&lt;/pages&gt;&lt;number&gt;04/10110-04&lt;/number&gt;&lt;section&gt;501.07&lt;/section&gt;&lt;dates&gt;&lt;year&gt;2017&lt;/year&gt;&lt;/dates&gt;&lt;pub-location&gt;Western Australia,&lt;/pub-location&gt;&lt;publisher&gt;Western Australian Government,&lt;/publisher&gt;&lt;urls&gt;&lt;/urls&gt;&lt;/record&gt;&lt;/Cite&gt;&lt;/EndNote&gt;</w:instrText>
      </w:r>
      <w:r>
        <w:fldChar w:fldCharType="separate"/>
      </w:r>
      <w:r w:rsidR="000E0081">
        <w:rPr>
          <w:noProof/>
        </w:rPr>
        <w:t>[39]</w:t>
      </w:r>
      <w:r>
        <w:fldChar w:fldCharType="end"/>
      </w:r>
      <w:r>
        <w:t>. These will require various standards including AS 1141, AS 1</w:t>
      </w:r>
      <w:r>
        <w:t>289, AS2350, AS 4373 and others</w:t>
      </w:r>
      <w:r>
        <w:t>. The specifics of these construction elements fall outside of Team Power’s scope.</w:t>
      </w:r>
    </w:p>
    <w:p w:rsidR="00677DB3" w:rsidRPr="00677DB3" w:rsidRDefault="00677DB3" w:rsidP="00677DB3"/>
    <w:p w:rsidR="002B3C30" w:rsidRPr="005B7BE2" w:rsidRDefault="002B3C30" w:rsidP="00E06C98">
      <w:pPr>
        <w:pStyle w:val="BodyText"/>
        <w:ind w:left="0"/>
      </w:pPr>
    </w:p>
    <w:p w:rsidR="003F2468" w:rsidRDefault="004816F8">
      <w:pPr>
        <w:pStyle w:val="Heading1"/>
      </w:pPr>
      <w:bookmarkStart w:id="86" w:name="_Toc483319821"/>
      <w:r>
        <w:t>Manual</w:t>
      </w:r>
      <w:bookmarkEnd w:id="86"/>
    </w:p>
    <w:p w:rsidR="009B68A6" w:rsidRPr="009B68A6" w:rsidRDefault="004816F8" w:rsidP="009B68A6">
      <w:pPr>
        <w:pStyle w:val="Heading2"/>
      </w:pPr>
      <w:bookmarkStart w:id="87" w:name="_Toc483319822"/>
      <w:r>
        <w:t>Operation and maintenance</w:t>
      </w:r>
      <w:bookmarkEnd w:id="87"/>
    </w:p>
    <w:p w:rsidR="004816F8" w:rsidRPr="004816F8" w:rsidRDefault="004816F8" w:rsidP="004816F8">
      <w:pPr>
        <w:pStyle w:val="Heading2"/>
      </w:pPr>
      <w:bookmarkStart w:id="88" w:name="_Toc483319823"/>
      <w:r>
        <w:t>Start-up procedure?</w:t>
      </w:r>
      <w:bookmarkEnd w:id="88"/>
    </w:p>
    <w:p w:rsidR="002B3C30" w:rsidRPr="00CD76BC" w:rsidRDefault="002B3C30" w:rsidP="00746E0A"/>
    <w:p w:rsidR="002B3C30" w:rsidRPr="00710D5C" w:rsidRDefault="004816F8" w:rsidP="002B3C30">
      <w:pPr>
        <w:pStyle w:val="Heading1"/>
      </w:pPr>
      <w:bookmarkStart w:id="89" w:name="_Toc483319824"/>
      <w:r>
        <w:t>Conclusions</w:t>
      </w:r>
      <w:bookmarkEnd w:id="89"/>
    </w:p>
    <w:p w:rsidR="00E06C98" w:rsidRPr="00710D5C" w:rsidRDefault="000268EE" w:rsidP="00E06C98">
      <w:pPr>
        <w:pStyle w:val="Heading2"/>
        <w:rPr>
          <w:rFonts w:eastAsia="Calibri"/>
        </w:rPr>
      </w:pPr>
      <w:bookmarkStart w:id="90" w:name="_Toc483319825"/>
      <w:r>
        <w:rPr>
          <w:rFonts w:eastAsia="Calibri"/>
        </w:rPr>
        <w:t>Most significant learning</w:t>
      </w:r>
      <w:bookmarkEnd w:id="90"/>
    </w:p>
    <w:p w:rsidR="00E06C98" w:rsidRDefault="000268EE" w:rsidP="00E06C98">
      <w:pPr>
        <w:pStyle w:val="Heading2"/>
        <w:rPr>
          <w:rFonts w:eastAsia="Calibri"/>
        </w:rPr>
      </w:pPr>
      <w:bookmarkStart w:id="91" w:name="_Toc483319826"/>
      <w:r w:rsidRPr="000268EE">
        <w:rPr>
          <w:rFonts w:eastAsia="Calibri"/>
        </w:rPr>
        <w:t>Recommendations for further Improvements</w:t>
      </w:r>
      <w:bookmarkEnd w:id="91"/>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E06C98" w:rsidRDefault="00E06C98" w:rsidP="00127957">
      <w:pPr>
        <w:pStyle w:val="BodyText"/>
      </w:pPr>
    </w:p>
    <w:p w:rsidR="00746E0A" w:rsidRPr="00E06C98" w:rsidRDefault="00785552" w:rsidP="00E06C98">
      <w:pPr>
        <w:pStyle w:val="Heading1"/>
      </w:pPr>
      <w:bookmarkStart w:id="92" w:name="_Toc483319827"/>
      <w:r>
        <w:lastRenderedPageBreak/>
        <w:t>Appendices</w:t>
      </w:r>
      <w:bookmarkEnd w:id="92"/>
    </w:p>
    <w:p w:rsidR="00E06C98" w:rsidRDefault="00785552" w:rsidP="006A0FA9">
      <w:pPr>
        <w:pStyle w:val="Heading2"/>
        <w:rPr>
          <w:rFonts w:eastAsia="Calibri"/>
        </w:rPr>
      </w:pPr>
      <w:bookmarkStart w:id="93" w:name="_Toc483319828"/>
      <w:r>
        <w:rPr>
          <w:rFonts w:eastAsia="Calibri"/>
        </w:rPr>
        <w:t>Appendix A</w:t>
      </w:r>
      <w:bookmarkEnd w:id="93"/>
      <w:r w:rsidR="006A0FA9">
        <w:rPr>
          <w:rFonts w:eastAsia="Calibri"/>
        </w:rPr>
        <w:t xml:space="preserve"> </w:t>
      </w:r>
    </w:p>
    <w:p w:rsidR="00B37E4A" w:rsidRDefault="00B37E4A" w:rsidP="00B37E4A">
      <w:pPr>
        <w:keepNext/>
      </w:pPr>
      <w:r>
        <w:rPr>
          <w:noProof/>
          <w:lang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r w:rsidR="00824CA7">
        <w:fldChar w:fldCharType="begin"/>
      </w:r>
      <w:r w:rsidR="00824CA7">
        <w:instrText xml:space="preserve"> SEQ Figure \* ARABIC </w:instrText>
      </w:r>
      <w:r w:rsidR="00824CA7">
        <w:fldChar w:fldCharType="separate"/>
      </w:r>
      <w:r w:rsidR="00E6176A">
        <w:rPr>
          <w:noProof/>
        </w:rPr>
        <w:t>7</w:t>
      </w:r>
      <w:r w:rsidR="00824CA7">
        <w:rPr>
          <w:noProof/>
        </w:rPr>
        <w:fldChar w:fldCharType="end"/>
      </w:r>
      <w:r>
        <w:t xml:space="preserve">: Electrical </w:t>
      </w:r>
      <w:proofErr w:type="spellStart"/>
      <w:r>
        <w:t>propertes</w:t>
      </w:r>
      <w:proofErr w:type="spellEnd"/>
      <w:r>
        <w:t xml:space="preserve"> of PVC </w:t>
      </w:r>
      <w:proofErr w:type="spellStart"/>
      <w:r>
        <w:t>insultated</w:t>
      </w:r>
      <w:proofErr w:type="spellEnd"/>
      <w:r>
        <w:t xml:space="preserve"> PVC bedded SWA PVC-sheathed 600/1000V copper conductor cables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4" w:name="_Toc483319829"/>
      <w:r>
        <w:rPr>
          <w:rFonts w:eastAsia="Calibri" w:cs="Arial"/>
        </w:rPr>
        <w:t>Appendix B</w:t>
      </w:r>
      <w:bookmarkEnd w:id="94"/>
    </w:p>
    <w:p w:rsidR="00E6176A" w:rsidRPr="00E6176A" w:rsidRDefault="00E6176A" w:rsidP="00E6176A">
      <w:pPr>
        <w:rPr>
          <w:rFonts w:eastAsia="Calibri"/>
        </w:rPr>
      </w:pPr>
      <w:r>
        <w:rPr>
          <w:rFonts w:eastAsia="Calibri"/>
        </w:rPr>
        <w:t xml:space="preserve">Information from the </w:t>
      </w:r>
      <w:proofErr w:type="spellStart"/>
      <w:r>
        <w:rPr>
          <w:rFonts w:eastAsia="Calibri"/>
        </w:rPr>
        <w:t>grundfos</w:t>
      </w:r>
      <w:proofErr w:type="spellEnd"/>
      <w:r>
        <w:rPr>
          <w:rFonts w:eastAsia="Calibri"/>
        </w:rPr>
        <w:t xml:space="preserve"> MS 6000 submersible pump literature </w:t>
      </w:r>
      <w:r>
        <w:rPr>
          <w:rFonts w:eastAsia="Calibri"/>
        </w:rPr>
        <w:fldChar w:fldCharType="begin"/>
      </w:r>
      <w:r w:rsidR="00824CA7">
        <w:rPr>
          <w:rFonts w:eastAsia="Calibri"/>
        </w:rPr>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sidR="00824CA7">
        <w:rPr>
          <w:rFonts w:eastAsia="Calibri"/>
          <w:noProof/>
        </w:rPr>
        <w:t>[6]</w:t>
      </w:r>
      <w:r>
        <w:rPr>
          <w:rFonts w:eastAsia="Calibri"/>
        </w:rPr>
        <w:fldChar w:fldCharType="end"/>
      </w:r>
      <w:r>
        <w:rPr>
          <w:rFonts w:eastAsia="Calibri"/>
        </w:rPr>
        <w:t>:</w:t>
      </w:r>
    </w:p>
    <w:p w:rsidR="00E6176A" w:rsidRDefault="00E6176A" w:rsidP="00E6176A">
      <w:pPr>
        <w:keepNext/>
      </w:pPr>
      <w:r>
        <w:rPr>
          <w:noProof/>
          <w:lang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r w:rsidR="00824CA7">
        <w:fldChar w:fldCharType="begin"/>
      </w:r>
      <w:r w:rsidR="00824CA7">
        <w:instrText xml:space="preserve"> SEQ Figure \* ARABIC </w:instrText>
      </w:r>
      <w:r w:rsidR="00824CA7">
        <w:fldChar w:fldCharType="separate"/>
      </w:r>
      <w:r>
        <w:rPr>
          <w:noProof/>
        </w:rPr>
        <w:t>8</w:t>
      </w:r>
      <w:r w:rsidR="00824CA7">
        <w:rPr>
          <w:noProof/>
        </w:rPr>
        <w:fldChar w:fldCharType="end"/>
      </w:r>
      <w:r>
        <w:t xml:space="preserve">: Electrical characteristics of 3 x 415V 50Hz </w:t>
      </w:r>
      <w:proofErr w:type="spellStart"/>
      <w:r>
        <w:t>Grundfos</w:t>
      </w:r>
      <w:proofErr w:type="spellEnd"/>
      <w:r>
        <w:t xml:space="preserve"> MS 6000 submersible pumps</w:t>
      </w:r>
    </w:p>
    <w:p w:rsidR="006A0FA9" w:rsidRPr="006A0FA9" w:rsidRDefault="006A0FA9" w:rsidP="006A0FA9">
      <w:pPr>
        <w:rPr>
          <w:rFonts w:eastAsia="Calibri"/>
        </w:rPr>
      </w:pPr>
    </w:p>
    <w:p w:rsidR="00E06C98" w:rsidRDefault="00785552" w:rsidP="006A0FA9">
      <w:pPr>
        <w:pStyle w:val="Heading2"/>
        <w:rPr>
          <w:rFonts w:eastAsia="Calibri" w:cs="Arial"/>
        </w:rPr>
      </w:pPr>
      <w:bookmarkStart w:id="95" w:name="_Toc483319830"/>
      <w:r>
        <w:rPr>
          <w:rFonts w:eastAsia="Calibri" w:cs="Arial"/>
        </w:rPr>
        <w:t>Appendix C</w:t>
      </w:r>
      <w:bookmarkEnd w:id="95"/>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CA3" w:rsidRDefault="00D17CA3">
      <w:pPr>
        <w:spacing w:line="240" w:lineRule="auto"/>
      </w:pPr>
      <w:r>
        <w:separator/>
      </w:r>
    </w:p>
  </w:endnote>
  <w:endnote w:type="continuationSeparator" w:id="0">
    <w:p w:rsidR="00D17CA3" w:rsidRDefault="00D17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CA7" w:rsidRDefault="00824C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4CA7" w:rsidRDefault="00824C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4CA7">
      <w:tc>
        <w:tcPr>
          <w:tcW w:w="3162" w:type="dxa"/>
          <w:tcBorders>
            <w:top w:val="nil"/>
            <w:left w:val="nil"/>
            <w:bottom w:val="nil"/>
            <w:right w:val="nil"/>
          </w:tcBorders>
        </w:tcPr>
        <w:p w:rsidR="00824CA7" w:rsidRDefault="00824CA7">
          <w:pPr>
            <w:ind w:right="360"/>
          </w:pPr>
        </w:p>
      </w:tc>
      <w:tc>
        <w:tcPr>
          <w:tcW w:w="3162" w:type="dxa"/>
          <w:tcBorders>
            <w:top w:val="nil"/>
            <w:left w:val="nil"/>
            <w:bottom w:val="nil"/>
            <w:right w:val="nil"/>
          </w:tcBorders>
        </w:tcPr>
        <w:p w:rsidR="00824CA7" w:rsidRPr="00BA1D0E" w:rsidRDefault="00824CA7"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824CA7" w:rsidRDefault="00824CA7" w:rsidP="00BE3950">
          <w:r>
            <w:t xml:space="preserve">                      Page </w:t>
          </w:r>
          <w:r>
            <w:rPr>
              <w:rStyle w:val="PageNumber"/>
            </w:rPr>
            <w:fldChar w:fldCharType="begin"/>
          </w:r>
          <w:r>
            <w:rPr>
              <w:rStyle w:val="PageNumber"/>
            </w:rPr>
            <w:instrText xml:space="preserve"> PAGE </w:instrText>
          </w:r>
          <w:r>
            <w:rPr>
              <w:rStyle w:val="PageNumber"/>
            </w:rPr>
            <w:fldChar w:fldCharType="separate"/>
          </w:r>
          <w:r w:rsidR="009B34AB">
            <w:rPr>
              <w:rStyle w:val="PageNumber"/>
              <w:noProof/>
            </w:rPr>
            <w:t>33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B34AB">
            <w:rPr>
              <w:rStyle w:val="PageNumber"/>
              <w:noProof/>
            </w:rPr>
            <w:t>35</w:t>
          </w:r>
          <w:r>
            <w:rPr>
              <w:rStyle w:val="PageNumber"/>
            </w:rPr>
            <w:fldChar w:fldCharType="end"/>
          </w:r>
        </w:p>
      </w:tc>
    </w:tr>
  </w:tbl>
  <w:p w:rsidR="00824CA7" w:rsidRDefault="00824C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CA7" w:rsidRDefault="0082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CA3" w:rsidRDefault="00D17CA3">
      <w:pPr>
        <w:spacing w:line="240" w:lineRule="auto"/>
      </w:pPr>
      <w:r>
        <w:separator/>
      </w:r>
    </w:p>
  </w:footnote>
  <w:footnote w:type="continuationSeparator" w:id="0">
    <w:p w:rsidR="00D17CA3" w:rsidRDefault="00D17C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CA7" w:rsidRDefault="00824CA7">
    <w:pPr>
      <w:rPr>
        <w:sz w:val="24"/>
      </w:rPr>
    </w:pPr>
  </w:p>
  <w:p w:rsidR="00824CA7" w:rsidRDefault="00824CA7">
    <w:pPr>
      <w:pBdr>
        <w:top w:val="single" w:sz="6" w:space="1" w:color="auto"/>
      </w:pBdr>
      <w:rPr>
        <w:sz w:val="24"/>
      </w:rPr>
    </w:pPr>
  </w:p>
  <w:p w:rsidR="00824CA7" w:rsidRPr="005A7B66" w:rsidRDefault="00824CA7">
    <w:pPr>
      <w:pBdr>
        <w:bottom w:val="single" w:sz="6" w:space="1" w:color="auto"/>
      </w:pBdr>
      <w:jc w:val="right"/>
      <w:rPr>
        <w:rFonts w:ascii="Arial" w:hAnsi="Arial"/>
        <w:b/>
        <w:color w:val="C00000"/>
        <w:sz w:val="36"/>
      </w:rPr>
    </w:pPr>
    <w:r>
      <w:rPr>
        <w:rFonts w:ascii="Arial" w:hAnsi="Arial"/>
        <w:b/>
        <w:color w:val="C00000"/>
        <w:sz w:val="36"/>
      </w:rPr>
      <w:t>UWA ELEC5551</w:t>
    </w:r>
  </w:p>
  <w:p w:rsidR="00824CA7" w:rsidRDefault="00824CA7">
    <w:pPr>
      <w:pBdr>
        <w:bottom w:val="single" w:sz="6" w:space="1" w:color="auto"/>
      </w:pBdr>
      <w:jc w:val="right"/>
      <w:rPr>
        <w:sz w:val="24"/>
      </w:rPr>
    </w:pPr>
  </w:p>
  <w:p w:rsidR="00824CA7" w:rsidRDefault="00824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824CA7" w:rsidTr="00E52FEA">
      <w:tc>
        <w:tcPr>
          <w:tcW w:w="6345" w:type="dxa"/>
        </w:tcPr>
        <w:p w:rsidR="00824CA7" w:rsidRDefault="00824CA7">
          <w:r>
            <w:t>Solar Generation for Remote Borefields</w:t>
          </w:r>
        </w:p>
      </w:tc>
      <w:tc>
        <w:tcPr>
          <w:tcW w:w="3213" w:type="dxa"/>
        </w:tcPr>
        <w:p w:rsidR="00824CA7" w:rsidRDefault="00824CA7">
          <w:pPr>
            <w:tabs>
              <w:tab w:val="left" w:pos="1135"/>
            </w:tabs>
            <w:spacing w:before="40"/>
            <w:ind w:right="68"/>
          </w:pPr>
          <w:r>
            <w:t xml:space="preserve">  Version:           1.3</w:t>
          </w:r>
        </w:p>
      </w:tc>
    </w:tr>
    <w:tr w:rsidR="00824CA7" w:rsidTr="00E52FEA">
      <w:tc>
        <w:tcPr>
          <w:tcW w:w="6345" w:type="dxa"/>
        </w:tcPr>
        <w:p w:rsidR="00824CA7" w:rsidRDefault="00824CA7" w:rsidP="00CB0362">
          <w:r>
            <w:t>Final Design Report</w:t>
          </w:r>
        </w:p>
      </w:tc>
      <w:tc>
        <w:tcPr>
          <w:tcW w:w="3213" w:type="dxa"/>
        </w:tcPr>
        <w:p w:rsidR="00824CA7" w:rsidRDefault="00824CA7">
          <w:r>
            <w:t xml:space="preserve">  Date:  23/05/2017</w:t>
          </w:r>
        </w:p>
      </w:tc>
    </w:tr>
    <w:tr w:rsidR="00824CA7" w:rsidTr="00E52FEA">
      <w:tc>
        <w:tcPr>
          <w:tcW w:w="6345" w:type="dxa"/>
        </w:tcPr>
        <w:p w:rsidR="00824CA7" w:rsidRDefault="00824CA7">
          <w:r>
            <w:t>&lt;document identifier&gt;</w:t>
          </w:r>
        </w:p>
      </w:tc>
      <w:tc>
        <w:tcPr>
          <w:tcW w:w="3213" w:type="dxa"/>
        </w:tcPr>
        <w:p w:rsidR="00824CA7" w:rsidRDefault="00824CA7">
          <w:r>
            <w:t xml:space="preserve">  (BMS source: COR 003 TPL)</w:t>
          </w:r>
        </w:p>
      </w:tc>
    </w:tr>
  </w:tbl>
  <w:p w:rsidR="00824CA7" w:rsidRDefault="00824C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CA7" w:rsidRDefault="00824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0B586223"/>
    <w:multiLevelType w:val="hybridMultilevel"/>
    <w:tmpl w:val="5F84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40460105"/>
    <w:multiLevelType w:val="hybridMultilevel"/>
    <w:tmpl w:val="79367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9B6AEC"/>
    <w:multiLevelType w:val="hybridMultilevel"/>
    <w:tmpl w:val="2CE25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3"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1"/>
  </w:num>
  <w:num w:numId="8">
    <w:abstractNumId w:val="4"/>
  </w:num>
  <w:num w:numId="9">
    <w:abstractNumId w:val="6"/>
  </w:num>
  <w:num w:numId="10">
    <w:abstractNumId w:val="1"/>
  </w:num>
  <w:num w:numId="11">
    <w:abstractNumId w:val="7"/>
  </w:num>
  <w:num w:numId="12">
    <w:abstractNumId w:val="3"/>
  </w:num>
  <w:num w:numId="13">
    <w:abstractNumId w:val="10"/>
  </w:num>
  <w:num w:numId="14">
    <w:abstractNumId w:val="2"/>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er2r5ae2rxxyepx0r5adxdspf5aasfpxw2&quot;&gt;ELEC5551_design&lt;record-ids&gt;&lt;item&gt;1&lt;/item&gt;&lt;item&gt;2&lt;/item&gt;&lt;item&gt;3&lt;/item&gt;&lt;item&gt;4&lt;/item&gt;&lt;item&gt;5&lt;/item&gt;&lt;item&gt;6&lt;/item&gt;&lt;item&gt;7&lt;/item&gt;&lt;item&gt;8&lt;/item&gt;&lt;item&gt;9&lt;/item&gt;&lt;item&gt;16&lt;/item&gt;&lt;item&gt;43&lt;/item&gt;&lt;item&gt;99&lt;/item&gt;&lt;item&gt;100&lt;/item&gt;&lt;item&gt;101&lt;/item&gt;&lt;item&gt;104&lt;/item&gt;&lt;item&gt;105&lt;/item&gt;&lt;item&gt;106&lt;/item&gt;&lt;item&gt;107&lt;/item&gt;&lt;item&gt;109&lt;/item&gt;&lt;item&gt;110&lt;/item&gt;&lt;item&gt;111&lt;/item&gt;&lt;/record-ids&gt;&lt;/item&gt;&lt;/Libraries&gt;"/>
  </w:docVars>
  <w:rsids>
    <w:rsidRoot w:val="00F670FB"/>
    <w:rsid w:val="00006630"/>
    <w:rsid w:val="00020823"/>
    <w:rsid w:val="00024023"/>
    <w:rsid w:val="00024784"/>
    <w:rsid w:val="000268EE"/>
    <w:rsid w:val="000428D6"/>
    <w:rsid w:val="00053819"/>
    <w:rsid w:val="00057A46"/>
    <w:rsid w:val="0007305C"/>
    <w:rsid w:val="00083298"/>
    <w:rsid w:val="00092B71"/>
    <w:rsid w:val="000E0081"/>
    <w:rsid w:val="000E0778"/>
    <w:rsid w:val="000F203F"/>
    <w:rsid w:val="00110FA1"/>
    <w:rsid w:val="00114BEE"/>
    <w:rsid w:val="00127957"/>
    <w:rsid w:val="00133EA4"/>
    <w:rsid w:val="0015270A"/>
    <w:rsid w:val="00154F7F"/>
    <w:rsid w:val="0018291B"/>
    <w:rsid w:val="0019795C"/>
    <w:rsid w:val="001A29E8"/>
    <w:rsid w:val="001A4147"/>
    <w:rsid w:val="001B7658"/>
    <w:rsid w:val="002127CC"/>
    <w:rsid w:val="00223201"/>
    <w:rsid w:val="00223383"/>
    <w:rsid w:val="00241848"/>
    <w:rsid w:val="00243618"/>
    <w:rsid w:val="002A57F9"/>
    <w:rsid w:val="002A6FBA"/>
    <w:rsid w:val="002B0A1B"/>
    <w:rsid w:val="002B162B"/>
    <w:rsid w:val="002B2C51"/>
    <w:rsid w:val="002B3C30"/>
    <w:rsid w:val="002B4924"/>
    <w:rsid w:val="002E5E3F"/>
    <w:rsid w:val="00320D19"/>
    <w:rsid w:val="00325B70"/>
    <w:rsid w:val="00347001"/>
    <w:rsid w:val="003472F1"/>
    <w:rsid w:val="0035726D"/>
    <w:rsid w:val="003753D4"/>
    <w:rsid w:val="00375ED8"/>
    <w:rsid w:val="00382F58"/>
    <w:rsid w:val="00390EAC"/>
    <w:rsid w:val="00391264"/>
    <w:rsid w:val="003A5D16"/>
    <w:rsid w:val="003C544A"/>
    <w:rsid w:val="003E0A59"/>
    <w:rsid w:val="003E3C25"/>
    <w:rsid w:val="003E55E1"/>
    <w:rsid w:val="003F2468"/>
    <w:rsid w:val="004048F7"/>
    <w:rsid w:val="004168EF"/>
    <w:rsid w:val="00426A9A"/>
    <w:rsid w:val="00445B32"/>
    <w:rsid w:val="004463B8"/>
    <w:rsid w:val="004556D0"/>
    <w:rsid w:val="00460926"/>
    <w:rsid w:val="00472A18"/>
    <w:rsid w:val="00477287"/>
    <w:rsid w:val="004816F8"/>
    <w:rsid w:val="004A45DF"/>
    <w:rsid w:val="004A58D1"/>
    <w:rsid w:val="004B622D"/>
    <w:rsid w:val="004E16B0"/>
    <w:rsid w:val="004F16FE"/>
    <w:rsid w:val="004F1BEA"/>
    <w:rsid w:val="004F44BA"/>
    <w:rsid w:val="00502488"/>
    <w:rsid w:val="0051665A"/>
    <w:rsid w:val="00531ADE"/>
    <w:rsid w:val="00545041"/>
    <w:rsid w:val="005460C4"/>
    <w:rsid w:val="00556B54"/>
    <w:rsid w:val="00556BF5"/>
    <w:rsid w:val="005661EA"/>
    <w:rsid w:val="00570F22"/>
    <w:rsid w:val="00577F0A"/>
    <w:rsid w:val="00587699"/>
    <w:rsid w:val="0059272C"/>
    <w:rsid w:val="005A1910"/>
    <w:rsid w:val="005A7B66"/>
    <w:rsid w:val="005B01CF"/>
    <w:rsid w:val="005B7BE2"/>
    <w:rsid w:val="005E5559"/>
    <w:rsid w:val="005F4F7D"/>
    <w:rsid w:val="005F745A"/>
    <w:rsid w:val="006010E2"/>
    <w:rsid w:val="0060428D"/>
    <w:rsid w:val="00616E85"/>
    <w:rsid w:val="00634466"/>
    <w:rsid w:val="00652D68"/>
    <w:rsid w:val="006549F7"/>
    <w:rsid w:val="00677DB3"/>
    <w:rsid w:val="00692152"/>
    <w:rsid w:val="006A0FA9"/>
    <w:rsid w:val="006B02EF"/>
    <w:rsid w:val="006C02DE"/>
    <w:rsid w:val="006D53A9"/>
    <w:rsid w:val="0071049E"/>
    <w:rsid w:val="00710D5C"/>
    <w:rsid w:val="00716EF9"/>
    <w:rsid w:val="00746E0A"/>
    <w:rsid w:val="00761FA7"/>
    <w:rsid w:val="00785552"/>
    <w:rsid w:val="00795E6D"/>
    <w:rsid w:val="00796D72"/>
    <w:rsid w:val="007B787D"/>
    <w:rsid w:val="007C142B"/>
    <w:rsid w:val="007C38F4"/>
    <w:rsid w:val="007C3FB6"/>
    <w:rsid w:val="007D1B2E"/>
    <w:rsid w:val="007F1A68"/>
    <w:rsid w:val="00800A96"/>
    <w:rsid w:val="00811077"/>
    <w:rsid w:val="00812575"/>
    <w:rsid w:val="00820FF8"/>
    <w:rsid w:val="008213F0"/>
    <w:rsid w:val="00824CA7"/>
    <w:rsid w:val="00830468"/>
    <w:rsid w:val="00835FCA"/>
    <w:rsid w:val="00840A42"/>
    <w:rsid w:val="00842AAB"/>
    <w:rsid w:val="0085139C"/>
    <w:rsid w:val="008559AF"/>
    <w:rsid w:val="008C1D28"/>
    <w:rsid w:val="008C2485"/>
    <w:rsid w:val="008E3D54"/>
    <w:rsid w:val="008F090D"/>
    <w:rsid w:val="008F7D26"/>
    <w:rsid w:val="00906720"/>
    <w:rsid w:val="0091133E"/>
    <w:rsid w:val="00916FF7"/>
    <w:rsid w:val="00927FE2"/>
    <w:rsid w:val="00971C0C"/>
    <w:rsid w:val="009A2E5F"/>
    <w:rsid w:val="009B34AB"/>
    <w:rsid w:val="009B68A6"/>
    <w:rsid w:val="009E493A"/>
    <w:rsid w:val="009F06B2"/>
    <w:rsid w:val="009F48C4"/>
    <w:rsid w:val="00A041DF"/>
    <w:rsid w:val="00A06343"/>
    <w:rsid w:val="00A22238"/>
    <w:rsid w:val="00A468DA"/>
    <w:rsid w:val="00A623CE"/>
    <w:rsid w:val="00A90111"/>
    <w:rsid w:val="00A90809"/>
    <w:rsid w:val="00AD3F44"/>
    <w:rsid w:val="00AD5805"/>
    <w:rsid w:val="00B043DD"/>
    <w:rsid w:val="00B27C6D"/>
    <w:rsid w:val="00B37E4A"/>
    <w:rsid w:val="00B43698"/>
    <w:rsid w:val="00B4706C"/>
    <w:rsid w:val="00B71DA2"/>
    <w:rsid w:val="00B93414"/>
    <w:rsid w:val="00BA1D0E"/>
    <w:rsid w:val="00BB3C9F"/>
    <w:rsid w:val="00BB7A3E"/>
    <w:rsid w:val="00BE1F3C"/>
    <w:rsid w:val="00BE2204"/>
    <w:rsid w:val="00BE3950"/>
    <w:rsid w:val="00BF1434"/>
    <w:rsid w:val="00C0125F"/>
    <w:rsid w:val="00C03A2E"/>
    <w:rsid w:val="00C07AF5"/>
    <w:rsid w:val="00C165B6"/>
    <w:rsid w:val="00C17057"/>
    <w:rsid w:val="00C73EA1"/>
    <w:rsid w:val="00C94D58"/>
    <w:rsid w:val="00CB0362"/>
    <w:rsid w:val="00CC7348"/>
    <w:rsid w:val="00CD76BC"/>
    <w:rsid w:val="00CE11A0"/>
    <w:rsid w:val="00CF3A4F"/>
    <w:rsid w:val="00D107A2"/>
    <w:rsid w:val="00D17CA3"/>
    <w:rsid w:val="00D22EFA"/>
    <w:rsid w:val="00D42851"/>
    <w:rsid w:val="00D46B83"/>
    <w:rsid w:val="00D60382"/>
    <w:rsid w:val="00D70B53"/>
    <w:rsid w:val="00D729DF"/>
    <w:rsid w:val="00D843E9"/>
    <w:rsid w:val="00D872F9"/>
    <w:rsid w:val="00DA3AD1"/>
    <w:rsid w:val="00DB0665"/>
    <w:rsid w:val="00DB3C61"/>
    <w:rsid w:val="00DB71E2"/>
    <w:rsid w:val="00E06C98"/>
    <w:rsid w:val="00E435E0"/>
    <w:rsid w:val="00E44610"/>
    <w:rsid w:val="00E52FEA"/>
    <w:rsid w:val="00E55C61"/>
    <w:rsid w:val="00E5653E"/>
    <w:rsid w:val="00E6176A"/>
    <w:rsid w:val="00E63774"/>
    <w:rsid w:val="00E82F8A"/>
    <w:rsid w:val="00EA4A42"/>
    <w:rsid w:val="00EC1E28"/>
    <w:rsid w:val="00ED6D52"/>
    <w:rsid w:val="00EE1BCB"/>
    <w:rsid w:val="00EF6D6E"/>
    <w:rsid w:val="00F06E0B"/>
    <w:rsid w:val="00F11892"/>
    <w:rsid w:val="00F14FCD"/>
    <w:rsid w:val="00F34E43"/>
    <w:rsid w:val="00F60C7E"/>
    <w:rsid w:val="00F62D83"/>
    <w:rsid w:val="00F670FB"/>
    <w:rsid w:val="00F7232D"/>
    <w:rsid w:val="00F8092C"/>
    <w:rsid w:val="00F819D6"/>
    <w:rsid w:val="00F8459D"/>
    <w:rsid w:val="00F9135A"/>
    <w:rsid w:val="00F93B91"/>
    <w:rsid w:val="00F9506C"/>
    <w:rsid w:val="00F9556A"/>
    <w:rsid w:val="00FA1AB9"/>
    <w:rsid w:val="00FB144E"/>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7F065"/>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eastAsia="en-US"/>
    </w:rPr>
  </w:style>
  <w:style w:type="character" w:styleId="Mention">
    <w:name w:val="Mention"/>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914510614">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536966606">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testore.com/howto/wire-sizing-tool-for-12-24-and-48-volt-dc-systems-a106/" TargetMode="External"/><Relationship Id="rId18" Type="http://schemas.openxmlformats.org/officeDocument/2006/relationships/hyperlink" Target="http://www.subiaco.wa.gov.au/CityofSubiaco/media/City-of-Subiaco/Planning-and-development/Building-regulations/Building-Act-2011.pdf" TargetMode="External"/><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researchgate.net/file.PostFileLoader.html?id=57724de040485405d23d51b0&amp;assetKey=AS%3A377895986974721%401467108832347" TargetMode="External"/><Relationship Id="rId17" Type="http://schemas.openxmlformats.org/officeDocument/2006/relationships/hyperlink" Target="https://www.commerce.wa.gov.au/sites/default/files/atoms/files/building_approvals_process_guide.pdf" TargetMode="External"/><Relationship Id="rId25" Type="http://schemas.openxmlformats.org/officeDocument/2006/relationships/image" Target="media/image5.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roduct-selection.grundfos.com/product-detail.product-detail.html?custid=GMA&amp;productnumber=78645511" TargetMode="External"/><Relationship Id="rId20" Type="http://schemas.openxmlformats.org/officeDocument/2006/relationships/image" Target="media/image1.pn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uct-selection.grundfos.com/product-detail.product-detail.html?lang=ENU&amp;productnumber=78635520&amp;productrange=gma" TargetMode="External"/><Relationship Id="rId24" Type="http://schemas.openxmlformats.org/officeDocument/2006/relationships/customXml" Target="ink/ink1.xml"/><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wnload.schneider-electric.com/files?p_Reference=0100CT1501&amp;p_EnDocType=Catalog&amp;p_File_Id=7373816531&amp;p_File_Name=0100CT1501.pdf" TargetMode="Externa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s://www.wholesalesolar.com/cms/specs-2801912752.pdf" TargetMode="External"/><Relationship Id="rId19" Type="http://schemas.openxmlformats.org/officeDocument/2006/relationships/hyperlink" Target="http://www.eastpilbara.wa.gov.au/shireofeastpilbara/media/Documents/Local%20Laws/Fencing-Local-Law-2011.pd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reenforcesolar.com.au/knowledge-base/brief-guide-to-selecting-breakers-and-isolators-for-solar-pv/" TargetMode="External"/><Relationship Id="rId22" Type="http://schemas.openxmlformats.org/officeDocument/2006/relationships/image" Target="media/image3.png"/><Relationship Id="rId27" Type="http://schemas.openxmlformats.org/officeDocument/2006/relationships/customXml" Target="ink/ink3.xml"/><Relationship Id="rId30" Type="http://schemas.openxmlformats.org/officeDocument/2006/relationships/image" Target="media/image7.jpeg"/><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D579E-A504-4BEA-A2C0-643305C9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222</TotalTime>
  <Pages>35</Pages>
  <Words>20855</Words>
  <Characters>111789</Characters>
  <Application>Microsoft Office Word</Application>
  <DocSecurity>0</DocSecurity>
  <Lines>3493</Lines>
  <Paragraphs>1950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Jess Armstrong</cp:lastModifiedBy>
  <cp:revision>17</cp:revision>
  <cp:lastPrinted>2000-03-22T01:18:00Z</cp:lastPrinted>
  <dcterms:created xsi:type="dcterms:W3CDTF">2017-05-24T02:33:00Z</dcterms:created>
  <dcterms:modified xsi:type="dcterms:W3CDTF">2017-05-24T06:20:00Z</dcterms:modified>
</cp:coreProperties>
</file>